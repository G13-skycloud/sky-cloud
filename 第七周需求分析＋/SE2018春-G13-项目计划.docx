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5" w:hRule="atLeast"/>
        </w:trPr>
        <w:tc>
          <w:tcPr>
            <w:tcW w:w="2160" w:type="dxa"/>
            <w:vMerge w:val="restart"/>
            <w:shd w:val="clear" w:color="auto" w:fill="8C8C8C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6480" w:type="dxa"/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ky-cloud云存储系统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S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ky-cloud </w:t>
            </w:r>
            <w:r>
              <w:rPr>
                <w:rFonts w:ascii="宋体" w:hAnsi="宋体"/>
                <w:b/>
                <w:sz w:val="24"/>
                <w:szCs w:val="24"/>
              </w:rPr>
              <w:t>Cloud storage system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5" w:hRule="atLeast"/>
        </w:trPr>
        <w:tc>
          <w:tcPr>
            <w:tcW w:w="2160" w:type="dxa"/>
            <w:vMerge w:val="continue"/>
            <w:shd w:val="clear" w:color="auto" w:fill="8C8C8C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</w:pPr>
          </w:p>
        </w:tc>
        <w:tc>
          <w:tcPr>
            <w:tcW w:w="6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44"/>
                <w:szCs w:val="4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软件开发项目计划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Software Development Project Plan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G13小组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组长：林翼力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组员：刘浥、吴自强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指导老师：杨枨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浙江大学城市学院SE春G13小组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日期: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24</w:t>
            </w:r>
          </w:p>
        </w:tc>
      </w:tr>
    </w:tbl>
    <w:p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项目计划</w:t>
      </w:r>
      <w:r>
        <w:rPr>
          <w:rFonts w:hint="eastAsia"/>
          <w:b/>
          <w:sz w:val="24"/>
        </w:rPr>
        <w:t xml:space="preserve">更改历史记录    </w:t>
      </w:r>
    </w:p>
    <w:tbl>
      <w:tblPr>
        <w:tblStyle w:val="22"/>
        <w:tblW w:w="8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2577"/>
        <w:gridCol w:w="1366"/>
        <w:gridCol w:w="1194"/>
        <w:gridCol w:w="1023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6"/>
            <w:shd w:val="clear" w:color="auto" w:fill="E6E6E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初始信息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文件名称</w:t>
            </w:r>
          </w:p>
        </w:tc>
        <w:tc>
          <w:tcPr>
            <w:tcW w:w="394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项目计划</w:t>
            </w:r>
          </w:p>
        </w:tc>
        <w:tc>
          <w:tcPr>
            <w:tcW w:w="1194" w:type="dxa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221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G13小组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初始版本号</w:t>
            </w:r>
          </w:p>
        </w:tc>
        <w:tc>
          <w:tcPr>
            <w:tcW w:w="394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1.20180324</w:t>
            </w:r>
          </w:p>
        </w:tc>
        <w:tc>
          <w:tcPr>
            <w:tcW w:w="1194" w:type="dxa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  <w:tc>
          <w:tcPr>
            <w:tcW w:w="221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18-3-24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编写人</w:t>
            </w:r>
          </w:p>
        </w:tc>
        <w:tc>
          <w:tcPr>
            <w:tcW w:w="3943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林翼力</w:t>
            </w:r>
          </w:p>
        </w:tc>
        <w:tc>
          <w:tcPr>
            <w:tcW w:w="1194" w:type="dxa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实施日期</w:t>
            </w:r>
          </w:p>
        </w:tc>
        <w:tc>
          <w:tcPr>
            <w:tcW w:w="221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62" w:beforeAutospacing="0" w:after="0" w:afterAutospacing="0"/>
              <w:ind w:left="0" w:right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18-3-24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6"/>
            <w:shd w:val="clear" w:color="auto" w:fill="E6E6E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更改记录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版本号</w:t>
            </w:r>
          </w:p>
        </w:tc>
        <w:tc>
          <w:tcPr>
            <w:tcW w:w="2577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更改要点</w:t>
            </w:r>
          </w:p>
        </w:tc>
        <w:tc>
          <w:tcPr>
            <w:tcW w:w="13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对应章节</w:t>
            </w:r>
          </w:p>
        </w:tc>
        <w:tc>
          <w:tcPr>
            <w:tcW w:w="1194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修改人</w:t>
            </w:r>
          </w:p>
        </w:tc>
        <w:tc>
          <w:tcPr>
            <w:tcW w:w="1023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审批人</w:t>
            </w:r>
          </w:p>
        </w:tc>
        <w:tc>
          <w:tcPr>
            <w:tcW w:w="1196" w:type="dxa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V1.1.20180324</w:t>
            </w: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初始版本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林翼力</w:t>
            </w: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刘浥、吴自强</w:t>
            </w: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2018.3.24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V1.2.20180331</w:t>
            </w: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关键路径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参考文献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加限制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林翼力</w:t>
            </w: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刘浥、吴自强</w:t>
            </w: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13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5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jc w:val="center"/>
        <w:rPr>
          <w:b/>
          <w:sz w:val="32"/>
        </w:rPr>
      </w:pPr>
    </w:p>
    <w:p>
      <w:pPr>
        <w:pStyle w:val="14"/>
        <w:tabs>
          <w:tab w:val="right" w:leader="dot" w:pos="8306"/>
        </w:tabs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_Toc19703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_Toc19703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_Toc16998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_Toc16998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_Toc4264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_Toc4264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_Toc29091 </w:instrText>
      </w:r>
      <w: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_Toc29091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_Toc9500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_Toc9500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_Toc6759 </w:instrText>
      </w:r>
      <w:r>
        <w:fldChar w:fldCharType="separate"/>
      </w:r>
      <w:r>
        <w:rPr>
          <w:rFonts w:hint="eastAsia"/>
        </w:rPr>
        <w:t>2．项目概述</w:t>
      </w:r>
      <w:r>
        <w:tab/>
      </w:r>
      <w:r>
        <w:fldChar w:fldCharType="begin"/>
      </w:r>
      <w:r>
        <w:instrText xml:space="preserve"> PAGEREF _Toc6759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_Toc4749 </w:instrText>
      </w:r>
      <w:r>
        <w:fldChar w:fldCharType="separate"/>
      </w:r>
      <w:r>
        <w:rPr>
          <w:rFonts w:hint="eastAsia"/>
        </w:rPr>
        <w:t>2.1工作内容</w:t>
      </w:r>
      <w:r>
        <w:tab/>
      </w:r>
      <w:r>
        <w:fldChar w:fldCharType="begin"/>
      </w:r>
      <w:r>
        <w:instrText xml:space="preserve"> PAGEREF _Toc4749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_Toc19572 </w:instrText>
      </w:r>
      <w:r>
        <w:fldChar w:fldCharType="separate"/>
      </w:r>
      <w:r>
        <w:rPr>
          <w:rFonts w:hint="eastAsia"/>
        </w:rPr>
        <w:t>2.2条件与限制</w:t>
      </w:r>
      <w:r>
        <w:tab/>
      </w:r>
      <w:r>
        <w:fldChar w:fldCharType="begin"/>
      </w:r>
      <w:r>
        <w:instrText xml:space="preserve"> PAGEREF _Toc19572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_Toc25992 </w:instrText>
      </w:r>
      <w:r>
        <w:fldChar w:fldCharType="separate"/>
      </w:r>
      <w:r>
        <w:rPr>
          <w:rFonts w:hint="eastAsia"/>
        </w:rPr>
        <w:t>2.3产品</w:t>
      </w:r>
      <w:r>
        <w:tab/>
      </w:r>
      <w:r>
        <w:fldChar w:fldCharType="begin"/>
      </w:r>
      <w:r>
        <w:instrText xml:space="preserve"> PAGEREF _Toc25992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_Toc4450 </w:instrText>
      </w:r>
      <w:r>
        <w:fldChar w:fldCharType="separate"/>
      </w:r>
      <w:r>
        <w:rPr>
          <w:rFonts w:hint="eastAsia"/>
        </w:rPr>
        <w:t>2.4运行环境</w:t>
      </w:r>
      <w:r>
        <w:tab/>
      </w:r>
      <w:r>
        <w:fldChar w:fldCharType="begin"/>
      </w:r>
      <w:r>
        <w:instrText xml:space="preserve"> PAGEREF _Toc4450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_Toc11656 </w:instrText>
      </w:r>
      <w:r>
        <w:fldChar w:fldCharType="separate"/>
      </w:r>
      <w:r>
        <w:rPr>
          <w:rFonts w:hint="eastAsia"/>
        </w:rPr>
        <w:t>2.5服务</w:t>
      </w:r>
      <w:r>
        <w:tab/>
      </w:r>
      <w:r>
        <w:fldChar w:fldCharType="begin"/>
      </w:r>
      <w:r>
        <w:instrText xml:space="preserve"> PAGEREF _Toc11656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_Toc11531 </w:instrText>
      </w:r>
      <w:r>
        <w:fldChar w:fldCharType="separate"/>
      </w:r>
      <w:r>
        <w:rPr>
          <w:rFonts w:hint="eastAsia"/>
        </w:rPr>
        <w:t>2.6验收标准</w:t>
      </w:r>
      <w:r>
        <w:tab/>
      </w:r>
      <w:r>
        <w:fldChar w:fldCharType="begin"/>
      </w:r>
      <w:r>
        <w:instrText xml:space="preserve"> PAGEREF _Toc11531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_Toc31086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7里程碑</w:t>
      </w:r>
      <w:r>
        <w:tab/>
      </w:r>
      <w:r>
        <w:fldChar w:fldCharType="begin"/>
      </w:r>
      <w:r>
        <w:instrText xml:space="preserve"> PAGEREF _Toc31086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_Toc21487 </w:instrText>
      </w:r>
      <w:r>
        <w:fldChar w:fldCharType="separate"/>
      </w:r>
      <w:r>
        <w:rPr>
          <w:rFonts w:hint="eastAsia"/>
        </w:rPr>
        <w:t>3．实施计划</w:t>
      </w:r>
      <w:r>
        <w:tab/>
      </w:r>
      <w:r>
        <w:fldChar w:fldCharType="begin"/>
      </w:r>
      <w:r>
        <w:instrText xml:space="preserve"> PAGEREF _Toc21487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_Toc25634 </w:instrText>
      </w:r>
      <w:r>
        <w:fldChar w:fldCharType="separate"/>
      </w:r>
      <w:r>
        <w:rPr>
          <w:rFonts w:hint="eastAsia"/>
        </w:rPr>
        <w:t>3.1任务分解</w:t>
      </w:r>
      <w:r>
        <w:tab/>
      </w:r>
      <w:r>
        <w:fldChar w:fldCharType="begin"/>
      </w:r>
      <w:r>
        <w:instrText xml:space="preserve"> PAGEREF _Toc25634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_Toc30800 </w:instrText>
      </w:r>
      <w:r>
        <w:fldChar w:fldCharType="separate"/>
      </w:r>
      <w:r>
        <w:rPr>
          <w:rFonts w:hint="eastAsia"/>
        </w:rPr>
        <w:t>3.2进度</w:t>
      </w:r>
      <w:r>
        <w:tab/>
      </w:r>
      <w:r>
        <w:fldChar w:fldCharType="begin"/>
      </w:r>
      <w:r>
        <w:instrText xml:space="preserve"> PAGEREF _Toc30800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_Toc16800 </w:instrText>
      </w:r>
      <w:r>
        <w:fldChar w:fldCharType="separate"/>
      </w:r>
      <w:r>
        <w:rPr>
          <w:rFonts w:hint="eastAsia"/>
        </w:rPr>
        <w:t>3.3预算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_Toc6034 </w:instrText>
      </w:r>
      <w:r>
        <w:fldChar w:fldCharType="separate"/>
      </w:r>
      <w:r>
        <w:rPr>
          <w:rFonts w:hint="eastAsia"/>
        </w:rPr>
        <w:t>3.4关键问题</w:t>
      </w:r>
      <w:r>
        <w:tab/>
      </w:r>
      <w:r>
        <w:fldChar w:fldCharType="begin"/>
      </w:r>
      <w:r>
        <w:instrText xml:space="preserve"> PAGEREF _Toc6034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_Toc30151 </w:instrText>
      </w:r>
      <w:r>
        <w:fldChar w:fldCharType="separate"/>
      </w:r>
      <w:r>
        <w:rPr>
          <w:rFonts w:hint="eastAsia"/>
        </w:rPr>
        <w:t>4．人员组织及分工</w:t>
      </w:r>
      <w:r>
        <w:tab/>
      </w:r>
      <w:r>
        <w:fldChar w:fldCharType="begin"/>
      </w:r>
      <w:r>
        <w:instrText xml:space="preserve"> PAGEREF _Toc30151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_Toc6649 </w:instrText>
      </w:r>
      <w:r>
        <w:fldChar w:fldCharType="separate"/>
      </w:r>
      <w:r>
        <w:rPr>
          <w:rFonts w:hint="eastAsia"/>
        </w:rPr>
        <w:t>5．交付期限</w:t>
      </w:r>
      <w:r>
        <w:tab/>
      </w:r>
      <w:r>
        <w:fldChar w:fldCharType="begin"/>
      </w:r>
      <w:r>
        <w:instrText xml:space="preserve"> PAGEREF _Toc6649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_Toc5158 </w:instrText>
      </w:r>
      <w:r>
        <w:fldChar w:fldCharType="separate"/>
      </w:r>
      <w:r>
        <w:rPr>
          <w:rFonts w:hint="eastAsia"/>
        </w:rPr>
        <w:t>6．专题计划要点</w:t>
      </w:r>
      <w:r>
        <w:tab/>
      </w:r>
      <w:r>
        <w:fldChar w:fldCharType="begin"/>
      </w:r>
      <w:r>
        <w:instrText xml:space="preserve"> PAGEREF _Toc5158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9703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16998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我们</w:t>
      </w:r>
      <w:r>
        <w:rPr>
          <w:rFonts w:hint="eastAsia"/>
        </w:rPr>
        <w:t>想建立一个自己的云存储系统，编写</w:t>
      </w:r>
      <w:r>
        <w:rPr>
          <w:rFonts w:hint="eastAsia" w:ascii="宋体" w:hAnsi="宋体"/>
          <w:kern w:val="0"/>
          <w:szCs w:val="18"/>
        </w:rPr>
        <w:t>sky-cloudy云存储系统</w:t>
      </w:r>
      <w:r>
        <w:rPr>
          <w:rFonts w:hint="eastAsia"/>
        </w:rPr>
        <w:t>项目开发计划，甚至能够商业化，提高产品开发质量，顺利的完成此项目。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4264"/>
      <w:r>
        <w:rPr>
          <w:rFonts w:hint="eastAsia"/>
        </w:rPr>
        <w:t>1.2项目背景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对于每一个运用计算机的用户来说，一定有许多想要固定位置存储的文件，大的文件U盘并放不下，这需要这个系统具有随时可以上传、下载、删除文件的功能，该系统需要连接着我们自己搭建的服务器，以及我们自己的数据库，该项目的开发单位是浙江大学城市学院杨枨老师的软件工程基础课SE春G13小组。</w:t>
      </w:r>
    </w:p>
    <w:p>
      <w:pPr>
        <w:pStyle w:val="3"/>
        <w:rPr>
          <w:rFonts w:hint="eastAsia"/>
        </w:rPr>
      </w:pPr>
      <w:bookmarkStart w:id="3" w:name="_Toc29091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1.3.1</w:t>
      </w:r>
      <w:r>
        <w:rPr>
          <w:rFonts w:hint="eastAsia"/>
          <w:lang w:val="en-US" w:eastAsia="zh-CN"/>
        </w:rPr>
        <w:t>需要语言及框架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Server Pages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"https://baike.baidu.com/item/%E6%9C%8D%E5%8A%A1%E5%99%A8" \t "https://baike.baidu.com/item/JSP/_blank"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1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页面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ml语言：可扩展标记语言，标准通用标记语言的子集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Theme="minorEastAsia"/>
          <w:lang w:val="en-US" w:eastAsia="zh-CN"/>
        </w:rPr>
        <w:t>Css(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Cascading Style Sheets</w:t>
      </w:r>
      <w:r>
        <w:rPr>
          <w:rFonts w:hint="eastAsia" w:eastAsiaTheme="minorEastAsia"/>
          <w:lang w:val="en-US" w:eastAsia="zh-CN"/>
        </w:rPr>
        <w:t>):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层叠样式表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的计算机语言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pring框架: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一个分层的JavaSE/EE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full-stack(一站式)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轻量级的Java 开发框架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Arial" w:hAnsi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truts2: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一个基于MVC设计模式的Web应用框架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ybatis: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一个基于Java的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"https://baike.baidu.com/item/%E6%8C%81%E4%B9%85%E5%B1%82"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持久层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框架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s(javascript):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一种动态类型、弱类型、基于原型的直译式脚本语言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DAO（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Data Access Object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"https://baike.baidu.com/item/%E6%95%B0%E6%8D%AE%E8%AE%BF%E9%97%AE%E5%AF%B9%E8%B1%A1" \t "https://baike.baidu.com/item/DAO/_blank"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数据访问对象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"https://baike.baidu.com/item/%E9%9D%A2%E5%90%91%E5%AF%B9%E8%B1%A1" \t "https://baike.baidu.com/item/DAO/_blank"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的数据库接口</w:t>
      </w:r>
    </w:p>
    <w:p>
      <w:pPr>
        <w:pStyle w:val="3"/>
        <w:rPr>
          <w:rFonts w:hint="eastAsia"/>
        </w:rPr>
      </w:pPr>
      <w:bookmarkStart w:id="4" w:name="_Toc9500"/>
      <w:r>
        <w:rPr>
          <w:rFonts w:hint="eastAsia"/>
        </w:rPr>
        <w:t>1.4参考资料</w:t>
      </w:r>
      <w:bookmarkEnd w:id="4"/>
    </w:p>
    <w:p>
      <w:r>
        <w:rPr>
          <w:rFonts w:hint="eastAsia" w:ascii="宋体" w:hAnsi="宋体" w:cs="宋体"/>
          <w:lang w:val="en-US" w:eastAsia="zh-CN"/>
        </w:rPr>
        <w:t>1.4.1</w:t>
      </w:r>
      <w:r>
        <w:rPr>
          <w:rFonts w:hint="eastAsia" w:ascii="宋体" w:hAnsi="宋体" w:eastAsia="宋体" w:cs="宋体"/>
        </w:rPr>
        <w:t>设置</w:t>
      </w:r>
      <w:r>
        <w:t>Web</w:t>
      </w:r>
      <w:r>
        <w:rPr>
          <w:rFonts w:hint="eastAsia" w:ascii="宋体" w:hAnsi="宋体" w:eastAsia="宋体" w:cs="宋体"/>
        </w:rPr>
        <w:t>服务器：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"http://www.runoob.com/jsp/eclipse-jsp.html" </w:instrText>
      </w:r>
      <w:r>
        <w:fldChar w:fldCharType="separate"/>
      </w:r>
      <w:r>
        <w:rPr>
          <w:rStyle w:val="21"/>
        </w:rPr>
        <w:t>http://www.runoob.com/jsp/eclipse-jsp.html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标题：eclipse jsp/servlet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资料来源：runoob.com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1.4.2  </w:t>
      </w:r>
      <w:r>
        <w:t>C</w:t>
      </w:r>
      <w:r>
        <w:rPr>
          <w:rFonts w:hint="eastAsia"/>
        </w:rPr>
        <w:t>ss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</w:rPr>
        <w:t>参考资料：</w:t>
      </w:r>
      <w:r>
        <w:t>http://www.w3school.com.cn/css/index.asp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标题：css教程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1.4.3  spring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"https://www.w3cschool.cn/wkspring/" </w:instrText>
      </w:r>
      <w:r>
        <w:fldChar w:fldCharType="separate"/>
      </w:r>
      <w:r>
        <w:rPr>
          <w:rStyle w:val="21"/>
        </w:rPr>
        <w:t>https://www.w3cschool.cn/wkspring/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标题：spring教程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1.4.4  struts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"https://www.w3cschool.cn/struts_2/" </w:instrText>
      </w:r>
      <w:r>
        <w:fldChar w:fldCharType="separate"/>
      </w:r>
      <w:r>
        <w:rPr>
          <w:rStyle w:val="21"/>
        </w:rPr>
        <w:t>https://www.w3cschool.cn/struts_2/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标题：strurs2教程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1.4.5  </w:t>
      </w:r>
      <w:r>
        <w:t>M</w:t>
      </w:r>
      <w:r>
        <w:rPr>
          <w:rFonts w:hint="eastAsia"/>
        </w:rPr>
        <w:t>ybatis</w:t>
      </w:r>
    </w:p>
    <w:p>
      <w:r>
        <w:rPr>
          <w:rFonts w:hint="eastAsia"/>
          <w:lang w:val="en-US" w:eastAsia="zh-CN"/>
        </w:rPr>
        <w:t xml:space="preserve">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"https://www.w3cschool.cn/mybatis/" </w:instrText>
      </w:r>
      <w:r>
        <w:fldChar w:fldCharType="separate"/>
      </w:r>
      <w:r>
        <w:rPr>
          <w:rStyle w:val="21"/>
        </w:rPr>
        <w:t>https://www.w3cschool.cn/mybatis/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  <w:r>
        <w:t>M</w:t>
      </w:r>
      <w:r>
        <w:rPr>
          <w:rFonts w:hint="eastAsia"/>
        </w:rPr>
        <w:t>ybatis</w:t>
      </w:r>
      <w:r>
        <w:rPr>
          <w:rFonts w:hint="eastAsia"/>
          <w:lang w:val="en-US" w:eastAsia="zh-CN"/>
        </w:rPr>
        <w:t>2教程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1.4.6  </w:t>
      </w:r>
      <w:r>
        <w:t>X</w:t>
      </w:r>
      <w:r>
        <w:rPr>
          <w:rFonts w:hint="eastAsia"/>
        </w:rPr>
        <w:t>ml</w:t>
      </w:r>
    </w:p>
    <w:p>
      <w:r>
        <w:rPr>
          <w:rFonts w:hint="eastAsia"/>
          <w:lang w:val="en-US" w:eastAsia="zh-CN"/>
        </w:rPr>
        <w:t xml:space="preserve"> 教程 ：</w:t>
      </w:r>
      <w:r>
        <w:rPr>
          <w:rFonts w:hint="eastAsia"/>
        </w:rPr>
        <w:t>参考资料：</w:t>
      </w:r>
      <w:r>
        <w:fldChar w:fldCharType="begin"/>
      </w:r>
      <w:r>
        <w:instrText xml:space="preserve"> HYPERLINK "http://www.w3school.com.cn/xml/index.asp" </w:instrText>
      </w:r>
      <w:r>
        <w:fldChar w:fldCharType="separate"/>
      </w:r>
      <w:r>
        <w:rPr>
          <w:rStyle w:val="21"/>
        </w:rPr>
        <w:t>http://www.w3school.com.cn/xml/index.asp</w:t>
      </w:r>
      <w:r>
        <w:rPr>
          <w:rStyle w:val="21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  <w:r>
        <w:t>X</w:t>
      </w:r>
      <w:r>
        <w:rPr>
          <w:rFonts w:hint="eastAsia"/>
        </w:rPr>
        <w:t>ml</w:t>
      </w:r>
      <w:r>
        <w:rPr>
          <w:rFonts w:hint="eastAsia"/>
          <w:lang w:val="en-US" w:eastAsia="zh-CN"/>
        </w:rPr>
        <w:t>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"http://www.w3school.com.cn/html/index.asp"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http://www.w3school.com.cn/html/index.asp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标题：html教程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资料来源：w3school网站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日期：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2018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年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月</w:t>
      </w:r>
      <w:r>
        <w:rPr>
          <w:rFonts w:hint="default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22</w:t>
      </w:r>
      <w:r>
        <w:rPr>
          <w:rFonts w:hint="eastAsia" w:ascii="Times New Roman" w:hAnsi="Times New Roman" w:eastAsia="宋体" w:cs="Times New Roman"/>
          <w:kern w:val="2"/>
          <w:sz w:val="22"/>
          <w:szCs w:val="22"/>
          <w:lang w:val="en-US" w:eastAsia="zh-CN" w:bidi="ar"/>
        </w:rPr>
        <w:t>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6759"/>
      <w:r>
        <w:rPr>
          <w:rFonts w:hint="eastAsia"/>
        </w:rPr>
        <w:t>2．项目概述</w:t>
      </w:r>
      <w:bookmarkEnd w:id="5"/>
    </w:p>
    <w:p>
      <w:pPr>
        <w:pStyle w:val="3"/>
        <w:rPr>
          <w:rFonts w:hint="eastAsia"/>
        </w:rPr>
      </w:pPr>
      <w:bookmarkStart w:id="6" w:name="_Toc4749"/>
      <w:r>
        <w:rPr>
          <w:rFonts w:hint="eastAsia"/>
        </w:rPr>
        <w:t>2.1工作内容</w:t>
      </w:r>
      <w:bookmarkEnd w:id="6"/>
    </w:p>
    <w:p>
      <w:pPr>
        <w:snapToGrid w:val="0"/>
        <w:spacing w:line="360" w:lineRule="auto"/>
        <w:ind w:firstLine="420"/>
        <w:rPr>
          <w:rFonts w:hint="eastAsia" w:ascii="Verdana" w:hAnsi="Verdana"/>
          <w:iCs/>
          <w:szCs w:val="21"/>
        </w:rPr>
      </w:pPr>
      <w:r>
        <w:rPr>
          <w:rFonts w:ascii="Verdana" w:hAnsi="Verdana"/>
          <w:iCs/>
          <w:szCs w:val="21"/>
        </w:rPr>
        <w:t>本产品将通过</w:t>
      </w:r>
      <w:r>
        <w:rPr>
          <w:rFonts w:hint="eastAsia" w:ascii="Verdana" w:hAnsi="Verdana"/>
          <w:iCs/>
          <w:szCs w:val="21"/>
        </w:rPr>
        <w:t>网络构造一个云存储系统</w:t>
      </w:r>
    </w:p>
    <w:p>
      <w:pPr>
        <w:snapToGrid w:val="0"/>
        <w:spacing w:line="360" w:lineRule="auto"/>
        <w:ind w:firstLine="420" w:firstLineChars="0"/>
        <w:rPr>
          <w:rFonts w:hint="eastAsia" w:ascii="Verdana" w:hAnsi="Verdana"/>
          <w:iCs/>
          <w:szCs w:val="21"/>
          <w:lang w:val="en-US" w:eastAsia="zh-CN"/>
        </w:rPr>
      </w:pPr>
      <w:r>
        <w:rPr>
          <w:rFonts w:hint="eastAsia" w:ascii="Verdana" w:hAnsi="Verdana"/>
          <w:iCs/>
          <w:szCs w:val="21"/>
          <w:lang w:val="en-US" w:eastAsia="zh-CN"/>
        </w:rPr>
        <w:t>2.1.1功能：</w:t>
      </w:r>
      <w:r>
        <w:rPr>
          <w:rFonts w:hint="eastAsia" w:ascii="Verdana" w:hAnsi="Verdana"/>
          <w:iCs/>
          <w:szCs w:val="21"/>
        </w:rPr>
        <w:t>实现自由地搜索、</w:t>
      </w:r>
      <w:r>
        <w:rPr>
          <w:rFonts w:hint="eastAsia"/>
        </w:rPr>
        <w:t>下载、删除</w:t>
      </w:r>
      <w:r>
        <w:rPr>
          <w:rFonts w:hint="eastAsia" w:ascii="Verdana" w:hAnsi="Verdana"/>
          <w:iCs/>
          <w:szCs w:val="21"/>
        </w:rPr>
        <w:t>文件</w:t>
      </w:r>
      <w:r>
        <w:rPr>
          <w:rFonts w:hint="eastAsia" w:ascii="Verdana" w:hAnsi="Verdana"/>
          <w:iCs/>
          <w:szCs w:val="21"/>
          <w:lang w:eastAsia="zh-CN"/>
        </w:rPr>
        <w:t>，</w:t>
      </w:r>
      <w:r>
        <w:rPr>
          <w:rFonts w:hint="eastAsia" w:ascii="Verdana" w:hAnsi="Verdana"/>
          <w:iCs/>
          <w:szCs w:val="21"/>
          <w:lang w:val="en-US" w:eastAsia="zh-CN"/>
        </w:rPr>
        <w:t>还有分页功能</w:t>
      </w:r>
      <w:r>
        <w:rPr>
          <w:rFonts w:hint="eastAsia" w:ascii="Verdana" w:hAnsi="Verdana"/>
          <w:iCs/>
          <w:szCs w:val="21"/>
          <w:lang w:eastAsia="zh-CN"/>
        </w:rPr>
        <w:t>。</w:t>
      </w:r>
    </w:p>
    <w:p>
      <w:pPr>
        <w:snapToGrid w:val="0"/>
        <w:spacing w:line="360" w:lineRule="auto"/>
        <w:ind w:firstLine="1675" w:firstLineChars="798"/>
        <w:rPr>
          <w:rFonts w:hint="eastAsia"/>
        </w:rPr>
      </w:pPr>
      <w:r>
        <w:rPr>
          <w:rFonts w:hint="eastAsia"/>
        </w:rPr>
        <w:t>实现登陆、注册、注销以及自</w:t>
      </w:r>
      <w:bookmarkStart w:id="27" w:name="_GoBack"/>
      <w:bookmarkEnd w:id="27"/>
      <w:r>
        <w:rPr>
          <w:rFonts w:hint="eastAsia"/>
        </w:rPr>
        <w:t>动登录功能</w:t>
      </w:r>
      <w:r>
        <w:rPr>
          <w:rFonts w:hint="eastAsia"/>
          <w:lang w:eastAsia="zh-CN"/>
        </w:rPr>
        <w:t>。</w:t>
      </w:r>
    </w:p>
    <w:p>
      <w:pPr>
        <w:snapToGrid w:val="0"/>
        <w:spacing w:line="360" w:lineRule="auto"/>
        <w:ind w:firstLine="1675" w:firstLineChars="798"/>
        <w:rPr>
          <w:rFonts w:hint="eastAsia"/>
        </w:rPr>
      </w:pPr>
      <w:r>
        <w:rPr>
          <w:rFonts w:hint="eastAsia"/>
        </w:rPr>
        <w:t>实现云盘文件是否共享。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实现vip用户与普通用户的区分，差别是能上传的单个文件的大小的限制。</w:t>
      </w:r>
    </w:p>
    <w:p>
      <w:pPr>
        <w:snapToGrid w:val="0"/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实现可以创建小组，可以实现该文件可以给什么小组可以看到的功能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实现可以发链接给没有注册用户的人，然后发送一个邀请码，没有注册用户的人输入邀请码就可以查看这个文件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实现管理员可以看所有用户的所有文件</w:t>
      </w:r>
    </w:p>
    <w:p>
      <w:pPr>
        <w:snapToGrid w:val="0"/>
        <w:spacing w:line="360" w:lineRule="auto"/>
        <w:ind w:firstLine="1675" w:firstLineChars="7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（选做）断点续做</w:t>
      </w:r>
    </w:p>
    <w:p>
      <w:pPr>
        <w:snapToGrid w:val="0"/>
        <w:spacing w:line="360" w:lineRule="auto"/>
        <w:ind w:firstLine="1050" w:firstLineChars="500"/>
        <w:rPr>
          <w:rFonts w:hint="eastAsia"/>
          <w:lang w:val="en-US" w:eastAsia="zh-CN"/>
        </w:rPr>
      </w:pPr>
    </w:p>
    <w:p>
      <w:pPr>
        <w:snapToGrid w:val="0"/>
        <w:spacing w:line="360" w:lineRule="auto"/>
        <w:rPr>
          <w:rFonts w:hint="eastAsia"/>
          <w:lang w:val="en-US" w:eastAsia="zh-CN"/>
        </w:rPr>
      </w:pPr>
    </w:p>
    <w:p>
      <w:pPr>
        <w:snapToGrid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2.1.2主要工作：1.建立一个web服务器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建立一个数据库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做一个登陆页面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用Xml用于传输数据</w:t>
      </w:r>
    </w:p>
    <w:p>
      <w:pPr>
        <w:numPr>
          <w:ilvl w:val="0"/>
          <w:numId w:val="2"/>
        </w:numPr>
        <w:snapToGrid w:val="0"/>
        <w:spacing w:line="360" w:lineRule="auto"/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用java将这些东西连接起来</w:t>
      </w:r>
    </w:p>
    <w:p>
      <w:pPr>
        <w:snapToGrid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19572"/>
      <w:r>
        <w:rPr>
          <w:rFonts w:hint="eastAsia"/>
        </w:rPr>
        <w:t>2.2条件与限制</w:t>
      </w:r>
      <w:bookmarkEnd w:id="7"/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default"/>
          <w:sz w:val="24"/>
          <w:lang w:val="en-US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  <w:lang w:val="en-US" w:eastAsia="zh-CN"/>
        </w:rPr>
        <w:t>需要具备的条件</w:t>
      </w:r>
    </w:p>
    <w:p>
      <w:pPr>
        <w:pStyle w:val="3"/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8" w:name="_Toc26135"/>
      <w:bookmarkStart w:id="9" w:name="_Toc30823"/>
      <w:bookmarkStart w:id="10" w:name="_Toc2890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拥有所有需要用到的工具及其环境。对所有需要用到的知识、语言、框架都要有充分的熟悉，能做到会看、会写。</w:t>
      </w:r>
      <w:bookmarkEnd w:id="8"/>
      <w:bookmarkEnd w:id="9"/>
      <w:bookmarkEnd w:id="10"/>
    </w:p>
    <w:p>
      <w:pPr>
        <w:numPr>
          <w:ilvl w:val="0"/>
          <w:numId w:val="0"/>
        </w:numPr>
        <w:ind w:left="2836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2已具备的条件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拥有所有需要用到的工具及其环境。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3尚未创造的条件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对所有需要用到的知识、语言、框架都要有充分的熟悉，能做到会看、会写。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4完成期限</w:t>
      </w:r>
    </w:p>
    <w:p>
      <w:p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  <w:sz w:val="24"/>
          <w:lang w:val="en-US" w:eastAsia="zh-CN"/>
        </w:rPr>
        <w:t>2018.6.20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bookmarkStart w:id="11" w:name="_Toc25992"/>
      <w:r>
        <w:rPr>
          <w:rFonts w:hint="eastAsia"/>
        </w:rPr>
        <w:t>2.3产品</w:t>
      </w:r>
      <w:bookmarkEnd w:id="11"/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2.3.1程序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Sky-cloud.java:使用语言：java,</w:t>
      </w:r>
    </w:p>
    <w:p>
      <w:pPr>
        <w:pStyle w:val="4"/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存储形式：在eclipse中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sky-cloud.xml：使用语言：xml,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存储形式：在网页中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sky-cloud.jsp：使用语言：jsp,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存储形式：在网页中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2.3.2文档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概要说明设计书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详细设计说明书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用户操作手册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测试分析报告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开发进度月报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项目开发总结报告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程序维护手册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软件问题报告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软件修改报告</w:t>
      </w:r>
    </w:p>
    <w:p>
      <w:pPr>
        <w:pStyle w:val="3"/>
        <w:rPr>
          <w:rFonts w:hint="eastAsia"/>
        </w:rPr>
      </w:pPr>
      <w:bookmarkStart w:id="12" w:name="_Toc4450"/>
      <w:r>
        <w:rPr>
          <w:rFonts w:hint="eastAsia"/>
        </w:rPr>
        <w:t>2.4运行环境</w:t>
      </w:r>
      <w:bookmarkEnd w:id="12"/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13" w:name="_Toc25871"/>
      <w:bookmarkStart w:id="14" w:name="_Toc8592"/>
      <w:bookmarkStart w:id="15" w:name="_Toc2502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2.4.1硬件环境：能打开浏览器的电脑机器即可</w:t>
      </w:r>
      <w:bookmarkEnd w:id="13"/>
      <w:bookmarkEnd w:id="14"/>
      <w:bookmarkEnd w:id="15"/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2.4.2软件环境：（1）java:jre(java runtime environment)</w:t>
      </w:r>
    </w:p>
    <w:p>
      <w:pPr>
        <w:pStyle w:val="1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1126" w:leftChars="0" w:right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Js:ECMAScript、DOM</w:t>
      </w:r>
    </w:p>
    <w:p>
      <w:pPr>
        <w:pStyle w:val="1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1126" w:leftChars="0" w:right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Spring:jdk、tomcat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11656"/>
      <w:r>
        <w:rPr>
          <w:rFonts w:hint="eastAsia"/>
        </w:rPr>
        <w:t>2.5服务</w:t>
      </w:r>
      <w:bookmarkEnd w:id="16"/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提供系统维修半年。</w:t>
      </w:r>
    </w:p>
    <w:p>
      <w:pPr>
        <w:pStyle w:val="3"/>
        <w:rPr>
          <w:rFonts w:hint="eastAsia"/>
        </w:rPr>
      </w:pPr>
      <w:bookmarkStart w:id="17" w:name="_Toc11531"/>
      <w:r>
        <w:rPr>
          <w:rFonts w:hint="eastAsia"/>
        </w:rPr>
        <w:t>2.6验收标准</w:t>
      </w:r>
      <w:bookmarkEnd w:id="17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系统验收标准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能够随时上传、删除、下载文件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良好的用户体验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所有提交的错误、异常都得到改正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能够注册、注销用户</w:t>
      </w:r>
    </w:p>
    <w:p>
      <w:pPr>
        <w:numPr>
          <w:ilvl w:val="0"/>
          <w:numId w:val="7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能够搜索文件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文件验收标准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各个文档都应满足GB8567的相关标准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服务验收标准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按时完成系统，并提供系统维修服务。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086"/>
      <w:r>
        <w:rPr>
          <w:rFonts w:hint="eastAsia"/>
        </w:rPr>
        <w:t>2.</w:t>
      </w:r>
      <w:r>
        <w:rPr>
          <w:rFonts w:hint="eastAsia"/>
          <w:lang w:val="en-US" w:eastAsia="zh-CN"/>
        </w:rPr>
        <w:t>7里程碑</w:t>
      </w:r>
      <w:bookmarkEnd w:id="18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3月8日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进行分组，并进行作业课题选择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3月15日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提交预备作业，项目介绍及PPT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3月22日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修改项目计划及PPT并上交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3月29日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项目计划修改并上交，开始学习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4月12日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4月19日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需求说明修改并上交，开始编写程序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4月26日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修改需求分析文档并上交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5月3日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上交总体设计报告，完成服务器搭建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5月10日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上交详细设计报告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5月17日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总体设计及详细设计修订，翻转PPT1，并上交，完成网页设计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5月24日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上交代码清单、测试用例、翻转PPT2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5月31日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上交系统测试报告，完成编写项目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6月7日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测试报告修订及第一次大测试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6月14日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6月21日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上交项目报告和总评审PPT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6月27日</w:t>
            </w:r>
          </w:p>
        </w:tc>
        <w:tc>
          <w:tcPr>
            <w:tcW w:w="6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课程收尾-课程作业评审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9" w:name="_Toc21487"/>
      <w:r>
        <w:rPr>
          <w:rFonts w:hint="eastAsia"/>
        </w:rPr>
        <w:t>3．实施计划</w:t>
      </w:r>
      <w:bookmarkEnd w:id="19"/>
    </w:p>
    <w:p>
      <w:pPr>
        <w:pStyle w:val="3"/>
        <w:rPr>
          <w:rFonts w:hint="eastAsia"/>
        </w:rPr>
      </w:pPr>
      <w:bookmarkStart w:id="20" w:name="_Toc25634"/>
      <w:r>
        <w:rPr>
          <w:rFonts w:hint="eastAsia"/>
        </w:rPr>
        <w:t>3.1任务分解</w:t>
      </w:r>
      <w:bookmarkEnd w:id="20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组长任务：（1）系统总的开发计划书</w:t>
      </w:r>
    </w:p>
    <w:p>
      <w:pPr>
        <w:numPr>
          <w:ilvl w:val="0"/>
          <w:numId w:val="9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每周至少组织小组讨论一次，记录讨论内容，列出本周任务计划</w:t>
      </w:r>
    </w:p>
    <w:p>
      <w:pPr>
        <w:numPr>
          <w:ilvl w:val="0"/>
          <w:numId w:val="9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项目开发进度的管理</w:t>
      </w:r>
    </w:p>
    <w:p>
      <w:pPr>
        <w:numPr>
          <w:ilvl w:val="0"/>
          <w:numId w:val="9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团队的组织和协调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设计任务：（1）进行小组讨论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进行项目的需求分析和系统分析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完成系统需求说明书和系统设计说明书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编写测试计划，参与系统测试，记录Bug跟踪列表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协助文档人员完成用户相关文档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设计一个web服务器</w:t>
      </w:r>
    </w:p>
    <w:p>
      <w:pPr>
        <w:numPr>
          <w:ilvl w:val="0"/>
          <w:numId w:val="10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设计一个数据库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开发任务：（1）进行小组讨论</w:t>
      </w:r>
    </w:p>
    <w:p>
      <w:pPr>
        <w:numPr>
          <w:ilvl w:val="0"/>
          <w:numId w:val="11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根据设计要求完成编码，并注释</w:t>
      </w:r>
    </w:p>
    <w:p>
      <w:pPr>
        <w:numPr>
          <w:ilvl w:val="0"/>
          <w:numId w:val="11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进行单元测试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网页任务：（1）界面的设计和美化</w:t>
      </w:r>
    </w:p>
    <w:p>
      <w:pPr>
        <w:numPr>
          <w:ilvl w:val="0"/>
          <w:numId w:val="12"/>
        </w:numPr>
        <w:ind w:left="178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用户手册的编写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5）测试及测试报告：（1）对每个单元及整个项目进行测试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1" w:name="_Toc30800"/>
      <w:r>
        <w:rPr>
          <w:rFonts w:hint="eastAsia"/>
        </w:rPr>
        <w:t>3.2进度</w:t>
      </w:r>
      <w:bookmarkEnd w:id="2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3.2.1  Sky-cloud云存储系统gantt图如下: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25" o:spt="75" type="#_x0000_t75" style="height:36.65pt;width:123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3.2.2  WBS结构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6350" t="0" r="952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2" w:name="_Toc16800"/>
      <w:r>
        <w:rPr>
          <w:rFonts w:hint="eastAsia"/>
        </w:rPr>
        <w:t>3.3预算</w:t>
      </w:r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相关知识的书籍</w:t>
            </w:r>
          </w:p>
        </w:tc>
        <w:tc>
          <w:tcPr>
            <w:tcW w:w="71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35+65+78+66+45=289元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人员费用</w:t>
            </w:r>
          </w:p>
        </w:tc>
        <w:tc>
          <w:tcPr>
            <w:tcW w:w="71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30元/人时*800时/人*3人=72000元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软件费用</w:t>
            </w:r>
          </w:p>
        </w:tc>
        <w:tc>
          <w:tcPr>
            <w:tcW w:w="71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9398元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服务器费用</w:t>
            </w:r>
          </w:p>
        </w:tc>
        <w:tc>
          <w:tcPr>
            <w:tcW w:w="71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500元/月*3月=1500元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710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83187元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3" w:name="_Toc6034"/>
      <w:r>
        <w:rPr>
          <w:rFonts w:hint="eastAsia"/>
        </w:rPr>
        <w:t>3.4关键问题</w:t>
      </w:r>
      <w:bookmarkEnd w:id="23"/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项目成员之间的交流情况，成员之间的交流严重影响到项目的进度以及项目的设计效率，因此成员之间的良好交流是项目完成的保证。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成员技术，利用已学的知识来完成项目，在不知道的情况下可以学习型的技术以及新的思想，从而产生更具创新的技术。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风险与未来相关，项目的进行往往伴随风险，在项目的进行中总有些不可预测的异常发生，从而产生风险，在项目进行的过程中风险可能会导致项目严重停滞不前，甚至导致项目要大换血，从而产生很多麻烦。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4" w:name="_Toc30151"/>
      <w:r>
        <w:rPr>
          <w:rFonts w:hint="eastAsia"/>
        </w:rPr>
        <w:t>4．人员组织及分工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建立web服务器：刘浥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做出登陆页面：吴自强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相关的xml传输数据：林翼力、吴自强、刘浥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用java写出连接程序：林翼力、刘浥、吴自强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rPr>
          <w:rFonts w:hint="eastAsia"/>
        </w:rPr>
      </w:pPr>
      <w:bookmarkStart w:id="25" w:name="_Toc6649"/>
      <w:r>
        <w:rPr>
          <w:rFonts w:hint="eastAsia"/>
        </w:rPr>
        <w:t>5．交付期限</w:t>
      </w:r>
      <w:bookmarkEnd w:id="2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交付期限：2018.6.20</w:t>
      </w:r>
    </w:p>
    <w:p>
      <w:pPr>
        <w:pStyle w:val="2"/>
        <w:rPr>
          <w:rFonts w:hint="eastAsia"/>
        </w:rPr>
      </w:pPr>
      <w:bookmarkStart w:id="26" w:name="_Toc5158"/>
      <w:r>
        <w:rPr>
          <w:rFonts w:hint="eastAsia"/>
        </w:rPr>
        <w:t>6．专题计划要点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1）测试计划：（1）时间安排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（2）测试内容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（3）测试设计说明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（4）测试人员要求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质量保证计划：（1）质量总体目标</w:t>
      </w:r>
    </w:p>
    <w:p>
      <w:pPr>
        <w:numPr>
          <w:ilvl w:val="0"/>
          <w:numId w:val="0"/>
        </w:numPr>
        <w:ind w:left="178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（2）质量具体计划</w:t>
      </w:r>
    </w:p>
    <w:p>
      <w:pPr>
        <w:numPr>
          <w:ilvl w:val="0"/>
          <w:numId w:val="0"/>
        </w:numPr>
        <w:ind w:left="1785" w:left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配置管理计划：（1）配置管理环境的物理拓扑介绍</w:t>
      </w:r>
    </w:p>
    <w:p>
      <w:pPr>
        <w:numPr>
          <w:ilvl w:val="0"/>
          <w:numId w:val="0"/>
        </w:numPr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（2）配置管理计划涉及到的人员角色</w:t>
      </w:r>
    </w:p>
    <w:p>
      <w:pPr>
        <w:numPr>
          <w:ilvl w:val="0"/>
          <w:numId w:val="0"/>
        </w:num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（3）配置管理流程</w:t>
      </w:r>
    </w:p>
    <w:p>
      <w:pPr>
        <w:numPr>
          <w:ilvl w:val="0"/>
          <w:numId w:val="0"/>
        </w:num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（4）该计划的时间安排、基于项目开发里程碑点，何时做审计，打基线，发布包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系统安装计划：（1）安装并配置该项目所需要用到的系统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（2）安装并配置该项目所需要用到的所有工具</w:t>
      </w:r>
      <w:r>
        <w:rPr>
          <w:rFonts w:hint="eastAsia"/>
          <w:lang w:val="en-US" w:eastAsia="zh-CN"/>
        </w:rPr>
        <w:tab/>
      </w: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hint="eastAsia"/>
      </w:rPr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E2E21"/>
    <w:multiLevelType w:val="singleLevel"/>
    <w:tmpl w:val="84AE2E21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1126" w:leftChars="0" w:firstLine="0" w:firstLineChars="0"/>
      </w:pPr>
    </w:lvl>
  </w:abstractNum>
  <w:abstractNum w:abstractNumId="1">
    <w:nsid w:val="89FD4C73"/>
    <w:multiLevelType w:val="multilevel"/>
    <w:tmpl w:val="89FD4C7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94DAEDF"/>
    <w:multiLevelType w:val="singleLevel"/>
    <w:tmpl w:val="994DAEDF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3">
    <w:nsid w:val="A480D0FC"/>
    <w:multiLevelType w:val="singleLevel"/>
    <w:tmpl w:val="A480D0FC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4">
    <w:nsid w:val="A9B5B942"/>
    <w:multiLevelType w:val="singleLevel"/>
    <w:tmpl w:val="A9B5B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B0EFDA2"/>
    <w:multiLevelType w:val="singleLevel"/>
    <w:tmpl w:val="DB0EFDA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E4DFB8B2"/>
    <w:multiLevelType w:val="singleLevel"/>
    <w:tmpl w:val="E4DFB8B2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7">
    <w:nsid w:val="FD567480"/>
    <w:multiLevelType w:val="singleLevel"/>
    <w:tmpl w:val="FD56748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CC0E37B"/>
    <w:multiLevelType w:val="singleLevel"/>
    <w:tmpl w:val="0CC0E37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48BBC0"/>
    <w:multiLevelType w:val="singleLevel"/>
    <w:tmpl w:val="3648BB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C95B2FF"/>
    <w:multiLevelType w:val="singleLevel"/>
    <w:tmpl w:val="3C95B2FF"/>
    <w:lvl w:ilvl="0" w:tentative="0">
      <w:start w:val="2"/>
      <w:numFmt w:val="decimal"/>
      <w:suff w:val="nothing"/>
      <w:lvlText w:val="（%1）"/>
      <w:lvlJc w:val="left"/>
      <w:pPr>
        <w:ind w:left="1785" w:leftChars="0" w:firstLine="0" w:firstLineChars="0"/>
      </w:pPr>
    </w:lvl>
  </w:abstractNum>
  <w:abstractNum w:abstractNumId="11">
    <w:nsid w:val="420E386D"/>
    <w:multiLevelType w:val="singleLevel"/>
    <w:tmpl w:val="420E386D"/>
    <w:lvl w:ilvl="0" w:tentative="0">
      <w:start w:val="2"/>
      <w:numFmt w:val="decimal"/>
      <w:suff w:val="nothing"/>
      <w:lvlText w:val="%1）"/>
      <w:lvlJc w:val="left"/>
    </w:lvl>
  </w:abstractNum>
  <w:abstractNum w:abstractNumId="12">
    <w:nsid w:val="46708F28"/>
    <w:multiLevelType w:val="multilevel"/>
    <w:tmpl w:val="46708F2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3F085C2"/>
    <w:multiLevelType w:val="singleLevel"/>
    <w:tmpl w:val="53F085C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E16EA"/>
    <w:rsid w:val="02226D31"/>
    <w:rsid w:val="03166DA5"/>
    <w:rsid w:val="04905231"/>
    <w:rsid w:val="058E2F64"/>
    <w:rsid w:val="08AB460F"/>
    <w:rsid w:val="0A6C645A"/>
    <w:rsid w:val="0B3200F7"/>
    <w:rsid w:val="0D0D76E1"/>
    <w:rsid w:val="0D5E508B"/>
    <w:rsid w:val="0E0C2FB4"/>
    <w:rsid w:val="107F00BF"/>
    <w:rsid w:val="126562BA"/>
    <w:rsid w:val="1B061394"/>
    <w:rsid w:val="1C710137"/>
    <w:rsid w:val="1D4F2C70"/>
    <w:rsid w:val="1D793DAC"/>
    <w:rsid w:val="1EE146C3"/>
    <w:rsid w:val="22FF6977"/>
    <w:rsid w:val="262D5429"/>
    <w:rsid w:val="27D4562F"/>
    <w:rsid w:val="28155963"/>
    <w:rsid w:val="2EB949AD"/>
    <w:rsid w:val="31CD3CBF"/>
    <w:rsid w:val="33A973A9"/>
    <w:rsid w:val="33B50871"/>
    <w:rsid w:val="36015BD6"/>
    <w:rsid w:val="379F48BD"/>
    <w:rsid w:val="38A858CC"/>
    <w:rsid w:val="3AA23D16"/>
    <w:rsid w:val="3D216264"/>
    <w:rsid w:val="44A77870"/>
    <w:rsid w:val="454A6790"/>
    <w:rsid w:val="4A9667CA"/>
    <w:rsid w:val="4CC524A6"/>
    <w:rsid w:val="4DA66E81"/>
    <w:rsid w:val="505132A9"/>
    <w:rsid w:val="51A64024"/>
    <w:rsid w:val="55F123E8"/>
    <w:rsid w:val="572F4F35"/>
    <w:rsid w:val="57CF610C"/>
    <w:rsid w:val="58CE286B"/>
    <w:rsid w:val="59B059F9"/>
    <w:rsid w:val="5D8213FA"/>
    <w:rsid w:val="6204418A"/>
    <w:rsid w:val="62901A10"/>
    <w:rsid w:val="645E16EA"/>
    <w:rsid w:val="64FB7D93"/>
    <w:rsid w:val="67F450DD"/>
    <w:rsid w:val="6A080C24"/>
    <w:rsid w:val="6B49522B"/>
    <w:rsid w:val="6B4F382C"/>
    <w:rsid w:val="6CD56AB7"/>
    <w:rsid w:val="6D337916"/>
    <w:rsid w:val="6E303A6D"/>
    <w:rsid w:val="735814AD"/>
    <w:rsid w:val="741C2CE9"/>
    <w:rsid w:val="745C2DD9"/>
    <w:rsid w:val="7E2E4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qFormat/>
    <w:uiPriority w:val="1723"/>
  </w:style>
  <w:style w:type="table" w:default="1" w:styleId="2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qFormat/>
    <w:uiPriority w:val="1624"/>
    <w:rPr>
      <w:color w:val="FF0000"/>
    </w:rPr>
  </w:style>
  <w:style w:type="paragraph" w:styleId="7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qFormat/>
    <w:uiPriority w:val="2"/>
    <w:pPr>
      <w:ind w:left="1680" w:leftChars="800"/>
    </w:pPr>
  </w:style>
  <w:style w:type="paragraph" w:styleId="9">
    <w:name w:val="toc 3"/>
    <w:basedOn w:val="1"/>
    <w:next w:val="1"/>
    <w:qFormat/>
    <w:uiPriority w:val="2"/>
    <w:pPr>
      <w:ind w:left="840" w:leftChars="400"/>
    </w:pPr>
  </w:style>
  <w:style w:type="paragraph" w:styleId="10">
    <w:name w:val="Plain Text"/>
    <w:basedOn w:val="1"/>
    <w:qFormat/>
    <w:uiPriority w:val="0"/>
    <w:rPr>
      <w:rFonts w:ascii="宋体" w:hAnsi="Courier New"/>
      <w:szCs w:val="21"/>
    </w:rPr>
  </w:style>
  <w:style w:type="paragraph" w:styleId="11">
    <w:name w:val="toc 8"/>
    <w:basedOn w:val="1"/>
    <w:next w:val="1"/>
    <w:qFormat/>
    <w:uiPriority w:val="2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2"/>
  </w:style>
  <w:style w:type="paragraph" w:styleId="15">
    <w:name w:val="toc 4"/>
    <w:basedOn w:val="1"/>
    <w:next w:val="1"/>
    <w:qFormat/>
    <w:uiPriority w:val="2"/>
    <w:pPr>
      <w:ind w:left="1260" w:leftChars="600"/>
    </w:pPr>
  </w:style>
  <w:style w:type="paragraph" w:styleId="16">
    <w:name w:val="toc 6"/>
    <w:basedOn w:val="1"/>
    <w:next w:val="1"/>
    <w:qFormat/>
    <w:uiPriority w:val="2"/>
    <w:pPr>
      <w:ind w:left="2100" w:leftChars="1000"/>
    </w:pPr>
  </w:style>
  <w:style w:type="paragraph" w:styleId="17">
    <w:name w:val="toc 2"/>
    <w:basedOn w:val="1"/>
    <w:next w:val="1"/>
    <w:qFormat/>
    <w:uiPriority w:val="2"/>
    <w:pPr>
      <w:ind w:left="420" w:leftChars="200"/>
    </w:pPr>
  </w:style>
  <w:style w:type="paragraph" w:styleId="18">
    <w:name w:val="toc 9"/>
    <w:basedOn w:val="1"/>
    <w:next w:val="1"/>
    <w:qFormat/>
    <w:uiPriority w:val="2"/>
    <w:pPr>
      <w:ind w:left="3360" w:leftChars="16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0"/>
    <w:qFormat/>
    <w:uiPriority w:val="2383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20108;&#12289;&#39033;&#30446;&#24320;&#21457;&#35745;&#2101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50"/>
            <a:t>sky-cloud</a:t>
          </a:r>
          <a:r>
            <a:rPr lang="zh-CN" altLang="en-US" sz="750"/>
            <a:t>云存储</a:t>
          </a:r>
          <a:r>
            <a:rPr lang="zh-CN" altLang="en-US" sz="750"/>
            <a:t>系统</a:t>
          </a:r>
          <a:r>
            <a:rPr lang="en-US" altLang="zh-CN" sz="750"/>
            <a:t>WBS</a:t>
          </a:r>
          <a:r>
            <a:rPr lang="zh-CN" altLang="en-US" sz="750"/>
            <a:t>结构</a:t>
          </a:r>
          <a:r>
            <a:rPr lang="zh-CN" altLang="en-US" sz="750"/>
            <a:t/>
          </a:r>
          <a:endParaRPr lang="zh-CN" altLang="en-US" sz="750"/>
        </a:p>
      </dgm:t>
    </dgm:pt>
    <dgm:pt modelId="{AB39B06D-FE6C-48B2-B5B4-77CD0C8CF7AD}" cxnId="{B7A59ABB-5D73-44E3-89F1-A5B79244F3EE}" type="parTrans">
      <dgm:prSet/>
      <dgm:spPr/>
      <dgm:t>
        <a:bodyPr/>
        <a:p>
          <a:endParaRPr lang="zh-CN" altLang="en-US"/>
        </a:p>
      </dgm:t>
    </dgm:pt>
    <dgm:pt modelId="{DF0D1C21-B79E-4875-B7FA-EF183CB48B88}" cxnId="{B7A59ABB-5D73-44E3-89F1-A5B79244F3EE}" type="sibTrans">
      <dgm:prSet/>
      <dgm:spPr/>
      <dgm:t>
        <a:bodyPr/>
        <a:p>
          <a:endParaRPr lang="zh-CN" altLang="en-US"/>
        </a:p>
      </dgm:t>
    </dgm:pt>
    <dgm:pt modelId="{B29BF47F-FB6F-4BB3-8B1F-25C507DDACF5}" type="asst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根据</a:t>
          </a:r>
          <a:r>
            <a:rPr lang="zh-CN" altLang="en-US"/>
            <a:t>瀑布模型</a:t>
          </a:r>
          <a:r>
            <a:rPr lang="zh-CN" altLang="en-US"/>
            <a:t>分为</a:t>
          </a:r>
          <a:r>
            <a:rPr lang="en-US" altLang="zh-CN"/>
            <a:t>6</a:t>
          </a:r>
          <a:r>
            <a:rPr lang="zh-CN" altLang="en-US"/>
            <a:t>步</a:t>
          </a:r>
          <a:r>
            <a:rPr lang="zh-CN" altLang="en-US"/>
            <a:t/>
          </a:r>
          <a:endParaRPr lang="zh-CN" altLang="en-US"/>
        </a:p>
      </dgm:t>
    </dgm:pt>
    <dgm:pt modelId="{4294CB15-5EAF-442A-BADC-24588A60ECFF}" cxnId="{6C01E97F-3AC8-473B-97AC-C6C695D87467}" type="parTrans">
      <dgm:prSet/>
      <dgm:spPr/>
      <dgm:t>
        <a:bodyPr/>
        <a:p>
          <a:endParaRPr lang="zh-CN" altLang="en-US"/>
        </a:p>
      </dgm:t>
    </dgm:pt>
    <dgm:pt modelId="{4FBEC948-3FA9-4375-B83A-B44348E5F34D}" cxnId="{6C01E97F-3AC8-473B-97AC-C6C695D87467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</a:t>
          </a:r>
          <a:r>
            <a:rPr lang="zh-CN" altLang="en-US"/>
            <a:t>需求分析</a:t>
          </a:r>
          <a:r>
            <a:rPr lang="zh-CN" altLang="en-US"/>
            <a:t/>
          </a:r>
          <a:endParaRPr lang="zh-CN" altLang="en-US"/>
        </a:p>
      </dgm:t>
    </dgm:pt>
    <dgm:pt modelId="{EACD17F5-D793-4A43-B489-D1804D50CFEF}" cxnId="{4C2D151F-5A2F-4302-952D-CA0E33720CEE}" type="parTrans">
      <dgm:prSet/>
      <dgm:spPr/>
      <dgm:t>
        <a:bodyPr/>
        <a:p>
          <a:endParaRPr lang="zh-CN" altLang="en-US"/>
        </a:p>
      </dgm:t>
    </dgm:pt>
    <dgm:pt modelId="{FA45D93F-0724-4936-AA45-E6762732A19D}" cxnId="{4C2D151F-5A2F-4302-952D-CA0E33720CEE}" type="sibTrans">
      <dgm:prSet/>
      <dgm:spPr/>
      <dgm:t>
        <a:bodyPr/>
        <a:p>
          <a:endParaRPr lang="zh-CN" altLang="en-US"/>
        </a:p>
      </dgm:t>
    </dgm:pt>
    <dgm:pt modelId="{093F1A36-1597-4CC4-8A96-C23E994E6B9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确定目标</a:t>
          </a:r>
          <a:r>
            <a:rPr altLang="en-US"/>
            <a:t/>
          </a:r>
          <a:endParaRPr altLang="en-US"/>
        </a:p>
      </dgm:t>
    </dgm:pt>
    <dgm:pt modelId="{14E7159B-552D-4CBC-9410-299A52D7DAA5}" cxnId="{2CBD8FB8-D437-42DA-8325-9A3AF8333E6A}" type="parTrans">
      <dgm:prSet/>
      <dgm:spPr/>
    </dgm:pt>
    <dgm:pt modelId="{70DE66D6-CF50-43D8-B78B-050420354021}" cxnId="{2CBD8FB8-D437-42DA-8325-9A3AF8333E6A}" type="sibTrans">
      <dgm:prSet/>
      <dgm:spPr/>
    </dgm:pt>
    <dgm:pt modelId="{ED384591-78E9-4AA9-8FDF-E437BDABA3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</a:t>
          </a:r>
          <a:r>
            <a:rPr lang="zh-CN"/>
            <a:t>环境</a:t>
          </a:r>
          <a:r>
            <a:rPr altLang="en-US"/>
            <a:t/>
          </a:r>
          <a:endParaRPr altLang="en-US"/>
        </a:p>
      </dgm:t>
    </dgm:pt>
    <dgm:pt modelId="{5631DE98-38A9-4328-83C8-C6376DFB63F9}" cxnId="{54BB4577-EC8D-47C5-8D90-55F42A3B3BA9}" type="parTrans">
      <dgm:prSet/>
      <dgm:spPr/>
    </dgm:pt>
    <dgm:pt modelId="{675FAD5D-4B1F-48E7-BB1C-C6BABC0761F5}" cxnId="{54BB4577-EC8D-47C5-8D90-55F42A3B3BA9}" type="sibTrans">
      <dgm:prSet/>
      <dgm:spPr/>
    </dgm:pt>
    <dgm:pt modelId="{B69281A4-8567-4773-9BA0-9C3CAB6F226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各种</a:t>
          </a:r>
          <a:r>
            <a:rPr lang="zh-CN"/>
            <a:t>需求</a:t>
          </a:r>
          <a:r>
            <a:rPr lang="zh-CN"/>
            <a:t>分析</a:t>
          </a:r>
          <a:r>
            <a:rPr altLang="en-US"/>
            <a:t/>
          </a:r>
          <a:endParaRPr altLang="en-US"/>
        </a:p>
      </dgm:t>
    </dgm:pt>
    <dgm:pt modelId="{F447A826-E4E9-44C1-854B-5BFD45403D9E}" cxnId="{5A27DC6A-010F-4863-8A39-5A04DF8F324D}" type="parTrans">
      <dgm:prSet/>
      <dgm:spPr/>
    </dgm:pt>
    <dgm:pt modelId="{8F78750B-8344-454E-A775-203449DA4ECA}" cxnId="{5A27DC6A-010F-4863-8A39-5A04DF8F324D}" type="sibTrans">
      <dgm:prSet/>
      <dgm:spPr/>
    </dgm:pt>
    <dgm:pt modelId="{4EC42421-831D-4CD3-8215-2AF4300F9C0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</a:t>
          </a:r>
          <a:r>
            <a:rPr lang="zh-CN" altLang="en-US"/>
            <a:t>规格说明</a:t>
          </a:r>
          <a:r>
            <a:rPr lang="zh-CN" altLang="en-US"/>
            <a:t/>
          </a:r>
          <a:endParaRPr lang="zh-CN" altLang="en-US"/>
        </a:p>
      </dgm:t>
    </dgm:pt>
    <dgm:pt modelId="{8D5FB264-0A5C-4C3A-85B7-453D9BD837DF}" cxnId="{B98075D2-B55C-4881-80CC-680AB3935F02}" type="parTrans">
      <dgm:prSet/>
      <dgm:spPr/>
      <dgm:t>
        <a:bodyPr/>
        <a:p>
          <a:endParaRPr lang="zh-CN" altLang="en-US"/>
        </a:p>
      </dgm:t>
    </dgm:pt>
    <dgm:pt modelId="{A1825131-D805-48C8-BFCE-E45C02E6F5CE}" cxnId="{B98075D2-B55C-4881-80CC-680AB3935F02}" type="sibTrans">
      <dgm:prSet/>
      <dgm:spPr/>
      <dgm:t>
        <a:bodyPr/>
        <a:p>
          <a:endParaRPr lang="zh-CN" altLang="en-US"/>
        </a:p>
      </dgm:t>
    </dgm:pt>
    <dgm:pt modelId="{92747373-6247-4B3D-A345-8BDE7600B55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功能</a:t>
          </a:r>
          <a:r>
            <a:rPr lang="zh-CN"/>
            <a:t>规格说明</a:t>
          </a:r>
          <a:r>
            <a:rPr altLang="en-US"/>
            <a:t/>
          </a:r>
          <a:endParaRPr altLang="en-US"/>
        </a:p>
      </dgm:t>
    </dgm:pt>
    <dgm:pt modelId="{2A659C54-F793-432A-A64C-A28074C4BF40}" cxnId="{BC694B98-2A61-44A6-80F7-10EFF0B490E3}" type="parTrans">
      <dgm:prSet/>
      <dgm:spPr/>
    </dgm:pt>
    <dgm:pt modelId="{25E49DB6-931D-4D8E-9A68-B96EF77A5660}" cxnId="{BC694B98-2A61-44A6-80F7-10EFF0B490E3}" type="sibTrans">
      <dgm:prSet/>
      <dgm:spPr/>
    </dgm:pt>
    <dgm:pt modelId="{89AA2B9F-C5FC-4EA5-93E4-BCDE85D73BB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性能</a:t>
          </a:r>
          <a:r>
            <a:rPr lang="zh-CN"/>
            <a:t>规格说明</a:t>
          </a:r>
          <a:r>
            <a:rPr altLang="en-US"/>
            <a:t/>
          </a:r>
          <a:endParaRPr altLang="en-US"/>
        </a:p>
      </dgm:t>
    </dgm:pt>
    <dgm:pt modelId="{8004CE7D-E740-4B5B-B015-A0E3E86ADE01}" cxnId="{8880E62B-0C09-496B-B063-DCFB4914CCE7}" type="parTrans">
      <dgm:prSet/>
      <dgm:spPr/>
    </dgm:pt>
    <dgm:pt modelId="{F5AA050F-BBDF-4E15-866F-FDF0D5BDA7FD}" cxnId="{8880E62B-0C09-496B-B063-DCFB4914CCE7}" type="sibTrans">
      <dgm:prSet/>
      <dgm:spPr/>
    </dgm:pt>
    <dgm:pt modelId="{6A42BEA4-BC20-4B1C-8759-D7E1454116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</a:t>
          </a:r>
          <a:r>
            <a:rPr lang="zh-CN"/>
            <a:t>规格说明</a:t>
          </a:r>
          <a:r>
            <a:rPr altLang="en-US"/>
            <a:t/>
          </a:r>
          <a:endParaRPr altLang="en-US"/>
        </a:p>
      </dgm:t>
    </dgm:pt>
    <dgm:pt modelId="{28B35CFF-A9BC-4FF9-BA24-55B2545F2361}" cxnId="{342AFF4D-5C86-4EAE-89D5-AC86E107CEF9}" type="parTrans">
      <dgm:prSet/>
      <dgm:spPr/>
    </dgm:pt>
    <dgm:pt modelId="{29553198-9D70-4F8C-9B9C-B934939FB7F9}" cxnId="{342AFF4D-5C86-4EAE-89D5-AC86E107CEF9}" type="sibTrans">
      <dgm:prSet/>
      <dgm:spPr/>
    </dgm:pt>
    <dgm:pt modelId="{CF717C8A-B40B-4AFF-BF49-65ABB7DF819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/>
          </a:r>
          <a:r>
            <a:rPr lang="zh-CN" altLang="en-US"/>
            <a:t>实现</a:t>
          </a:r>
          <a:r>
            <a:rPr lang="zh-CN" altLang="en-US"/>
            <a:t>搜索</a:t>
          </a:r>
          <a:r>
            <a:rPr lang="zh-CN" altLang="en-US"/>
            <a:t>、</a:t>
          </a:r>
          <a:r>
            <a:rPr lang="zh-CN" altLang="en-US"/>
            <a:t>下载</a:t>
          </a:r>
          <a:r>
            <a:rPr lang="zh-CN" altLang="en-US"/>
            <a:t>、</a:t>
          </a:r>
          <a:r>
            <a:rPr lang="zh-CN" altLang="en-US"/>
            <a:t>删除</a:t>
          </a:r>
          <a:r>
            <a:rPr lang="zh-CN" altLang="en-US"/>
            <a:t>文件</a:t>
          </a:r>
          <a:r>
            <a:rPr lang="zh-CN" altLang="en-US"/>
            <a:t/>
          </a:r>
          <a:endParaRPr lang="zh-CN" altLang="en-US"/>
        </a:p>
      </dgm:t>
    </dgm:pt>
    <dgm:pt modelId="{CCF68ADE-40B6-47D0-93C1-88EC13ADC8AC}" cxnId="{EBBDB03F-C255-4711-ACAC-7F2A130FA6A3}" type="parTrans">
      <dgm:prSet/>
      <dgm:spPr/>
      <dgm:t>
        <a:bodyPr/>
        <a:p>
          <a:endParaRPr lang="zh-CN" altLang="en-US"/>
        </a:p>
      </dgm:t>
    </dgm:pt>
    <dgm:pt modelId="{630D3E0B-D1D7-4E1A-8193-515AA5E1866F}" cxnId="{EBBDB03F-C255-4711-ACAC-7F2A130FA6A3}" type="sibTrans">
      <dgm:prSet/>
      <dgm:spPr/>
      <dgm:t>
        <a:bodyPr/>
        <a:p>
          <a:endParaRPr lang="zh-CN" altLang="en-US"/>
        </a:p>
      </dgm:t>
    </dgm:pt>
    <dgm:pt modelId="{9D7A9A39-AF60-436B-8A2E-2A517336278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登陆</a:t>
          </a:r>
          <a:r>
            <a:rPr lang="zh-CN"/>
            <a:t>、</a:t>
          </a:r>
          <a:r>
            <a:rPr lang="zh-CN"/>
            <a:t>注册</a:t>
          </a:r>
          <a:r>
            <a:rPr lang="zh-CN"/>
            <a:t>用户</a:t>
          </a:r>
          <a:r>
            <a:rPr altLang="en-US"/>
            <a:t/>
          </a:r>
          <a:endParaRPr altLang="en-US"/>
        </a:p>
      </dgm:t>
    </dgm:pt>
    <dgm:pt modelId="{2A58D54D-23F8-42BA-A7FE-B2D468F0EC92}" cxnId="{D79BC2EE-D019-496D-AB1D-0EDEF93F097B}" type="parTrans">
      <dgm:prSet/>
      <dgm:spPr/>
    </dgm:pt>
    <dgm:pt modelId="{4559EEF5-347C-4A62-B721-F423D9F9A9FF}" cxnId="{D79BC2EE-D019-496D-AB1D-0EDEF93F097B}" type="sibTrans">
      <dgm:prSet/>
      <dgm:spPr/>
    </dgm:pt>
    <dgm:pt modelId="{A5B0B67A-B183-4C10-B373-F274825BBDB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云盘文件</a:t>
          </a:r>
          <a:r>
            <a:rPr lang="zh-CN"/>
            <a:t>是否共享</a:t>
          </a:r>
          <a:r>
            <a:rPr altLang="en-US"/>
            <a:t/>
          </a:r>
          <a:endParaRPr altLang="en-US"/>
        </a:p>
      </dgm:t>
    </dgm:pt>
    <dgm:pt modelId="{8D058CF8-DE03-42A0-B1B6-67CBBCE4F0F0}" cxnId="{8DAFDEE7-9D87-4493-BF56-3CABB9329B76}" type="parTrans">
      <dgm:prSet/>
      <dgm:spPr/>
    </dgm:pt>
    <dgm:pt modelId="{B6B88F7B-7E2F-4E89-AC76-F5DCAEA92548}" cxnId="{8DAFDEE7-9D87-4493-BF56-3CABB9329B76}" type="sibTrans">
      <dgm:prSet/>
      <dgm:spPr/>
    </dgm:pt>
    <dgm:pt modelId="{F92DDB20-FAAE-4824-9152-DCD14CA1198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可以上传</a:t>
          </a:r>
          <a:r>
            <a:rPr lang="zh-CN"/>
            <a:t>私密</a:t>
          </a:r>
          <a:r>
            <a:rPr lang="zh-CN"/>
            <a:t>文件</a:t>
          </a:r>
          <a:r>
            <a:rPr altLang="en-US"/>
            <a:t/>
          </a:r>
          <a:endParaRPr altLang="en-US"/>
        </a:p>
      </dgm:t>
    </dgm:pt>
    <dgm:pt modelId="{3FCD7EC6-9989-4607-9421-E507938E4561}" cxnId="{40A1A8D6-FD96-4740-9805-BBBF0310989D}" type="parTrans">
      <dgm:prSet/>
      <dgm:spPr/>
    </dgm:pt>
    <dgm:pt modelId="{FAC048BD-E284-4699-93D2-442F8C90B683}" cxnId="{40A1A8D6-FD96-4740-9805-BBBF0310989D}" type="sibTrans">
      <dgm:prSet/>
      <dgm:spPr/>
    </dgm:pt>
    <dgm:pt modelId="{45F5A4C6-4E62-41A4-A05C-10D75D6BCC1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4</a:t>
          </a:r>
          <a:r>
            <a:rPr lang="zh-CN" altLang="en-US"/>
            <a:t>编码</a:t>
          </a:r>
          <a:r>
            <a:rPr altLang="en-US"/>
            <a:t/>
          </a:r>
          <a:endParaRPr altLang="en-US"/>
        </a:p>
      </dgm:t>
    </dgm:pt>
    <dgm:pt modelId="{0483A33C-0AD2-4220-B7E8-1B7E21E0A918}" cxnId="{1066C613-87A4-4E9D-88C4-8518FEA2E716}" type="parTrans">
      <dgm:prSet/>
      <dgm:spPr/>
    </dgm:pt>
    <dgm:pt modelId="{934DD1C7-2BFB-4064-8EE9-28CB0A9D5BAA}" cxnId="{1066C613-87A4-4E9D-88C4-8518FEA2E716}" type="sibTrans">
      <dgm:prSet/>
      <dgm:spPr/>
    </dgm:pt>
    <dgm:pt modelId="{C4EFF4C9-9A56-4A64-940A-97568E3DD4E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服务</a:t>
          </a:r>
          <a:r>
            <a:rPr lang="zh-CN" altLang="en-US"/>
            <a:t>器</a:t>
          </a:r>
          <a:r>
            <a:rPr lang="en-US"/>
            <a:t/>
          </a:r>
          <a:endParaRPr lang="en-US"/>
        </a:p>
      </dgm:t>
    </dgm:pt>
    <dgm:pt modelId="{E72E02AE-2C63-49FD-AC5A-DD25AAF778E4}" cxnId="{8CB7CB6B-47C1-4510-94DB-8C3956C2EAA0}" type="parTrans">
      <dgm:prSet/>
      <dgm:spPr/>
    </dgm:pt>
    <dgm:pt modelId="{1900A064-D735-4552-9C44-5B934114D391}" cxnId="{8CB7CB6B-47C1-4510-94DB-8C3956C2EAA0}" type="sibTrans">
      <dgm:prSet/>
      <dgm:spPr/>
    </dgm:pt>
    <dgm:pt modelId="{02E43854-6A7C-4621-BCB2-CFE30AE2CFF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</a:t>
          </a:r>
          <a:r>
            <a:rPr altLang="en-US"/>
            <a:t/>
          </a:r>
          <a:endParaRPr altLang="en-US"/>
        </a:p>
      </dgm:t>
    </dgm:pt>
    <dgm:pt modelId="{876FCF5D-9512-432D-BA50-FE29D7FAC922}" cxnId="{0A0821F9-F2FC-4C39-A11B-2A38D4133A65}" type="parTrans">
      <dgm:prSet/>
      <dgm:spPr/>
    </dgm:pt>
    <dgm:pt modelId="{E9B509A4-FE72-42D0-BBE4-1B9462B2B51B}" cxnId="{0A0821F9-F2FC-4C39-A11B-2A38D4133A65}" type="sibTrans">
      <dgm:prSet/>
      <dgm:spPr/>
    </dgm:pt>
    <dgm:pt modelId="{28258DFD-4E08-4385-B16C-CAF0255AFE8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网页</a:t>
          </a:r>
          <a:r>
            <a:rPr altLang="en-US"/>
            <a:t/>
          </a:r>
          <a:endParaRPr altLang="en-US"/>
        </a:p>
      </dgm:t>
    </dgm:pt>
    <dgm:pt modelId="{F9B09A65-F65A-4721-920E-690836ABE701}" cxnId="{D8FED688-FC34-456A-8AC9-7CCF51017771}" type="parTrans">
      <dgm:prSet/>
      <dgm:spPr/>
    </dgm:pt>
    <dgm:pt modelId="{E0BDF7E1-1B9D-44DD-B05F-A2B56D826089}" cxnId="{D8FED688-FC34-456A-8AC9-7CCF51017771}" type="sibTrans">
      <dgm:prSet/>
      <dgm:spPr/>
    </dgm:pt>
    <dgm:pt modelId="{2B7D9979-08EA-4BE9-9113-C152983BC39D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</a:t>
          </a:r>
          <a:r>
            <a:rPr lang="en-US" altLang="zh-CN"/>
            <a:t>java</a:t>
          </a:r>
          <a:r>
            <a:rPr lang="zh-CN" altLang="en-US"/>
            <a:t>连接</a:t>
          </a:r>
          <a:r>
            <a:rPr lang="zh-CN" altLang="en-US"/>
            <a:t>这些内容</a:t>
          </a:r>
          <a:r>
            <a:rPr altLang="en-US"/>
            <a:t/>
          </a:r>
          <a:endParaRPr altLang="en-US"/>
        </a:p>
      </dgm:t>
    </dgm:pt>
    <dgm:pt modelId="{4BD24533-B854-402D-8F3B-28E9A38F5A60}" cxnId="{522EB53D-1CB8-40FF-914E-06267DA7CA8B}" type="parTrans">
      <dgm:prSet/>
      <dgm:spPr/>
    </dgm:pt>
    <dgm:pt modelId="{7C5C749C-479B-4FF9-87E3-75E9D30D9E48}" cxnId="{522EB53D-1CB8-40FF-914E-06267DA7CA8B}" type="sibTrans">
      <dgm:prSet/>
      <dgm:spPr/>
    </dgm:pt>
    <dgm:pt modelId="{A2B74A34-7F57-464D-A34D-EC319A8A605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</a:t>
          </a:r>
          <a:r>
            <a:rPr lang="zh-CN" altLang="en-US"/>
            <a:t>综合测试</a:t>
          </a:r>
          <a:r>
            <a:rPr altLang="en-US"/>
            <a:t/>
          </a:r>
          <a:endParaRPr altLang="en-US"/>
        </a:p>
      </dgm:t>
    </dgm:pt>
    <dgm:pt modelId="{71F2912A-1759-4F44-AC1A-598D6FA253BE}" cxnId="{8830DB72-D741-49D6-BEF3-6CF57780D8CE}" type="parTrans">
      <dgm:prSet/>
      <dgm:spPr/>
    </dgm:pt>
    <dgm:pt modelId="{9CC1CF6C-7797-4DB4-BBC2-FC6786371AEE}" cxnId="{8830DB72-D741-49D6-BEF3-6CF57780D8CE}" type="sibTrans">
      <dgm:prSet/>
      <dgm:spPr/>
    </dgm:pt>
    <dgm:pt modelId="{AFFC6C1A-D148-4535-8071-D7519A15FF4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altLang="en-US"/>
            <a:t/>
          </a:r>
          <a:endParaRPr altLang="en-US"/>
        </a:p>
      </dgm:t>
    </dgm:pt>
    <dgm:pt modelId="{22183E84-A17D-4C21-823F-23EB71767EDB}" cxnId="{1FCEBA2B-7765-4E10-9B26-672DFE63B119}" type="parTrans">
      <dgm:prSet/>
      <dgm:spPr/>
    </dgm:pt>
    <dgm:pt modelId="{62D52D8D-D971-4EE4-AEAD-F4DF2261F609}" cxnId="{1FCEBA2B-7765-4E10-9B26-672DFE63B119}" type="sibTrans">
      <dgm:prSet/>
      <dgm:spPr/>
    </dgm:pt>
    <dgm:pt modelId="{CA399104-18C7-428F-8CE6-4B2C600F849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lang="zh-CN"/>
            <a:t>项目</a:t>
          </a:r>
          <a:r>
            <a:rPr altLang="en-US"/>
            <a:t/>
          </a:r>
          <a:endParaRPr altLang="en-US"/>
        </a:p>
      </dgm:t>
    </dgm:pt>
    <dgm:pt modelId="{19789923-1774-45D6-90F9-87DE11CCCE9E}" cxnId="{8C1B9A56-E5BC-4954-824B-44BD17C25412}" type="parTrans">
      <dgm:prSet/>
      <dgm:spPr/>
    </dgm:pt>
    <dgm:pt modelId="{2864D2FB-74A9-4717-9754-1007AD28A40D}" cxnId="{8C1B9A56-E5BC-4954-824B-44BD17C25412}" type="sibTrans">
      <dgm:prSet/>
      <dgm:spPr/>
    </dgm:pt>
    <dgm:pt modelId="{AA1345F1-8E5D-4DC8-95EE-5E3706F8C32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lang="zh-CN"/>
            <a:t>准备</a:t>
          </a:r>
          <a:r>
            <a:rPr altLang="en-US"/>
            <a:t/>
          </a:r>
          <a:endParaRPr altLang="en-US"/>
        </a:p>
      </dgm:t>
    </dgm:pt>
    <dgm:pt modelId="{4181DAA5-B54B-4BDE-A29A-D2CB9B02BC01}" cxnId="{F2E0BD21-D8BC-4ACF-B177-1D65B171060E}" type="parTrans">
      <dgm:prSet/>
      <dgm:spPr/>
    </dgm:pt>
    <dgm:pt modelId="{97FEF473-6388-455A-AE86-5E8A62B40786}" cxnId="{F2E0BD21-D8BC-4ACF-B177-1D65B171060E}" type="sibTrans">
      <dgm:prSet/>
      <dgm:spPr/>
    </dgm:pt>
    <dgm:pt modelId="{E850E133-CCB8-422F-94AA-D68704E994AF}" type="asst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r>
            <a:rPr lang="zh-CN"/>
            <a:t>机构</a:t>
          </a:r>
          <a:r>
            <a:rPr lang="zh-CN"/>
            <a:t>及</a:t>
          </a:r>
          <a:r>
            <a:rPr lang="zh-CN"/>
            <a:t>人员</a:t>
          </a:r>
          <a:r>
            <a:rPr altLang="en-US"/>
            <a:t/>
          </a:r>
          <a:endParaRPr altLang="en-US"/>
        </a:p>
      </dgm:t>
    </dgm:pt>
    <dgm:pt modelId="{290A04D3-9FCF-4410-98DA-3058C228E9E2}" cxnId="{22E239F3-4529-4429-BE95-58FC169FEC1C}" type="parTrans">
      <dgm:prSet/>
      <dgm:spPr/>
    </dgm:pt>
    <dgm:pt modelId="{F79BD29A-6191-4C4C-A2EF-59590ACADA06}" cxnId="{22E239F3-4529-4429-BE95-58FC169FEC1C}" type="sibTrans">
      <dgm:prSet/>
      <dgm:spPr/>
    </dgm:pt>
    <dgm:pt modelId="{54BBE5FA-2407-4E69-BFD1-75B884A8CAF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</a:t>
          </a:r>
          <a:r>
            <a:rPr lang="zh-CN" altLang="en-US"/>
            <a:t>维护</a:t>
          </a:r>
          <a:r>
            <a:rPr altLang="en-US"/>
            <a:t/>
          </a:r>
          <a:endParaRPr altLang="en-US"/>
        </a:p>
      </dgm:t>
    </dgm:pt>
    <dgm:pt modelId="{AA9D8C8D-2A54-4426-88CB-F6A80F3A8D2B}" cxnId="{8F15D21C-8A2B-46CC-A931-8E333285F46C}" type="parTrans">
      <dgm:prSet/>
      <dgm:spPr/>
    </dgm:pt>
    <dgm:pt modelId="{8795655F-5A25-4590-A1DE-01A0C6EF324F}" cxnId="{8F15D21C-8A2B-46CC-A931-8E333285F46C}" type="sibTrans">
      <dgm:prSet/>
      <dgm:spPr/>
    </dgm:pt>
    <dgm:pt modelId="{4B5FADFD-1893-4ABB-A66A-2144FF3E2DF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约定</a:t>
          </a:r>
          <a:r>
            <a:rPr altLang="en-US"/>
            <a:t/>
          </a:r>
          <a:endParaRPr altLang="en-US"/>
        </a:p>
      </dgm:t>
    </dgm:pt>
    <dgm:pt modelId="{E4A7FB31-07AF-4CAD-AB1A-4B8BEF35325B}" cxnId="{4E539FDA-0542-4301-B050-815F98905139}" type="parTrans">
      <dgm:prSet/>
      <dgm:spPr/>
    </dgm:pt>
    <dgm:pt modelId="{8FBCAD15-8CC6-4F5F-B088-2C6F705560CE}" cxnId="{4E539FDA-0542-4301-B050-815F98905139}" type="sibTrans">
      <dgm:prSet/>
      <dgm:spPr/>
    </dgm:pt>
    <dgm:pt modelId="{6BDE352A-1A43-4CCC-909F-541DC704A07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验证</a:t>
          </a:r>
          <a:r>
            <a:rPr lang="zh-CN"/>
            <a:t>过程</a:t>
          </a:r>
          <a:r>
            <a:rPr altLang="en-US"/>
            <a:t/>
          </a:r>
          <a:endParaRPr altLang="en-US"/>
        </a:p>
      </dgm:t>
    </dgm:pt>
    <dgm:pt modelId="{1993C4FF-1395-4FDB-9ADE-075EDE55E185}" cxnId="{FEEC46E7-6D53-4FF1-9FBB-9B70FE96A740}" type="parTrans">
      <dgm:prSet/>
      <dgm:spPr/>
    </dgm:pt>
    <dgm:pt modelId="{F15EC02A-BE05-4EB9-ABE7-995983894CF0}" cxnId="{FEEC46E7-6D53-4FF1-9FBB-9B70FE96A740}" type="sibTrans">
      <dgm:prSet/>
      <dgm:spPr/>
    </dgm:pt>
    <dgm:pt modelId="{92AA646F-4073-47C6-AB9E-4151267D0A6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出错</a:t>
          </a:r>
          <a:r>
            <a:rPr lang="zh-CN"/>
            <a:t>及</a:t>
          </a:r>
          <a:r>
            <a:rPr lang="zh-CN"/>
            <a:t>纠正</a:t>
          </a:r>
          <a:r>
            <a:rPr lang="zh-CN"/>
            <a:t>方法</a:t>
          </a:r>
          <a:r>
            <a:rPr altLang="en-US"/>
            <a:t/>
          </a:r>
          <a:endParaRPr altLang="en-US"/>
        </a:p>
      </dgm:t>
    </dgm:pt>
    <dgm:pt modelId="{EBD1DEB0-A17B-405F-84DC-20E482667DE2}" cxnId="{65B5C6A5-F63E-4212-8C45-FF39C35C8593}" type="parTrans">
      <dgm:prSet/>
      <dgm:spPr/>
    </dgm:pt>
    <dgm:pt modelId="{77A5B3BE-C986-4474-9F2D-C0536860232C}" cxnId="{65B5C6A5-F63E-4212-8C45-FF39C35C8593}" type="sibTrans">
      <dgm:prSet/>
      <dgm:spPr/>
    </dgm:pt>
    <dgm:pt modelId="{8D4F5E79-CA72-41AB-8D15-50FB51BB1CC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专门维护过程</a:t>
          </a:r>
          <a:r>
            <a:rPr altLang="en-US"/>
            <a:t/>
          </a:r>
          <a:endParaRPr altLang="en-US"/>
        </a:p>
      </dgm:t>
    </dgm:pt>
    <dgm:pt modelId="{D3044277-CC46-416D-B405-92065B947CBC}" cxnId="{BD8BE6D5-FEA6-4AB2-AE2F-6EBC14ED2A77}" type="parTrans">
      <dgm:prSet/>
      <dgm:spPr/>
    </dgm:pt>
    <dgm:pt modelId="{F3B39424-92DE-447B-92BF-D68111CE74B9}" cxnId="{BD8BE6D5-FEA6-4AB2-AE2F-6EBC14ED2A77}" type="sibTrans">
      <dgm:prSet/>
      <dgm:spPr/>
    </dgm:pt>
    <dgm:pt modelId="{4A6F4D84-DA0A-4FB4-841F-34B34CC6EE0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专门维护程序</a:t>
          </a:r>
          <a:r>
            <a:rPr altLang="en-US"/>
            <a:t/>
          </a:r>
          <a:endParaRPr altLang="en-US"/>
        </a:p>
      </dgm:t>
    </dgm:pt>
    <dgm:pt modelId="{FED31DB0-E530-452A-85E0-47EF47ADE720}" cxnId="{931236C9-9770-4287-8817-CFD321E99EAE}" type="parTrans">
      <dgm:prSet/>
      <dgm:spPr/>
    </dgm:pt>
    <dgm:pt modelId="{023E8AA9-5982-4BB8-A343-94876C8ADAA3}" cxnId="{931236C9-9770-4287-8817-CFD321E99EAE}" type="sibTrans">
      <dgm:prSet/>
      <dgm:spPr/>
    </dgm:pt>
    <dgm:pt modelId="{111FD733-0E25-4774-97A9-50119A08FCD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程序清单</a:t>
          </a:r>
          <a:r>
            <a:rPr lang="zh-CN"/>
            <a:t>和</a:t>
          </a:r>
          <a:r>
            <a:rPr lang="zh-CN"/>
            <a:t>流程图</a:t>
          </a:r>
          <a:r>
            <a:rPr altLang="en-US"/>
            <a:t/>
          </a:r>
          <a:endParaRPr altLang="en-US"/>
        </a:p>
      </dgm:t>
    </dgm:pt>
    <dgm:pt modelId="{BE75D36A-EDC4-40A7-B81A-C76A71DB8DE3}" cxnId="{44ED898D-DD56-4AFD-8EE7-11E0CA42C76F}" type="parTrans">
      <dgm:prSet/>
      <dgm:spPr/>
    </dgm:pt>
    <dgm:pt modelId="{5B244691-7CBE-4AE1-B28C-0A4589A4440B}" cxnId="{44ED898D-DD56-4AFD-8EE7-11E0CA42C76F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7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6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D137B270-71C5-4321-BD13-26FC1E0CC879}" type="pres">
      <dgm:prSet presAssocID="{14E7159B-552D-4CBC-9410-299A52D7DAA5}" presName="Name37" presStyleLbl="parChTrans1D3" presStyleIdx="0" presStyleCnt="6"/>
      <dgm:spPr/>
    </dgm:pt>
    <dgm:pt modelId="{AA60B378-02CC-45E6-BAB5-620911998CB3}" type="pres">
      <dgm:prSet presAssocID="{093F1A36-1597-4CC4-8A96-C23E994E6B9F}" presName="hierRoot2" presStyleCnt="0">
        <dgm:presLayoutVars>
          <dgm:hierBranch val="init"/>
        </dgm:presLayoutVars>
      </dgm:prSet>
      <dgm:spPr/>
    </dgm:pt>
    <dgm:pt modelId="{DCC10216-6954-4D60-85B3-AA7A40C3DBCB}" type="pres">
      <dgm:prSet presAssocID="{093F1A36-1597-4CC4-8A96-C23E994E6B9F}" presName="rootComposite" presStyleCnt="0"/>
      <dgm:spPr/>
    </dgm:pt>
    <dgm:pt modelId="{0F16A30D-F208-4FAE-8EC4-210EC24EA702}" type="pres">
      <dgm:prSet presAssocID="{093F1A36-1597-4CC4-8A96-C23E994E6B9F}" presName="rootText" presStyleLbl="node3" presStyleIdx="0" presStyleCnt="6">
        <dgm:presLayoutVars>
          <dgm:chPref val="3"/>
        </dgm:presLayoutVars>
      </dgm:prSet>
      <dgm:spPr/>
    </dgm:pt>
    <dgm:pt modelId="{567F2DB0-EE58-4078-83A7-1E7C89A91C89}" type="pres">
      <dgm:prSet presAssocID="{093F1A36-1597-4CC4-8A96-C23E994E6B9F}" presName="rootConnector" presStyleCnt="0"/>
      <dgm:spPr/>
    </dgm:pt>
    <dgm:pt modelId="{7E55C115-36AD-421B-B43A-BC36D56B27C7}" type="pres">
      <dgm:prSet presAssocID="{093F1A36-1597-4CC4-8A96-C23E994E6B9F}" presName="hierChild4" presStyleCnt="0"/>
      <dgm:spPr/>
    </dgm:pt>
    <dgm:pt modelId="{804431EF-285A-463A-80F6-AC8E3C9D998D}" type="pres">
      <dgm:prSet presAssocID="{5631DE98-38A9-4328-83C8-C6376DFB63F9}" presName="Name37" presStyleLbl="parChTrans1D4" presStyleIdx="0" presStyleCnt="17"/>
      <dgm:spPr/>
    </dgm:pt>
    <dgm:pt modelId="{DDEF7274-E555-40A3-B94C-61EEF2FDF24C}" type="pres">
      <dgm:prSet presAssocID="{ED384591-78E9-4AA9-8FDF-E437BDABA304}" presName="hierRoot2" presStyleCnt="0">
        <dgm:presLayoutVars>
          <dgm:hierBranch val="init"/>
        </dgm:presLayoutVars>
      </dgm:prSet>
      <dgm:spPr/>
    </dgm:pt>
    <dgm:pt modelId="{299E5969-7EDF-497C-9930-61DC6CB08764}" type="pres">
      <dgm:prSet presAssocID="{ED384591-78E9-4AA9-8FDF-E437BDABA304}" presName="rootComposite" presStyleCnt="0"/>
      <dgm:spPr/>
    </dgm:pt>
    <dgm:pt modelId="{28CD498C-8EE6-44AC-B775-CBD10958800E}" type="pres">
      <dgm:prSet presAssocID="{ED384591-78E9-4AA9-8FDF-E437BDABA304}" presName="rootText" presStyleLbl="node4" presStyleIdx="0" presStyleCnt="15">
        <dgm:presLayoutVars>
          <dgm:chPref val="3"/>
        </dgm:presLayoutVars>
      </dgm:prSet>
      <dgm:spPr/>
    </dgm:pt>
    <dgm:pt modelId="{11C10DF9-3DA5-4430-9C14-587B2F23DCA6}" type="pres">
      <dgm:prSet presAssocID="{ED384591-78E9-4AA9-8FDF-E437BDABA304}" presName="rootConnector" presStyleCnt="0"/>
      <dgm:spPr/>
    </dgm:pt>
    <dgm:pt modelId="{50D928B0-4BBA-428E-8D8F-50DB1B87E5C4}" type="pres">
      <dgm:prSet presAssocID="{ED384591-78E9-4AA9-8FDF-E437BDABA304}" presName="hierChild4" presStyleCnt="0"/>
      <dgm:spPr/>
    </dgm:pt>
    <dgm:pt modelId="{26FA5C61-A8EF-4C2C-BA83-E398F33B2451}" type="pres">
      <dgm:prSet presAssocID="{F447A826-E4E9-44C1-854B-5BFD45403D9E}" presName="Name37" presStyleLbl="parChTrans1D4" presStyleIdx="1" presStyleCnt="17"/>
      <dgm:spPr/>
    </dgm:pt>
    <dgm:pt modelId="{0D599BFF-A300-4BFF-A5FE-589638EA418E}" type="pres">
      <dgm:prSet presAssocID="{B69281A4-8567-4773-9BA0-9C3CAB6F2267}" presName="hierRoot2" presStyleCnt="0">
        <dgm:presLayoutVars>
          <dgm:hierBranch val="init"/>
        </dgm:presLayoutVars>
      </dgm:prSet>
      <dgm:spPr/>
    </dgm:pt>
    <dgm:pt modelId="{EA08F7C0-5CE0-4AE7-B652-CD4713F81645}" type="pres">
      <dgm:prSet presAssocID="{B69281A4-8567-4773-9BA0-9C3CAB6F2267}" presName="rootComposite" presStyleCnt="0"/>
      <dgm:spPr/>
    </dgm:pt>
    <dgm:pt modelId="{F3A59D4B-6C2B-4D0D-8D76-7D9C8B6F4E53}" type="pres">
      <dgm:prSet presAssocID="{B69281A4-8567-4773-9BA0-9C3CAB6F2267}" presName="rootText" presStyleLbl="node4" presStyleIdx="1" presStyleCnt="15">
        <dgm:presLayoutVars>
          <dgm:chPref val="3"/>
        </dgm:presLayoutVars>
      </dgm:prSet>
      <dgm:spPr/>
    </dgm:pt>
    <dgm:pt modelId="{4F6CA814-E783-4EA8-BB3B-601F6D3B0E91}" type="pres">
      <dgm:prSet presAssocID="{B69281A4-8567-4773-9BA0-9C3CAB6F2267}" presName="rootConnector" presStyleCnt="0"/>
      <dgm:spPr/>
    </dgm:pt>
    <dgm:pt modelId="{ACA9F408-8E71-4030-8D87-6D0C1F78BB17}" type="pres">
      <dgm:prSet presAssocID="{B69281A4-8567-4773-9BA0-9C3CAB6F2267}" presName="hierChild4" presStyleCnt="0"/>
      <dgm:spPr/>
    </dgm:pt>
    <dgm:pt modelId="{08BD393C-6C19-4A3A-8B69-17A0E684A469}" type="pres">
      <dgm:prSet presAssocID="{B69281A4-8567-4773-9BA0-9C3CAB6F2267}" presName="hierChild5" presStyleCnt="0"/>
      <dgm:spPr/>
    </dgm:pt>
    <dgm:pt modelId="{CD0520F2-59EC-4484-8EC3-66BC0AD85C7B}" type="pres">
      <dgm:prSet presAssocID="{ED384591-78E9-4AA9-8FDF-E437BDABA304}" presName="hierChild5" presStyleCnt="0"/>
      <dgm:spPr/>
    </dgm:pt>
    <dgm:pt modelId="{43E2D458-6A80-4CCA-AB1F-66DD67C34E02}" type="pres">
      <dgm:prSet presAssocID="{093F1A36-1597-4CC4-8A96-C23E994E6B9F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7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6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437C66D6-3050-41AD-B751-9F7ACC8180C9}" type="pres">
      <dgm:prSet presAssocID="{2A659C54-F793-432A-A64C-A28074C4BF40}" presName="Name37" presStyleLbl="parChTrans1D3" presStyleIdx="1" presStyleCnt="6"/>
      <dgm:spPr/>
    </dgm:pt>
    <dgm:pt modelId="{6E54F9FC-2B97-4E5D-BABD-BF4B961874DE}" type="pres">
      <dgm:prSet presAssocID="{92747373-6247-4B3D-A345-8BDE7600B552}" presName="hierRoot2" presStyleCnt="0">
        <dgm:presLayoutVars>
          <dgm:hierBranch val="init"/>
        </dgm:presLayoutVars>
      </dgm:prSet>
      <dgm:spPr/>
    </dgm:pt>
    <dgm:pt modelId="{90AACC88-BE8A-4935-AE0A-6DEE75997190}" type="pres">
      <dgm:prSet presAssocID="{92747373-6247-4B3D-A345-8BDE7600B552}" presName="rootComposite" presStyleCnt="0"/>
      <dgm:spPr/>
    </dgm:pt>
    <dgm:pt modelId="{DF0A5574-BC96-494E-83D3-662C4102C77B}" type="pres">
      <dgm:prSet presAssocID="{92747373-6247-4B3D-A345-8BDE7600B552}" presName="rootText" presStyleLbl="node3" presStyleIdx="1" presStyleCnt="6">
        <dgm:presLayoutVars>
          <dgm:chPref val="3"/>
        </dgm:presLayoutVars>
      </dgm:prSet>
      <dgm:spPr/>
    </dgm:pt>
    <dgm:pt modelId="{7DEC5B70-6F6C-42C6-A6CF-C3A043595107}" type="pres">
      <dgm:prSet presAssocID="{92747373-6247-4B3D-A345-8BDE7600B552}" presName="rootConnector" presStyleCnt="0"/>
      <dgm:spPr/>
    </dgm:pt>
    <dgm:pt modelId="{7B7E7A01-E4FD-42A4-8B99-CE6A94121342}" type="pres">
      <dgm:prSet presAssocID="{92747373-6247-4B3D-A345-8BDE7600B552}" presName="hierChild4" presStyleCnt="0"/>
      <dgm:spPr/>
    </dgm:pt>
    <dgm:pt modelId="{92E26265-9F86-4CD7-9314-966F931CDD48}" type="pres">
      <dgm:prSet presAssocID="{8004CE7D-E740-4B5B-B015-A0E3E86ADE01}" presName="Name37" presStyleLbl="parChTrans1D4" presStyleIdx="2" presStyleCnt="17"/>
      <dgm:spPr/>
    </dgm:pt>
    <dgm:pt modelId="{1DAF9E39-240D-483B-8594-2D45DC5B2CDA}" type="pres">
      <dgm:prSet presAssocID="{89AA2B9F-C5FC-4EA5-93E4-BCDE85D73BB5}" presName="hierRoot2" presStyleCnt="0">
        <dgm:presLayoutVars>
          <dgm:hierBranch val="init"/>
        </dgm:presLayoutVars>
      </dgm:prSet>
      <dgm:spPr/>
    </dgm:pt>
    <dgm:pt modelId="{87245F10-B372-4276-B680-0830776C8871}" type="pres">
      <dgm:prSet presAssocID="{89AA2B9F-C5FC-4EA5-93E4-BCDE85D73BB5}" presName="rootComposite" presStyleCnt="0"/>
      <dgm:spPr/>
    </dgm:pt>
    <dgm:pt modelId="{CF2CD9C9-DED1-4F2A-A934-5FE4EDFF2CBB}" type="pres">
      <dgm:prSet presAssocID="{89AA2B9F-C5FC-4EA5-93E4-BCDE85D73BB5}" presName="rootText" presStyleLbl="node4" presStyleIdx="2" presStyleCnt="15">
        <dgm:presLayoutVars>
          <dgm:chPref val="3"/>
        </dgm:presLayoutVars>
      </dgm:prSet>
      <dgm:spPr/>
    </dgm:pt>
    <dgm:pt modelId="{31054ACD-1F34-4801-AB71-F1E06B0E1981}" type="pres">
      <dgm:prSet presAssocID="{89AA2B9F-C5FC-4EA5-93E4-BCDE85D73BB5}" presName="rootConnector" presStyleCnt="0"/>
      <dgm:spPr/>
    </dgm:pt>
    <dgm:pt modelId="{967E94A3-3D1A-4B81-9B07-4CDE89FD69F8}" type="pres">
      <dgm:prSet presAssocID="{89AA2B9F-C5FC-4EA5-93E4-BCDE85D73BB5}" presName="hierChild4" presStyleCnt="0"/>
      <dgm:spPr/>
    </dgm:pt>
    <dgm:pt modelId="{47D33312-E0C7-476A-8704-2BB6E5064603}" type="pres">
      <dgm:prSet presAssocID="{28B35CFF-A9BC-4FF9-BA24-55B2545F2361}" presName="Name37" presStyleLbl="parChTrans1D4" presStyleIdx="3" presStyleCnt="17"/>
      <dgm:spPr/>
    </dgm:pt>
    <dgm:pt modelId="{3A8A57A1-0392-4159-B40A-4D664B72FBDD}" type="pres">
      <dgm:prSet presAssocID="{6A42BEA4-BC20-4B1C-8759-D7E1454116FE}" presName="hierRoot2" presStyleCnt="0">
        <dgm:presLayoutVars>
          <dgm:hierBranch val="init"/>
        </dgm:presLayoutVars>
      </dgm:prSet>
      <dgm:spPr/>
    </dgm:pt>
    <dgm:pt modelId="{03023121-CB37-4D57-9BA4-513583466EB3}" type="pres">
      <dgm:prSet presAssocID="{6A42BEA4-BC20-4B1C-8759-D7E1454116FE}" presName="rootComposite" presStyleCnt="0"/>
      <dgm:spPr/>
    </dgm:pt>
    <dgm:pt modelId="{F9B1214B-7445-42E6-82A2-1B867DBC289A}" type="pres">
      <dgm:prSet presAssocID="{6A42BEA4-BC20-4B1C-8759-D7E1454116FE}" presName="rootText" presStyleLbl="node4" presStyleIdx="3" presStyleCnt="15">
        <dgm:presLayoutVars>
          <dgm:chPref val="3"/>
        </dgm:presLayoutVars>
      </dgm:prSet>
      <dgm:spPr/>
    </dgm:pt>
    <dgm:pt modelId="{AB7E6829-4A2E-4F25-BB31-8D2C47A09EBE}" type="pres">
      <dgm:prSet presAssocID="{6A42BEA4-BC20-4B1C-8759-D7E1454116FE}" presName="rootConnector" presStyleCnt="0"/>
      <dgm:spPr/>
    </dgm:pt>
    <dgm:pt modelId="{3390DFB2-CE8C-431A-81EB-B71326073C02}" type="pres">
      <dgm:prSet presAssocID="{6A42BEA4-BC20-4B1C-8759-D7E1454116FE}" presName="hierChild4" presStyleCnt="0"/>
      <dgm:spPr/>
    </dgm:pt>
    <dgm:pt modelId="{987324D9-805C-4DCB-B206-A481821EFA6F}" type="pres">
      <dgm:prSet presAssocID="{6A42BEA4-BC20-4B1C-8759-D7E1454116FE}" presName="hierChild5" presStyleCnt="0"/>
      <dgm:spPr/>
    </dgm:pt>
    <dgm:pt modelId="{9957FD97-D037-42E2-971F-FC3B1E87DA10}" type="pres">
      <dgm:prSet presAssocID="{89AA2B9F-C5FC-4EA5-93E4-BCDE85D73BB5}" presName="hierChild5" presStyleCnt="0"/>
      <dgm:spPr/>
    </dgm:pt>
    <dgm:pt modelId="{96BD44B7-CFF0-42AC-9BBC-34E3C383AEE9}" type="pres">
      <dgm:prSet presAssocID="{92747373-6247-4B3D-A345-8BDE7600B552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7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6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71333C89-DA55-4D6F-8019-9D23E1930227}" type="pres">
      <dgm:prSet presAssocID="{2A58D54D-23F8-42BA-A7FE-B2D468F0EC92}" presName="Name37" presStyleLbl="parChTrans1D3" presStyleIdx="2" presStyleCnt="6"/>
      <dgm:spPr/>
    </dgm:pt>
    <dgm:pt modelId="{E6D63A7B-2677-46BF-9762-987DE8942E3E}" type="pres">
      <dgm:prSet presAssocID="{9D7A9A39-AF60-436B-8A2E-2A517336278D}" presName="hierRoot2" presStyleCnt="0">
        <dgm:presLayoutVars>
          <dgm:hierBranch val="init"/>
        </dgm:presLayoutVars>
      </dgm:prSet>
      <dgm:spPr/>
    </dgm:pt>
    <dgm:pt modelId="{2DB56354-6F2F-433B-A92C-074AFA8FBCB6}" type="pres">
      <dgm:prSet presAssocID="{9D7A9A39-AF60-436B-8A2E-2A517336278D}" presName="rootComposite" presStyleCnt="0"/>
      <dgm:spPr/>
    </dgm:pt>
    <dgm:pt modelId="{344C293F-BE31-4A64-9179-B04303302C8D}" type="pres">
      <dgm:prSet presAssocID="{9D7A9A39-AF60-436B-8A2E-2A517336278D}" presName="rootText" presStyleLbl="node3" presStyleIdx="2" presStyleCnt="6">
        <dgm:presLayoutVars>
          <dgm:chPref val="3"/>
        </dgm:presLayoutVars>
      </dgm:prSet>
      <dgm:spPr/>
    </dgm:pt>
    <dgm:pt modelId="{FBA50134-B0DD-45DD-A56D-06C8E2841835}" type="pres">
      <dgm:prSet presAssocID="{9D7A9A39-AF60-436B-8A2E-2A517336278D}" presName="rootConnector" presStyleCnt="0"/>
      <dgm:spPr/>
    </dgm:pt>
    <dgm:pt modelId="{D0FDA132-927B-4F33-967C-CCFB01FFDF31}" type="pres">
      <dgm:prSet presAssocID="{9D7A9A39-AF60-436B-8A2E-2A517336278D}" presName="hierChild4" presStyleCnt="0"/>
      <dgm:spPr/>
    </dgm:pt>
    <dgm:pt modelId="{3E05A3CB-F48E-429D-95DD-40C75D10EF29}" type="pres">
      <dgm:prSet presAssocID="{8D058CF8-DE03-42A0-B1B6-67CBBCE4F0F0}" presName="Name37" presStyleLbl="parChTrans1D4" presStyleIdx="4" presStyleCnt="17"/>
      <dgm:spPr/>
    </dgm:pt>
    <dgm:pt modelId="{86BAD591-4838-42D9-8F5F-4AEFCB1EADD3}" type="pres">
      <dgm:prSet presAssocID="{A5B0B67A-B183-4C10-B373-F274825BBDBB}" presName="hierRoot2" presStyleCnt="0">
        <dgm:presLayoutVars>
          <dgm:hierBranch val="init"/>
        </dgm:presLayoutVars>
      </dgm:prSet>
      <dgm:spPr/>
    </dgm:pt>
    <dgm:pt modelId="{8402E190-B80E-42B2-B530-CF0C42FE1F8E}" type="pres">
      <dgm:prSet presAssocID="{A5B0B67A-B183-4C10-B373-F274825BBDBB}" presName="rootComposite" presStyleCnt="0"/>
      <dgm:spPr/>
    </dgm:pt>
    <dgm:pt modelId="{3FCEB18E-15A3-4D5F-A0A1-F74B1DB2CE68}" type="pres">
      <dgm:prSet presAssocID="{A5B0B67A-B183-4C10-B373-F274825BBDBB}" presName="rootText" presStyleLbl="node4" presStyleIdx="4" presStyleCnt="15">
        <dgm:presLayoutVars>
          <dgm:chPref val="3"/>
        </dgm:presLayoutVars>
      </dgm:prSet>
      <dgm:spPr/>
    </dgm:pt>
    <dgm:pt modelId="{B25A4326-17D4-4237-BEEF-E42C80763AF0}" type="pres">
      <dgm:prSet presAssocID="{A5B0B67A-B183-4C10-B373-F274825BBDBB}" presName="rootConnector" presStyleCnt="0"/>
      <dgm:spPr/>
    </dgm:pt>
    <dgm:pt modelId="{2F8FDCCD-AA4F-4768-8C47-CE9BD48CA841}" type="pres">
      <dgm:prSet presAssocID="{A5B0B67A-B183-4C10-B373-F274825BBDBB}" presName="hierChild4" presStyleCnt="0"/>
      <dgm:spPr/>
    </dgm:pt>
    <dgm:pt modelId="{D041F2CF-7561-4FBE-8D09-84B3EC48BA9D}" type="pres">
      <dgm:prSet presAssocID="{3FCD7EC6-9989-4607-9421-E507938E4561}" presName="Name37" presStyleLbl="parChTrans1D4" presStyleIdx="5" presStyleCnt="17"/>
      <dgm:spPr/>
    </dgm:pt>
    <dgm:pt modelId="{54C1895D-E4B6-418B-BE81-638267E9ED0E}" type="pres">
      <dgm:prSet presAssocID="{F92DDB20-FAAE-4824-9152-DCD14CA11980}" presName="hierRoot2" presStyleCnt="0">
        <dgm:presLayoutVars>
          <dgm:hierBranch val="init"/>
        </dgm:presLayoutVars>
      </dgm:prSet>
      <dgm:spPr/>
    </dgm:pt>
    <dgm:pt modelId="{275AB3CC-357C-4D20-A80E-889BBDCB961C}" type="pres">
      <dgm:prSet presAssocID="{F92DDB20-FAAE-4824-9152-DCD14CA11980}" presName="rootComposite" presStyleCnt="0"/>
      <dgm:spPr/>
    </dgm:pt>
    <dgm:pt modelId="{29F1A981-9271-414F-A0BD-C268A3826DC0}" type="pres">
      <dgm:prSet presAssocID="{F92DDB20-FAAE-4824-9152-DCD14CA11980}" presName="rootText" presStyleLbl="node4" presStyleIdx="5" presStyleCnt="15">
        <dgm:presLayoutVars>
          <dgm:chPref val="3"/>
        </dgm:presLayoutVars>
      </dgm:prSet>
      <dgm:spPr/>
    </dgm:pt>
    <dgm:pt modelId="{8E22AA44-0C2F-48F2-938F-7D389D83046E}" type="pres">
      <dgm:prSet presAssocID="{F92DDB20-FAAE-4824-9152-DCD14CA11980}" presName="rootConnector" presStyleCnt="0"/>
      <dgm:spPr/>
    </dgm:pt>
    <dgm:pt modelId="{A6FE9991-A3C2-4DDE-9369-25BC94B73CF0}" type="pres">
      <dgm:prSet presAssocID="{F92DDB20-FAAE-4824-9152-DCD14CA11980}" presName="hierChild4" presStyleCnt="0"/>
      <dgm:spPr/>
    </dgm:pt>
    <dgm:pt modelId="{CD6CC388-CDBF-489F-B158-BC0BBAFBC387}" type="pres">
      <dgm:prSet presAssocID="{F92DDB20-FAAE-4824-9152-DCD14CA11980}" presName="hierChild5" presStyleCnt="0"/>
      <dgm:spPr/>
    </dgm:pt>
    <dgm:pt modelId="{D9851B6F-0B85-448C-AF33-A686E74FE2CA}" type="pres">
      <dgm:prSet presAssocID="{A5B0B67A-B183-4C10-B373-F274825BBDBB}" presName="hierChild5" presStyleCnt="0"/>
      <dgm:spPr/>
    </dgm:pt>
    <dgm:pt modelId="{7C33754E-3CDF-4366-886F-B237385BC31A}" type="pres">
      <dgm:prSet presAssocID="{9D7A9A39-AF60-436B-8A2E-2A517336278D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43C83D25-62C2-4BF5-8653-49EE462AF46A}" type="pres">
      <dgm:prSet presAssocID="{0483A33C-0AD2-4220-B7E8-1B7E21E0A918}" presName="Name37" presStyleLbl="parChTrans1D2" presStyleIdx="3" presStyleCnt="7"/>
      <dgm:spPr/>
    </dgm:pt>
    <dgm:pt modelId="{44D0DC5B-B84F-4545-BECC-E33D8030F8DB}" type="pres">
      <dgm:prSet presAssocID="{45F5A4C6-4E62-41A4-A05C-10D75D6BCC13}" presName="hierRoot2" presStyleCnt="0">
        <dgm:presLayoutVars>
          <dgm:hierBranch val="init"/>
        </dgm:presLayoutVars>
      </dgm:prSet>
      <dgm:spPr/>
    </dgm:pt>
    <dgm:pt modelId="{E8D0F755-9CD2-4B3E-808C-8122D106E8D0}" type="pres">
      <dgm:prSet presAssocID="{45F5A4C6-4E62-41A4-A05C-10D75D6BCC13}" presName="rootComposite" presStyleCnt="0"/>
      <dgm:spPr/>
    </dgm:pt>
    <dgm:pt modelId="{1D7EF2D8-A9DE-4C44-AC24-8F186013222B}" type="pres">
      <dgm:prSet presAssocID="{45F5A4C6-4E62-41A4-A05C-10D75D6BCC13}" presName="rootText" presStyleLbl="node2" presStyleIdx="3" presStyleCnt="6">
        <dgm:presLayoutVars>
          <dgm:chPref val="3"/>
        </dgm:presLayoutVars>
      </dgm:prSet>
      <dgm:spPr/>
    </dgm:pt>
    <dgm:pt modelId="{8C068CC4-2077-43D7-A4C8-D252D5767D7D}" type="pres">
      <dgm:prSet presAssocID="{45F5A4C6-4E62-41A4-A05C-10D75D6BCC13}" presName="rootConnector" presStyleCnt="0"/>
      <dgm:spPr/>
    </dgm:pt>
    <dgm:pt modelId="{0444CE45-A5EB-4DF4-AC0F-B9DF440AC455}" type="pres">
      <dgm:prSet presAssocID="{45F5A4C6-4E62-41A4-A05C-10D75D6BCC13}" presName="hierChild4" presStyleCnt="0"/>
      <dgm:spPr/>
    </dgm:pt>
    <dgm:pt modelId="{484B03C6-3D8E-4AFE-8B84-A7AFBDC16456}" type="pres">
      <dgm:prSet presAssocID="{E72E02AE-2C63-49FD-AC5A-DD25AAF778E4}" presName="Name37" presStyleLbl="parChTrans1D3" presStyleIdx="3" presStyleCnt="6"/>
      <dgm:spPr/>
    </dgm:pt>
    <dgm:pt modelId="{E69E032F-DE7F-4076-B9EE-9D840E693920}" type="pres">
      <dgm:prSet presAssocID="{C4EFF4C9-9A56-4A64-940A-97568E3DD4EA}" presName="hierRoot2" presStyleCnt="0">
        <dgm:presLayoutVars>
          <dgm:hierBranch val="init"/>
        </dgm:presLayoutVars>
      </dgm:prSet>
      <dgm:spPr/>
    </dgm:pt>
    <dgm:pt modelId="{D5C75411-D7B2-490A-ACA9-71F13CD1F9AB}" type="pres">
      <dgm:prSet presAssocID="{C4EFF4C9-9A56-4A64-940A-97568E3DD4EA}" presName="rootComposite" presStyleCnt="0"/>
      <dgm:spPr/>
    </dgm:pt>
    <dgm:pt modelId="{4F2A39B6-A425-4F1F-BFB9-FC1CBF787E6E}" type="pres">
      <dgm:prSet presAssocID="{C4EFF4C9-9A56-4A64-940A-97568E3DD4EA}" presName="rootText" presStyleLbl="node3" presStyleIdx="3" presStyleCnt="6">
        <dgm:presLayoutVars>
          <dgm:chPref val="3"/>
        </dgm:presLayoutVars>
      </dgm:prSet>
      <dgm:spPr/>
    </dgm:pt>
    <dgm:pt modelId="{63C9665C-C234-4688-91C9-8DA101B05251}" type="pres">
      <dgm:prSet presAssocID="{C4EFF4C9-9A56-4A64-940A-97568E3DD4EA}" presName="rootConnector" presStyleCnt="0"/>
      <dgm:spPr/>
    </dgm:pt>
    <dgm:pt modelId="{D9E4F293-FAF2-44FA-BB2E-542ED959BDAF}" type="pres">
      <dgm:prSet presAssocID="{C4EFF4C9-9A56-4A64-940A-97568E3DD4EA}" presName="hierChild4" presStyleCnt="0"/>
      <dgm:spPr/>
    </dgm:pt>
    <dgm:pt modelId="{0A4672AC-B8A8-414D-9CBA-DF9EE6610C7C}" type="pres">
      <dgm:prSet presAssocID="{876FCF5D-9512-432D-BA50-FE29D7FAC922}" presName="Name37" presStyleLbl="parChTrans1D4" presStyleIdx="6" presStyleCnt="17"/>
      <dgm:spPr/>
    </dgm:pt>
    <dgm:pt modelId="{490B9774-63C4-44EC-BAA4-2BBDCF01D710}" type="pres">
      <dgm:prSet presAssocID="{02E43854-6A7C-4621-BCB2-CFE30AE2CFFE}" presName="hierRoot2" presStyleCnt="0">
        <dgm:presLayoutVars>
          <dgm:hierBranch val="init"/>
        </dgm:presLayoutVars>
      </dgm:prSet>
      <dgm:spPr/>
    </dgm:pt>
    <dgm:pt modelId="{14F093BE-59F0-434F-BE63-522634F26D94}" type="pres">
      <dgm:prSet presAssocID="{02E43854-6A7C-4621-BCB2-CFE30AE2CFFE}" presName="rootComposite" presStyleCnt="0"/>
      <dgm:spPr/>
    </dgm:pt>
    <dgm:pt modelId="{F136D268-594C-4806-BE4B-A911102CF8AA}" type="pres">
      <dgm:prSet presAssocID="{02E43854-6A7C-4621-BCB2-CFE30AE2CFFE}" presName="rootText" presStyleLbl="node4" presStyleIdx="6" presStyleCnt="15">
        <dgm:presLayoutVars>
          <dgm:chPref val="3"/>
        </dgm:presLayoutVars>
      </dgm:prSet>
      <dgm:spPr/>
    </dgm:pt>
    <dgm:pt modelId="{A8D83056-CA23-4A68-930B-832C75F3F7BB}" type="pres">
      <dgm:prSet presAssocID="{02E43854-6A7C-4621-BCB2-CFE30AE2CFFE}" presName="rootConnector" presStyleCnt="0"/>
      <dgm:spPr/>
    </dgm:pt>
    <dgm:pt modelId="{FD658571-D034-4FFE-A53C-48EE49E2D73F}" type="pres">
      <dgm:prSet presAssocID="{02E43854-6A7C-4621-BCB2-CFE30AE2CFFE}" presName="hierChild4" presStyleCnt="0"/>
      <dgm:spPr/>
    </dgm:pt>
    <dgm:pt modelId="{85E24021-E1D1-4257-9F95-ADBDC5A82A00}" type="pres">
      <dgm:prSet presAssocID="{F9B09A65-F65A-4721-920E-690836ABE701}" presName="Name37" presStyleLbl="parChTrans1D4" presStyleIdx="7" presStyleCnt="17"/>
      <dgm:spPr/>
    </dgm:pt>
    <dgm:pt modelId="{3E26CDEA-3C59-471D-97CE-80138EDED62C}" type="pres">
      <dgm:prSet presAssocID="{28258DFD-4E08-4385-B16C-CAF0255AFE89}" presName="hierRoot2" presStyleCnt="0">
        <dgm:presLayoutVars>
          <dgm:hierBranch val="init"/>
        </dgm:presLayoutVars>
      </dgm:prSet>
      <dgm:spPr/>
    </dgm:pt>
    <dgm:pt modelId="{99FEB62A-C676-4B48-BD85-2ADEC7D09867}" type="pres">
      <dgm:prSet presAssocID="{28258DFD-4E08-4385-B16C-CAF0255AFE89}" presName="rootComposite" presStyleCnt="0"/>
      <dgm:spPr/>
    </dgm:pt>
    <dgm:pt modelId="{CFAB134A-E351-434D-8EEC-2B143E06DB9B}" type="pres">
      <dgm:prSet presAssocID="{28258DFD-4E08-4385-B16C-CAF0255AFE89}" presName="rootText" presStyleLbl="node4" presStyleIdx="7" presStyleCnt="15">
        <dgm:presLayoutVars>
          <dgm:chPref val="3"/>
        </dgm:presLayoutVars>
      </dgm:prSet>
      <dgm:spPr/>
    </dgm:pt>
    <dgm:pt modelId="{479091E5-D9A4-450A-9E95-4EB737AE9324}" type="pres">
      <dgm:prSet presAssocID="{28258DFD-4E08-4385-B16C-CAF0255AFE89}" presName="rootConnector" presStyleCnt="0"/>
      <dgm:spPr/>
    </dgm:pt>
    <dgm:pt modelId="{41FDCCA4-A4F9-4D61-A08C-A4DB69FB93F1}" type="pres">
      <dgm:prSet presAssocID="{28258DFD-4E08-4385-B16C-CAF0255AFE89}" presName="hierChild4" presStyleCnt="0"/>
      <dgm:spPr/>
    </dgm:pt>
    <dgm:pt modelId="{4BD9347C-510A-47CC-B5A4-C7CDA4422BF0}" type="pres">
      <dgm:prSet presAssocID="{28258DFD-4E08-4385-B16C-CAF0255AFE89}" presName="hierChild5" presStyleCnt="0"/>
      <dgm:spPr/>
    </dgm:pt>
    <dgm:pt modelId="{FB1850EF-EE3A-4C88-9E7D-2727204D2B23}" type="pres">
      <dgm:prSet presAssocID="{4BD24533-B854-402D-8F3B-28E9A38F5A60}" presName="Name111" presStyleLbl="parChTrans1D4" presStyleIdx="8" presStyleCnt="17"/>
      <dgm:spPr/>
    </dgm:pt>
    <dgm:pt modelId="{86C1A5C9-FF6E-4EBA-8A46-8122E585802C}" type="pres">
      <dgm:prSet presAssocID="{2B7D9979-08EA-4BE9-9113-C152983BC39D}" presName="hierRoot3" presStyleCnt="0">
        <dgm:presLayoutVars>
          <dgm:hierBranch val="init"/>
        </dgm:presLayoutVars>
      </dgm:prSet>
      <dgm:spPr/>
    </dgm:pt>
    <dgm:pt modelId="{3479D3B8-341D-4E62-9E29-570C2B491BC1}" type="pres">
      <dgm:prSet presAssocID="{2B7D9979-08EA-4BE9-9113-C152983BC39D}" presName="rootComposite3" presStyleCnt="0"/>
      <dgm:spPr/>
    </dgm:pt>
    <dgm:pt modelId="{B3E5B5F3-8A88-414C-9A3C-FA2AC517CDE8}" type="pres">
      <dgm:prSet presAssocID="{2B7D9979-08EA-4BE9-9113-C152983BC39D}" presName="rootText3" presStyleLbl="asst4" presStyleIdx="0" presStyleCnt="2">
        <dgm:presLayoutVars>
          <dgm:chPref val="3"/>
        </dgm:presLayoutVars>
      </dgm:prSet>
      <dgm:spPr/>
    </dgm:pt>
    <dgm:pt modelId="{D33E3C74-BEBE-45D7-A112-91D7B947179B}" type="pres">
      <dgm:prSet presAssocID="{2B7D9979-08EA-4BE9-9113-C152983BC39D}" presName="rootConnector3" presStyleCnt="0"/>
      <dgm:spPr/>
    </dgm:pt>
    <dgm:pt modelId="{D0ED9E03-A6A0-4C44-93B0-480A4D2201E0}" type="pres">
      <dgm:prSet presAssocID="{2B7D9979-08EA-4BE9-9113-C152983BC39D}" presName="hierChild6" presStyleCnt="0"/>
      <dgm:spPr/>
    </dgm:pt>
    <dgm:pt modelId="{7C00DC6A-3824-475D-A9A1-10B2F365253C}" type="pres">
      <dgm:prSet presAssocID="{2B7D9979-08EA-4BE9-9113-C152983BC39D}" presName="hierChild7" presStyleCnt="0"/>
      <dgm:spPr/>
    </dgm:pt>
    <dgm:pt modelId="{C7B4959E-53F3-4722-9770-BA751F7F4944}" type="pres">
      <dgm:prSet presAssocID="{02E43854-6A7C-4621-BCB2-CFE30AE2CFFE}" presName="hierChild5" presStyleCnt="0"/>
      <dgm:spPr/>
    </dgm:pt>
    <dgm:pt modelId="{4DCA2757-0C43-4B8E-9E28-BE1C15C97ACE}" type="pres">
      <dgm:prSet presAssocID="{C4EFF4C9-9A56-4A64-940A-97568E3DD4EA}" presName="hierChild5" presStyleCnt="0"/>
      <dgm:spPr/>
    </dgm:pt>
    <dgm:pt modelId="{980FC9BF-3D45-49EC-8A5E-B02AB17B21DF}" type="pres">
      <dgm:prSet presAssocID="{45F5A4C6-4E62-41A4-A05C-10D75D6BCC13}" presName="hierChild5" presStyleCnt="0"/>
      <dgm:spPr/>
    </dgm:pt>
    <dgm:pt modelId="{D189900E-1C2D-45BD-8AF5-B7A59C33E012}" type="pres">
      <dgm:prSet presAssocID="{71F2912A-1759-4F44-AC1A-598D6FA253BE}" presName="Name37" presStyleLbl="parChTrans1D2" presStyleIdx="4" presStyleCnt="7"/>
      <dgm:spPr/>
    </dgm:pt>
    <dgm:pt modelId="{8705BF0D-DD6C-4D22-9379-6A1652835817}" type="pres">
      <dgm:prSet presAssocID="{A2B74A34-7F57-464D-A34D-EC319A8A6058}" presName="hierRoot2" presStyleCnt="0">
        <dgm:presLayoutVars>
          <dgm:hierBranch val="init"/>
        </dgm:presLayoutVars>
      </dgm:prSet>
      <dgm:spPr/>
    </dgm:pt>
    <dgm:pt modelId="{53702C1A-1C1D-4740-BFA1-129D47EB8343}" type="pres">
      <dgm:prSet presAssocID="{A2B74A34-7F57-464D-A34D-EC319A8A6058}" presName="rootComposite" presStyleCnt="0"/>
      <dgm:spPr/>
    </dgm:pt>
    <dgm:pt modelId="{A8372E9D-E60C-4741-A3A2-AC7B1C4F51EE}" type="pres">
      <dgm:prSet presAssocID="{A2B74A34-7F57-464D-A34D-EC319A8A6058}" presName="rootText" presStyleLbl="node2" presStyleIdx="4" presStyleCnt="6">
        <dgm:presLayoutVars>
          <dgm:chPref val="3"/>
        </dgm:presLayoutVars>
      </dgm:prSet>
      <dgm:spPr/>
    </dgm:pt>
    <dgm:pt modelId="{203A5BF3-DE9B-426A-ADA2-A3DBC92CD19B}" type="pres">
      <dgm:prSet presAssocID="{A2B74A34-7F57-464D-A34D-EC319A8A6058}" presName="rootConnector" presStyleCnt="0"/>
      <dgm:spPr/>
    </dgm:pt>
    <dgm:pt modelId="{4B59679F-230C-438D-BA2B-FC5C6B6D94E3}" type="pres">
      <dgm:prSet presAssocID="{A2B74A34-7F57-464D-A34D-EC319A8A6058}" presName="hierChild4" presStyleCnt="0"/>
      <dgm:spPr/>
    </dgm:pt>
    <dgm:pt modelId="{F771AC43-1818-4C05-9256-B2269BC4F0A5}" type="pres">
      <dgm:prSet presAssocID="{22183E84-A17D-4C21-823F-23EB71767EDB}" presName="Name37" presStyleLbl="parChTrans1D3" presStyleIdx="4" presStyleCnt="6"/>
      <dgm:spPr/>
    </dgm:pt>
    <dgm:pt modelId="{C1FBA0A9-EA62-45A3-BCCC-81385DB94A5F}" type="pres">
      <dgm:prSet presAssocID="{AFFC6C1A-D148-4535-8071-D7519A15FF49}" presName="hierRoot2" presStyleCnt="0">
        <dgm:presLayoutVars>
          <dgm:hierBranch val="init"/>
        </dgm:presLayoutVars>
      </dgm:prSet>
      <dgm:spPr/>
    </dgm:pt>
    <dgm:pt modelId="{6F1D6E0F-547B-4E77-B1B5-F9A90FD25D5B}" type="pres">
      <dgm:prSet presAssocID="{AFFC6C1A-D148-4535-8071-D7519A15FF49}" presName="rootComposite" presStyleCnt="0"/>
      <dgm:spPr/>
    </dgm:pt>
    <dgm:pt modelId="{C75C1D80-5EF4-4804-957F-294D77EB99AE}" type="pres">
      <dgm:prSet presAssocID="{AFFC6C1A-D148-4535-8071-D7519A15FF49}" presName="rootText" presStyleLbl="node3" presStyleIdx="4" presStyleCnt="6">
        <dgm:presLayoutVars>
          <dgm:chPref val="3"/>
        </dgm:presLayoutVars>
      </dgm:prSet>
      <dgm:spPr/>
    </dgm:pt>
    <dgm:pt modelId="{67FE0DAA-1485-4221-8F72-53BE9E0649FD}" type="pres">
      <dgm:prSet presAssocID="{AFFC6C1A-D148-4535-8071-D7519A15FF49}" presName="rootConnector" presStyleCnt="0"/>
      <dgm:spPr/>
    </dgm:pt>
    <dgm:pt modelId="{474E7E28-3001-4411-8A0F-439413B758F9}" type="pres">
      <dgm:prSet presAssocID="{AFFC6C1A-D148-4535-8071-D7519A15FF49}" presName="hierChild4" presStyleCnt="0"/>
      <dgm:spPr/>
    </dgm:pt>
    <dgm:pt modelId="{A9E8A296-9D32-492B-A634-90319F0DA134}" type="pres">
      <dgm:prSet presAssocID="{19789923-1774-45D6-90F9-87DE11CCCE9E}" presName="Name37" presStyleLbl="parChTrans1D4" presStyleIdx="9" presStyleCnt="17"/>
      <dgm:spPr/>
    </dgm:pt>
    <dgm:pt modelId="{FF007F46-F24C-48E3-ACB9-C6B10F83053D}" type="pres">
      <dgm:prSet presAssocID="{CA399104-18C7-428F-8CE6-4B2C600F8497}" presName="hierRoot2" presStyleCnt="0">
        <dgm:presLayoutVars>
          <dgm:hierBranch val="init"/>
        </dgm:presLayoutVars>
      </dgm:prSet>
      <dgm:spPr/>
    </dgm:pt>
    <dgm:pt modelId="{F362ACBC-E9BE-49A9-9DE3-A3E262D72601}" type="pres">
      <dgm:prSet presAssocID="{CA399104-18C7-428F-8CE6-4B2C600F8497}" presName="rootComposite" presStyleCnt="0"/>
      <dgm:spPr/>
    </dgm:pt>
    <dgm:pt modelId="{2B2DDEF9-7BD6-46B4-B02D-8CC2BF8C792C}" type="pres">
      <dgm:prSet presAssocID="{CA399104-18C7-428F-8CE6-4B2C600F8497}" presName="rootText" presStyleLbl="node4" presStyleIdx="8" presStyleCnt="15">
        <dgm:presLayoutVars>
          <dgm:chPref val="3"/>
        </dgm:presLayoutVars>
      </dgm:prSet>
      <dgm:spPr/>
    </dgm:pt>
    <dgm:pt modelId="{8661E218-206A-4477-B350-26D0846854D7}" type="pres">
      <dgm:prSet presAssocID="{CA399104-18C7-428F-8CE6-4B2C600F8497}" presName="rootConnector" presStyleCnt="0"/>
      <dgm:spPr/>
    </dgm:pt>
    <dgm:pt modelId="{A7BFCA11-D3EB-4D79-BA03-17648D137786}" type="pres">
      <dgm:prSet presAssocID="{CA399104-18C7-428F-8CE6-4B2C600F8497}" presName="hierChild4" presStyleCnt="0"/>
      <dgm:spPr/>
    </dgm:pt>
    <dgm:pt modelId="{9DC0A6C0-E308-44A5-B4B5-65F4958A7759}" type="pres">
      <dgm:prSet presAssocID="{4181DAA5-B54B-4BDE-A29A-D2CB9B02BC01}" presName="Name37" presStyleLbl="parChTrans1D4" presStyleIdx="10" presStyleCnt="17"/>
      <dgm:spPr/>
    </dgm:pt>
    <dgm:pt modelId="{D690D3FE-57B8-42A4-83DC-9F03A9814E9C}" type="pres">
      <dgm:prSet presAssocID="{AA1345F1-8E5D-4DC8-95EE-5E3706F8C328}" presName="hierRoot2" presStyleCnt="0">
        <dgm:presLayoutVars>
          <dgm:hierBranch val="init"/>
        </dgm:presLayoutVars>
      </dgm:prSet>
      <dgm:spPr/>
    </dgm:pt>
    <dgm:pt modelId="{55C8A44C-478E-4940-93D0-27C5080A92C9}" type="pres">
      <dgm:prSet presAssocID="{AA1345F1-8E5D-4DC8-95EE-5E3706F8C328}" presName="rootComposite" presStyleCnt="0"/>
      <dgm:spPr/>
    </dgm:pt>
    <dgm:pt modelId="{9F6878C3-2207-4DCE-91C1-67E82EA85A77}" type="pres">
      <dgm:prSet presAssocID="{AA1345F1-8E5D-4DC8-95EE-5E3706F8C328}" presName="rootText" presStyleLbl="node4" presStyleIdx="9" presStyleCnt="15">
        <dgm:presLayoutVars>
          <dgm:chPref val="3"/>
        </dgm:presLayoutVars>
      </dgm:prSet>
      <dgm:spPr/>
    </dgm:pt>
    <dgm:pt modelId="{C91D37FC-144C-4B77-947E-D94926B0F887}" type="pres">
      <dgm:prSet presAssocID="{AA1345F1-8E5D-4DC8-95EE-5E3706F8C328}" presName="rootConnector" presStyleCnt="0"/>
      <dgm:spPr/>
    </dgm:pt>
    <dgm:pt modelId="{538C3B24-CC41-4C1A-9F5A-01CEA3847883}" type="pres">
      <dgm:prSet presAssocID="{AA1345F1-8E5D-4DC8-95EE-5E3706F8C328}" presName="hierChild4" presStyleCnt="0"/>
      <dgm:spPr/>
    </dgm:pt>
    <dgm:pt modelId="{1D96823A-CB6A-4183-9F62-45C198925744}" type="pres">
      <dgm:prSet presAssocID="{AA1345F1-8E5D-4DC8-95EE-5E3706F8C328}" presName="hierChild5" presStyleCnt="0"/>
      <dgm:spPr/>
    </dgm:pt>
    <dgm:pt modelId="{2518E4D0-E645-4AF6-911D-79CDA10FBBEB}" type="pres">
      <dgm:prSet presAssocID="{290A04D3-9FCF-4410-98DA-3058C228E9E2}" presName="Name111" presStyleLbl="parChTrans1D4" presStyleIdx="11" presStyleCnt="17"/>
      <dgm:spPr/>
    </dgm:pt>
    <dgm:pt modelId="{931A3626-626B-4B3E-BB9D-F2C6461CA7A9}" type="pres">
      <dgm:prSet presAssocID="{E850E133-CCB8-422F-94AA-D68704E994AF}" presName="hierRoot3" presStyleCnt="0">
        <dgm:presLayoutVars>
          <dgm:hierBranch val="init"/>
        </dgm:presLayoutVars>
      </dgm:prSet>
      <dgm:spPr/>
    </dgm:pt>
    <dgm:pt modelId="{D6116CAD-5CBE-4F8C-AA00-182758CD3625}" type="pres">
      <dgm:prSet presAssocID="{E850E133-CCB8-422F-94AA-D68704E994AF}" presName="rootComposite3" presStyleCnt="0"/>
      <dgm:spPr/>
    </dgm:pt>
    <dgm:pt modelId="{2882D2AF-D256-467F-855F-38E4D56802F3}" type="pres">
      <dgm:prSet presAssocID="{E850E133-CCB8-422F-94AA-D68704E994AF}" presName="rootText3" presStyleLbl="asst4" presStyleIdx="1" presStyleCnt="2">
        <dgm:presLayoutVars>
          <dgm:chPref val="3"/>
        </dgm:presLayoutVars>
      </dgm:prSet>
      <dgm:spPr/>
    </dgm:pt>
    <dgm:pt modelId="{953A093E-5FC2-4AF5-A192-48CE464BE7EC}" type="pres">
      <dgm:prSet presAssocID="{E850E133-CCB8-422F-94AA-D68704E994AF}" presName="rootConnector3" presStyleCnt="0"/>
      <dgm:spPr/>
    </dgm:pt>
    <dgm:pt modelId="{AE9551DA-EDCB-4B1F-B253-B14B3E65F3D9}" type="pres">
      <dgm:prSet presAssocID="{E850E133-CCB8-422F-94AA-D68704E994AF}" presName="hierChild6" presStyleCnt="0"/>
      <dgm:spPr/>
    </dgm:pt>
    <dgm:pt modelId="{B6C88DBB-F262-460E-B8B5-B32F13E50081}" type="pres">
      <dgm:prSet presAssocID="{E850E133-CCB8-422F-94AA-D68704E994AF}" presName="hierChild7" presStyleCnt="0"/>
      <dgm:spPr/>
    </dgm:pt>
    <dgm:pt modelId="{9E0B0F99-6D00-4112-93FE-885104EC7800}" type="pres">
      <dgm:prSet presAssocID="{CA399104-18C7-428F-8CE6-4B2C600F8497}" presName="hierChild5" presStyleCnt="0"/>
      <dgm:spPr/>
    </dgm:pt>
    <dgm:pt modelId="{221A725B-283A-4E27-ABCF-7D98ACC72A05}" type="pres">
      <dgm:prSet presAssocID="{AFFC6C1A-D148-4535-8071-D7519A15FF49}" presName="hierChild5" presStyleCnt="0"/>
      <dgm:spPr/>
    </dgm:pt>
    <dgm:pt modelId="{AED3B21E-66AE-46DA-87B0-189F8F65B092}" type="pres">
      <dgm:prSet presAssocID="{A2B74A34-7F57-464D-A34D-EC319A8A6058}" presName="hierChild5" presStyleCnt="0"/>
      <dgm:spPr/>
    </dgm:pt>
    <dgm:pt modelId="{37E45AB8-F36E-457A-A351-F9CC175833F1}" type="pres">
      <dgm:prSet presAssocID="{AA9D8C8D-2A54-4426-88CB-F6A80F3A8D2B}" presName="Name37" presStyleLbl="parChTrans1D2" presStyleIdx="5" presStyleCnt="7"/>
      <dgm:spPr/>
    </dgm:pt>
    <dgm:pt modelId="{19AF1A62-A763-437C-87D1-A66C8D8F7CE1}" type="pres">
      <dgm:prSet presAssocID="{54BBE5FA-2407-4E69-BFD1-75B884A8CAF9}" presName="hierRoot2" presStyleCnt="0">
        <dgm:presLayoutVars>
          <dgm:hierBranch val="init"/>
        </dgm:presLayoutVars>
      </dgm:prSet>
      <dgm:spPr/>
    </dgm:pt>
    <dgm:pt modelId="{64187393-BE74-4919-BC82-A8B371A2B4E7}" type="pres">
      <dgm:prSet presAssocID="{54BBE5FA-2407-4E69-BFD1-75B884A8CAF9}" presName="rootComposite" presStyleCnt="0"/>
      <dgm:spPr/>
    </dgm:pt>
    <dgm:pt modelId="{8777AE83-9EB1-4C15-9B65-101A562C0BE1}" type="pres">
      <dgm:prSet presAssocID="{54BBE5FA-2407-4E69-BFD1-75B884A8CAF9}" presName="rootText" presStyleLbl="node2" presStyleIdx="5" presStyleCnt="6">
        <dgm:presLayoutVars>
          <dgm:chPref val="3"/>
        </dgm:presLayoutVars>
      </dgm:prSet>
      <dgm:spPr/>
    </dgm:pt>
    <dgm:pt modelId="{92E46796-1A59-4448-B393-71BBC8760DF8}" type="pres">
      <dgm:prSet presAssocID="{54BBE5FA-2407-4E69-BFD1-75B884A8CAF9}" presName="rootConnector" presStyleCnt="0"/>
      <dgm:spPr/>
    </dgm:pt>
    <dgm:pt modelId="{D5A5BC29-3ACF-4D01-949A-E365ED3F1A71}" type="pres">
      <dgm:prSet presAssocID="{54BBE5FA-2407-4E69-BFD1-75B884A8CAF9}" presName="hierChild4" presStyleCnt="0"/>
      <dgm:spPr/>
    </dgm:pt>
    <dgm:pt modelId="{3FD592E5-FDE8-4263-AF7F-EDF4D3EA1A82}" type="pres">
      <dgm:prSet presAssocID="{E4A7FB31-07AF-4CAD-AB1A-4B8BEF35325B}" presName="Name37" presStyleLbl="parChTrans1D3" presStyleIdx="5" presStyleCnt="6"/>
      <dgm:spPr/>
    </dgm:pt>
    <dgm:pt modelId="{350705D0-BD6A-49E9-A025-C231CB7DC6E7}" type="pres">
      <dgm:prSet presAssocID="{4B5FADFD-1893-4ABB-A66A-2144FF3E2DF8}" presName="hierRoot2" presStyleCnt="0">
        <dgm:presLayoutVars>
          <dgm:hierBranch val="init"/>
        </dgm:presLayoutVars>
      </dgm:prSet>
      <dgm:spPr/>
    </dgm:pt>
    <dgm:pt modelId="{0C31FC64-BD06-49D6-A5FC-B6C94E5FFC1E}" type="pres">
      <dgm:prSet presAssocID="{4B5FADFD-1893-4ABB-A66A-2144FF3E2DF8}" presName="rootComposite" presStyleCnt="0"/>
      <dgm:spPr/>
    </dgm:pt>
    <dgm:pt modelId="{E164CC52-D5AF-4835-B864-461B5AC4C239}" type="pres">
      <dgm:prSet presAssocID="{4B5FADFD-1893-4ABB-A66A-2144FF3E2DF8}" presName="rootText" presStyleLbl="node3" presStyleIdx="5" presStyleCnt="6">
        <dgm:presLayoutVars>
          <dgm:chPref val="3"/>
        </dgm:presLayoutVars>
      </dgm:prSet>
      <dgm:spPr/>
    </dgm:pt>
    <dgm:pt modelId="{72939E9A-E44B-4D60-BC32-62548FC062A0}" type="pres">
      <dgm:prSet presAssocID="{4B5FADFD-1893-4ABB-A66A-2144FF3E2DF8}" presName="rootConnector" presStyleCnt="0"/>
      <dgm:spPr/>
    </dgm:pt>
    <dgm:pt modelId="{1DDA4160-A2D9-4985-9844-2AE5D4EBB647}" type="pres">
      <dgm:prSet presAssocID="{4B5FADFD-1893-4ABB-A66A-2144FF3E2DF8}" presName="hierChild4" presStyleCnt="0"/>
      <dgm:spPr/>
    </dgm:pt>
    <dgm:pt modelId="{49B20152-B550-49AF-AE60-073A2B761E90}" type="pres">
      <dgm:prSet presAssocID="{1993C4FF-1395-4FDB-9ADE-075EDE55E185}" presName="Name37" presStyleLbl="parChTrans1D4" presStyleIdx="12" presStyleCnt="17"/>
      <dgm:spPr/>
    </dgm:pt>
    <dgm:pt modelId="{D9D72873-9A87-4944-A640-97302326D33B}" type="pres">
      <dgm:prSet presAssocID="{6BDE352A-1A43-4CCC-909F-541DC704A07F}" presName="hierRoot2" presStyleCnt="0">
        <dgm:presLayoutVars>
          <dgm:hierBranch val="init"/>
        </dgm:presLayoutVars>
      </dgm:prSet>
      <dgm:spPr/>
    </dgm:pt>
    <dgm:pt modelId="{17DBD1B3-7985-48F0-BFD5-562B655F5609}" type="pres">
      <dgm:prSet presAssocID="{6BDE352A-1A43-4CCC-909F-541DC704A07F}" presName="rootComposite" presStyleCnt="0"/>
      <dgm:spPr/>
    </dgm:pt>
    <dgm:pt modelId="{7E09FC35-A1F7-459C-8394-C6A7CC973762}" type="pres">
      <dgm:prSet presAssocID="{6BDE352A-1A43-4CCC-909F-541DC704A07F}" presName="rootText" presStyleLbl="node4" presStyleIdx="10" presStyleCnt="15">
        <dgm:presLayoutVars>
          <dgm:chPref val="3"/>
        </dgm:presLayoutVars>
      </dgm:prSet>
      <dgm:spPr/>
    </dgm:pt>
    <dgm:pt modelId="{9161A2BD-9387-4906-AE11-C43ED0FF7B2B}" type="pres">
      <dgm:prSet presAssocID="{6BDE352A-1A43-4CCC-909F-541DC704A07F}" presName="rootConnector" presStyleCnt="0"/>
      <dgm:spPr/>
    </dgm:pt>
    <dgm:pt modelId="{D8FA83BE-26C2-491E-8332-70F8AC26FF1A}" type="pres">
      <dgm:prSet presAssocID="{6BDE352A-1A43-4CCC-909F-541DC704A07F}" presName="hierChild4" presStyleCnt="0"/>
      <dgm:spPr/>
    </dgm:pt>
    <dgm:pt modelId="{29FCA13E-5423-46B5-9724-C2F825651588}" type="pres">
      <dgm:prSet presAssocID="{EBD1DEB0-A17B-405F-84DC-20E482667DE2}" presName="Name37" presStyleLbl="parChTrans1D4" presStyleIdx="13" presStyleCnt="17"/>
      <dgm:spPr/>
    </dgm:pt>
    <dgm:pt modelId="{155298FE-9328-4108-BB2E-6795237641DA}" type="pres">
      <dgm:prSet presAssocID="{92AA646F-4073-47C6-AB9E-4151267D0A69}" presName="hierRoot2" presStyleCnt="0">
        <dgm:presLayoutVars>
          <dgm:hierBranch val="init"/>
        </dgm:presLayoutVars>
      </dgm:prSet>
      <dgm:spPr/>
    </dgm:pt>
    <dgm:pt modelId="{41D6E6E4-DEBA-422C-9190-9E07CDD53DE8}" type="pres">
      <dgm:prSet presAssocID="{92AA646F-4073-47C6-AB9E-4151267D0A69}" presName="rootComposite" presStyleCnt="0"/>
      <dgm:spPr/>
    </dgm:pt>
    <dgm:pt modelId="{F9953884-3DD2-4C31-B455-05B91CEC23B0}" type="pres">
      <dgm:prSet presAssocID="{92AA646F-4073-47C6-AB9E-4151267D0A69}" presName="rootText" presStyleLbl="node4" presStyleIdx="11" presStyleCnt="15">
        <dgm:presLayoutVars>
          <dgm:chPref val="3"/>
        </dgm:presLayoutVars>
      </dgm:prSet>
      <dgm:spPr/>
    </dgm:pt>
    <dgm:pt modelId="{790E3B46-6354-46E4-98A3-F178A8AAC683}" type="pres">
      <dgm:prSet presAssocID="{92AA646F-4073-47C6-AB9E-4151267D0A69}" presName="rootConnector" presStyleCnt="0"/>
      <dgm:spPr/>
    </dgm:pt>
    <dgm:pt modelId="{86CC4A12-6566-49F6-81E8-7C19EC7671F7}" type="pres">
      <dgm:prSet presAssocID="{92AA646F-4073-47C6-AB9E-4151267D0A69}" presName="hierChild4" presStyleCnt="0"/>
      <dgm:spPr/>
    </dgm:pt>
    <dgm:pt modelId="{401FE0AF-CF48-47DD-9F0B-133F331A9D94}" type="pres">
      <dgm:prSet presAssocID="{D3044277-CC46-416D-B405-92065B947CBC}" presName="Name37" presStyleLbl="parChTrans1D4" presStyleIdx="14" presStyleCnt="17"/>
      <dgm:spPr/>
    </dgm:pt>
    <dgm:pt modelId="{7352CBF9-921F-4BC8-AFD2-EA1F0ADFAF1E}" type="pres">
      <dgm:prSet presAssocID="{8D4F5E79-CA72-41AB-8D15-50FB51BB1CC0}" presName="hierRoot2" presStyleCnt="0">
        <dgm:presLayoutVars>
          <dgm:hierBranch val="init"/>
        </dgm:presLayoutVars>
      </dgm:prSet>
      <dgm:spPr/>
    </dgm:pt>
    <dgm:pt modelId="{3CA4C6CD-6AE4-4160-BC9A-B7293ADA727D}" type="pres">
      <dgm:prSet presAssocID="{8D4F5E79-CA72-41AB-8D15-50FB51BB1CC0}" presName="rootComposite" presStyleCnt="0"/>
      <dgm:spPr/>
    </dgm:pt>
    <dgm:pt modelId="{2BDEC1B9-A335-4083-A965-A3970EED022C}" type="pres">
      <dgm:prSet presAssocID="{8D4F5E79-CA72-41AB-8D15-50FB51BB1CC0}" presName="rootText" presStyleLbl="node4" presStyleIdx="12" presStyleCnt="15">
        <dgm:presLayoutVars>
          <dgm:chPref val="3"/>
        </dgm:presLayoutVars>
      </dgm:prSet>
      <dgm:spPr/>
    </dgm:pt>
    <dgm:pt modelId="{2CEA93EF-E00C-43A4-ADDF-E16ADB40606B}" type="pres">
      <dgm:prSet presAssocID="{8D4F5E79-CA72-41AB-8D15-50FB51BB1CC0}" presName="rootConnector" presStyleCnt="0"/>
      <dgm:spPr/>
    </dgm:pt>
    <dgm:pt modelId="{7E26926B-6E78-446F-8115-07D93CF191F7}" type="pres">
      <dgm:prSet presAssocID="{8D4F5E79-CA72-41AB-8D15-50FB51BB1CC0}" presName="hierChild4" presStyleCnt="0"/>
      <dgm:spPr/>
    </dgm:pt>
    <dgm:pt modelId="{CB6604F4-94CB-4BB4-B286-375C45320396}" type="pres">
      <dgm:prSet presAssocID="{FED31DB0-E530-452A-85E0-47EF47ADE720}" presName="Name37" presStyleLbl="parChTrans1D4" presStyleIdx="15" presStyleCnt="17"/>
      <dgm:spPr/>
    </dgm:pt>
    <dgm:pt modelId="{79F1921A-6C10-4104-BE91-30627FA93B7B}" type="pres">
      <dgm:prSet presAssocID="{4A6F4D84-DA0A-4FB4-841F-34B34CC6EE0D}" presName="hierRoot2" presStyleCnt="0">
        <dgm:presLayoutVars>
          <dgm:hierBranch val="init"/>
        </dgm:presLayoutVars>
      </dgm:prSet>
      <dgm:spPr/>
    </dgm:pt>
    <dgm:pt modelId="{CCA03606-0DA0-4458-874D-E5A168053B69}" type="pres">
      <dgm:prSet presAssocID="{4A6F4D84-DA0A-4FB4-841F-34B34CC6EE0D}" presName="rootComposite" presStyleCnt="0"/>
      <dgm:spPr/>
    </dgm:pt>
    <dgm:pt modelId="{BAD9767B-1DA6-4752-8CB5-8AB5CFE5DD94}" type="pres">
      <dgm:prSet presAssocID="{4A6F4D84-DA0A-4FB4-841F-34B34CC6EE0D}" presName="rootText" presStyleLbl="node4" presStyleIdx="13" presStyleCnt="15">
        <dgm:presLayoutVars>
          <dgm:chPref val="3"/>
        </dgm:presLayoutVars>
      </dgm:prSet>
      <dgm:spPr/>
    </dgm:pt>
    <dgm:pt modelId="{25CD4AAB-BCC0-4218-89CA-62194D9FEC0F}" type="pres">
      <dgm:prSet presAssocID="{4A6F4D84-DA0A-4FB4-841F-34B34CC6EE0D}" presName="rootConnector" presStyleCnt="0"/>
      <dgm:spPr/>
    </dgm:pt>
    <dgm:pt modelId="{CFDF4CBB-ADBB-4B63-AF57-6FF1236847BA}" type="pres">
      <dgm:prSet presAssocID="{4A6F4D84-DA0A-4FB4-841F-34B34CC6EE0D}" presName="hierChild4" presStyleCnt="0"/>
      <dgm:spPr/>
    </dgm:pt>
    <dgm:pt modelId="{8B0A4480-4EEA-469D-B324-72362EB4E405}" type="pres">
      <dgm:prSet presAssocID="{BE75D36A-EDC4-40A7-B81A-C76A71DB8DE3}" presName="Name37" presStyleLbl="parChTrans1D4" presStyleIdx="16" presStyleCnt="17"/>
      <dgm:spPr/>
    </dgm:pt>
    <dgm:pt modelId="{70ECE589-FF9E-4067-A53A-56F54B91B99E}" type="pres">
      <dgm:prSet presAssocID="{111FD733-0E25-4774-97A9-50119A08FCD0}" presName="hierRoot2" presStyleCnt="0">
        <dgm:presLayoutVars>
          <dgm:hierBranch val="init"/>
        </dgm:presLayoutVars>
      </dgm:prSet>
      <dgm:spPr/>
    </dgm:pt>
    <dgm:pt modelId="{7220061A-8D2D-4B00-843C-273F8B602DAB}" type="pres">
      <dgm:prSet presAssocID="{111FD733-0E25-4774-97A9-50119A08FCD0}" presName="rootComposite" presStyleCnt="0"/>
      <dgm:spPr/>
    </dgm:pt>
    <dgm:pt modelId="{B10AF238-C97F-4CBF-8806-6FFAE5462282}" type="pres">
      <dgm:prSet presAssocID="{111FD733-0E25-4774-97A9-50119A08FCD0}" presName="rootText" presStyleLbl="node4" presStyleIdx="14" presStyleCnt="15">
        <dgm:presLayoutVars>
          <dgm:chPref val="3"/>
        </dgm:presLayoutVars>
      </dgm:prSet>
      <dgm:spPr/>
    </dgm:pt>
    <dgm:pt modelId="{35EAE1F5-7A5D-4A91-8503-D276B2ABA81B}" type="pres">
      <dgm:prSet presAssocID="{111FD733-0E25-4774-97A9-50119A08FCD0}" presName="rootConnector" presStyleCnt="0"/>
      <dgm:spPr/>
    </dgm:pt>
    <dgm:pt modelId="{BCF0A8C4-20FD-48DF-B45F-B3DE66957948}" type="pres">
      <dgm:prSet presAssocID="{111FD733-0E25-4774-97A9-50119A08FCD0}" presName="hierChild4" presStyleCnt="0"/>
      <dgm:spPr/>
    </dgm:pt>
    <dgm:pt modelId="{DF7638BE-3820-4BF5-8541-41A5AEE7EDA4}" type="pres">
      <dgm:prSet presAssocID="{111FD733-0E25-4774-97A9-50119A08FCD0}" presName="hierChild5" presStyleCnt="0"/>
      <dgm:spPr/>
    </dgm:pt>
    <dgm:pt modelId="{AFE004A9-14F8-4323-BA75-F976DB33F7DA}" type="pres">
      <dgm:prSet presAssocID="{4A6F4D84-DA0A-4FB4-841F-34B34CC6EE0D}" presName="hierChild5" presStyleCnt="0"/>
      <dgm:spPr/>
    </dgm:pt>
    <dgm:pt modelId="{469559B1-9FDA-49AE-92BF-15C529405637}" type="pres">
      <dgm:prSet presAssocID="{8D4F5E79-CA72-41AB-8D15-50FB51BB1CC0}" presName="hierChild5" presStyleCnt="0"/>
      <dgm:spPr/>
    </dgm:pt>
    <dgm:pt modelId="{5D469A65-9302-4C4D-8BDC-33D366000348}" type="pres">
      <dgm:prSet presAssocID="{92AA646F-4073-47C6-AB9E-4151267D0A69}" presName="hierChild5" presStyleCnt="0"/>
      <dgm:spPr/>
    </dgm:pt>
    <dgm:pt modelId="{3F6A0B25-A849-4EFB-A2AB-C1E8021BAECF}" type="pres">
      <dgm:prSet presAssocID="{6BDE352A-1A43-4CCC-909F-541DC704A07F}" presName="hierChild5" presStyleCnt="0"/>
      <dgm:spPr/>
    </dgm:pt>
    <dgm:pt modelId="{5E081E35-5270-4569-AAF4-A113B140ABD3}" type="pres">
      <dgm:prSet presAssocID="{4B5FADFD-1893-4ABB-A66A-2144FF3E2DF8}" presName="hierChild5" presStyleCnt="0"/>
      <dgm:spPr/>
    </dgm:pt>
    <dgm:pt modelId="{30CD3739-BD5F-4875-B1C6-6B314BC55EEE}" type="pres">
      <dgm:prSet presAssocID="{54BBE5FA-2407-4E69-BFD1-75B884A8CAF9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  <dgm:pt modelId="{7CC60CE2-51D0-47DE-A469-FE4884597341}" type="pres">
      <dgm:prSet presAssocID="{4294CB15-5EAF-442A-BADC-24588A60ECFF}" presName="Name111" presStyleLbl="parChTrans1D2" presStyleIdx="6" presStyleCnt="7"/>
      <dgm:spPr/>
    </dgm:pt>
    <dgm:pt modelId="{2C28615C-654F-4C05-9383-C72EAED46321}" type="pres">
      <dgm:prSet presAssocID="{B29BF47F-FB6F-4BB3-8B1F-25C507DDACF5}" presName="hierRoot3" presStyleCnt="0">
        <dgm:presLayoutVars>
          <dgm:hierBranch val="init"/>
        </dgm:presLayoutVars>
      </dgm:prSet>
      <dgm:spPr/>
    </dgm:pt>
    <dgm:pt modelId="{531B400A-09FB-4AC6-91D5-6C58DB555D6A}" type="pres">
      <dgm:prSet presAssocID="{B29BF47F-FB6F-4BB3-8B1F-25C507DDACF5}" presName="rootComposite3" presStyleCnt="0"/>
      <dgm:spPr/>
    </dgm:pt>
    <dgm:pt modelId="{15F46F7C-8483-49B2-9069-BD47518FA3C5}" type="pres">
      <dgm:prSet presAssocID="{B29BF47F-FB6F-4BB3-8B1F-25C507DDACF5}" presName="rootText3" presStyleLbl="asst1" presStyleIdx="0" presStyleCnt="1">
        <dgm:presLayoutVars>
          <dgm:chPref val="3"/>
        </dgm:presLayoutVars>
      </dgm:prSet>
      <dgm:spPr/>
    </dgm:pt>
    <dgm:pt modelId="{84CA6990-2D5D-47C3-9020-DF2944DEADCF}" type="pres">
      <dgm:prSet presAssocID="{B29BF47F-FB6F-4BB3-8B1F-25C507DDACF5}" presName="rootConnector3" presStyleCnt="0"/>
      <dgm:spPr/>
    </dgm:pt>
    <dgm:pt modelId="{0851F80F-8C6D-4400-A85F-BC390C21E4EE}" type="pres">
      <dgm:prSet presAssocID="{B29BF47F-FB6F-4BB3-8B1F-25C507DDACF5}" presName="hierChild6" presStyleCnt="0"/>
      <dgm:spPr/>
    </dgm:pt>
    <dgm:pt modelId="{3025C0A7-DA6F-4394-8167-7956EFF162F0}" type="pres">
      <dgm:prSet presAssocID="{B29BF47F-FB6F-4BB3-8B1F-25C507DDACF5}" presName="hierChild7" presStyleCnt="0"/>
      <dgm:spPr/>
    </dgm:pt>
  </dgm:ptLst>
  <dgm:cxnLst>
    <dgm:cxn modelId="{B7A59ABB-5D73-44E3-89F1-A5B79244F3EE}" srcId="{A77D31B3-3808-4FBA-8FA4-CC8D448A173E}" destId="{47C757F0-AA23-46BE-9311-EA432CDEEAA1}" srcOrd="0" destOrd="0" parTransId="{AB39B06D-FE6C-48B2-B5B4-77CD0C8CF7AD}" sibTransId="{DF0D1C21-B79E-4875-B7FA-EF183CB48B88}"/>
    <dgm:cxn modelId="{6C01E97F-3AC8-473B-97AC-C6C695D87467}" srcId="{47C757F0-AA23-46BE-9311-EA432CDEEAA1}" destId="{B29BF47F-FB6F-4BB3-8B1F-25C507DDACF5}" srcOrd="0" destOrd="0" parTransId="{4294CB15-5EAF-442A-BADC-24588A60ECFF}" sibTransId="{4FBEC948-3FA9-4375-B83A-B44348E5F34D}"/>
    <dgm:cxn modelId="{4C2D151F-5A2F-4302-952D-CA0E33720CEE}" srcId="{47C757F0-AA23-46BE-9311-EA432CDEEAA1}" destId="{12714FC6-8B41-47E5-91DD-F02D34D23B93}" srcOrd="1" destOrd="0" parTransId="{EACD17F5-D793-4A43-B489-D1804D50CFEF}" sibTransId="{FA45D93F-0724-4936-AA45-E6762732A19D}"/>
    <dgm:cxn modelId="{2CBD8FB8-D437-42DA-8325-9A3AF8333E6A}" srcId="{12714FC6-8B41-47E5-91DD-F02D34D23B93}" destId="{093F1A36-1597-4CC4-8A96-C23E994E6B9F}" srcOrd="0" destOrd="1" parTransId="{14E7159B-552D-4CBC-9410-299A52D7DAA5}" sibTransId="{70DE66D6-CF50-43D8-B78B-050420354021}"/>
    <dgm:cxn modelId="{54BB4577-EC8D-47C5-8D90-55F42A3B3BA9}" srcId="{093F1A36-1597-4CC4-8A96-C23E994E6B9F}" destId="{ED384591-78E9-4AA9-8FDF-E437BDABA304}" srcOrd="0" destOrd="0" parTransId="{5631DE98-38A9-4328-83C8-C6376DFB63F9}" sibTransId="{675FAD5D-4B1F-48E7-BB1C-C6BABC0761F5}"/>
    <dgm:cxn modelId="{5A27DC6A-010F-4863-8A39-5A04DF8F324D}" srcId="{ED384591-78E9-4AA9-8FDF-E437BDABA304}" destId="{B69281A4-8567-4773-9BA0-9C3CAB6F2267}" srcOrd="0" destOrd="0" parTransId="{F447A826-E4E9-44C1-854B-5BFD45403D9E}" sibTransId="{8F78750B-8344-454E-A775-203449DA4ECA}"/>
    <dgm:cxn modelId="{B98075D2-B55C-4881-80CC-680AB3935F02}" srcId="{47C757F0-AA23-46BE-9311-EA432CDEEAA1}" destId="{4EC42421-831D-4CD3-8215-2AF4300F9C01}" srcOrd="2" destOrd="0" parTransId="{8D5FB264-0A5C-4C3A-85B7-453D9BD837DF}" sibTransId="{A1825131-D805-48C8-BFCE-E45C02E6F5CE}"/>
    <dgm:cxn modelId="{BC694B98-2A61-44A6-80F7-10EFF0B490E3}" srcId="{4EC42421-831D-4CD3-8215-2AF4300F9C01}" destId="{92747373-6247-4B3D-A345-8BDE7600B552}" srcOrd="0" destOrd="2" parTransId="{2A659C54-F793-432A-A64C-A28074C4BF40}" sibTransId="{25E49DB6-931D-4D8E-9A68-B96EF77A5660}"/>
    <dgm:cxn modelId="{8880E62B-0C09-496B-B063-DCFB4914CCE7}" srcId="{92747373-6247-4B3D-A345-8BDE7600B552}" destId="{89AA2B9F-C5FC-4EA5-93E4-BCDE85D73BB5}" srcOrd="0" destOrd="0" parTransId="{8004CE7D-E740-4B5B-B015-A0E3E86ADE01}" sibTransId="{F5AA050F-BBDF-4E15-866F-FDF0D5BDA7FD}"/>
    <dgm:cxn modelId="{342AFF4D-5C86-4EAE-89D5-AC86E107CEF9}" srcId="{89AA2B9F-C5FC-4EA5-93E4-BCDE85D73BB5}" destId="{6A42BEA4-BC20-4B1C-8759-D7E1454116FE}" srcOrd="0" destOrd="0" parTransId="{28B35CFF-A9BC-4FF9-BA24-55B2545F2361}" sibTransId="{29553198-9D70-4F8C-9B9C-B934939FB7F9}"/>
    <dgm:cxn modelId="{EBBDB03F-C255-4711-ACAC-7F2A130FA6A3}" srcId="{47C757F0-AA23-46BE-9311-EA432CDEEAA1}" destId="{CF717C8A-B40B-4AFF-BF49-65ABB7DF8190}" srcOrd="3" destOrd="0" parTransId="{CCF68ADE-40B6-47D0-93C1-88EC13ADC8AC}" sibTransId="{630D3E0B-D1D7-4E1A-8193-515AA5E1866F}"/>
    <dgm:cxn modelId="{D79BC2EE-D019-496D-AB1D-0EDEF93F097B}" srcId="{CF717C8A-B40B-4AFF-BF49-65ABB7DF8190}" destId="{9D7A9A39-AF60-436B-8A2E-2A517336278D}" srcOrd="0" destOrd="3" parTransId="{2A58D54D-23F8-42BA-A7FE-B2D468F0EC92}" sibTransId="{4559EEF5-347C-4A62-B721-F423D9F9A9FF}"/>
    <dgm:cxn modelId="{8DAFDEE7-9D87-4493-BF56-3CABB9329B76}" srcId="{9D7A9A39-AF60-436B-8A2E-2A517336278D}" destId="{A5B0B67A-B183-4C10-B373-F274825BBDBB}" srcOrd="0" destOrd="0" parTransId="{8D058CF8-DE03-42A0-B1B6-67CBBCE4F0F0}" sibTransId="{B6B88F7B-7E2F-4E89-AC76-F5DCAEA92548}"/>
    <dgm:cxn modelId="{40A1A8D6-FD96-4740-9805-BBBF0310989D}" srcId="{A5B0B67A-B183-4C10-B373-F274825BBDBB}" destId="{F92DDB20-FAAE-4824-9152-DCD14CA11980}" srcOrd="0" destOrd="0" parTransId="{3FCD7EC6-9989-4607-9421-E507938E4561}" sibTransId="{FAC048BD-E284-4699-93D2-442F8C90B683}"/>
    <dgm:cxn modelId="{1066C613-87A4-4E9D-88C4-8518FEA2E716}" srcId="{47C757F0-AA23-46BE-9311-EA432CDEEAA1}" destId="{45F5A4C6-4E62-41A4-A05C-10D75D6BCC13}" srcOrd="4" destOrd="0" parTransId="{0483A33C-0AD2-4220-B7E8-1B7E21E0A918}" sibTransId="{934DD1C7-2BFB-4064-8EE9-28CB0A9D5BAA}"/>
    <dgm:cxn modelId="{8CB7CB6B-47C1-4510-94DB-8C3956C2EAA0}" srcId="{45F5A4C6-4E62-41A4-A05C-10D75D6BCC13}" destId="{C4EFF4C9-9A56-4A64-940A-97568E3DD4EA}" srcOrd="0" destOrd="4" parTransId="{E72E02AE-2C63-49FD-AC5A-DD25AAF778E4}" sibTransId="{1900A064-D735-4552-9C44-5B934114D391}"/>
    <dgm:cxn modelId="{0A0821F9-F2FC-4C39-A11B-2A38D4133A65}" srcId="{C4EFF4C9-9A56-4A64-940A-97568E3DD4EA}" destId="{02E43854-6A7C-4621-BCB2-CFE30AE2CFFE}" srcOrd="0" destOrd="0" parTransId="{876FCF5D-9512-432D-BA50-FE29D7FAC922}" sibTransId="{E9B509A4-FE72-42D0-BBE4-1B9462B2B51B}"/>
    <dgm:cxn modelId="{D8FED688-FC34-456A-8AC9-7CCF51017771}" srcId="{02E43854-6A7C-4621-BCB2-CFE30AE2CFFE}" destId="{28258DFD-4E08-4385-B16C-CAF0255AFE89}" srcOrd="0" destOrd="0" parTransId="{F9B09A65-F65A-4721-920E-690836ABE701}" sibTransId="{E0BDF7E1-1B9D-44DD-B05F-A2B56D826089}"/>
    <dgm:cxn modelId="{522EB53D-1CB8-40FF-914E-06267DA7CA8B}" srcId="{28258DFD-4E08-4385-B16C-CAF0255AFE89}" destId="{2B7D9979-08EA-4BE9-9113-C152983BC39D}" srcOrd="0" destOrd="0" parTransId="{4BD24533-B854-402D-8F3B-28E9A38F5A60}" sibTransId="{7C5C749C-479B-4FF9-87E3-75E9D30D9E48}"/>
    <dgm:cxn modelId="{8830DB72-D741-49D6-BEF3-6CF57780D8CE}" srcId="{47C757F0-AA23-46BE-9311-EA432CDEEAA1}" destId="{A2B74A34-7F57-464D-A34D-EC319A8A6058}" srcOrd="5" destOrd="0" parTransId="{71F2912A-1759-4F44-AC1A-598D6FA253BE}" sibTransId="{9CC1CF6C-7797-4DB4-BBC2-FC6786371AEE}"/>
    <dgm:cxn modelId="{1FCEBA2B-7765-4E10-9B26-672DFE63B119}" srcId="{A2B74A34-7F57-464D-A34D-EC319A8A6058}" destId="{AFFC6C1A-D148-4535-8071-D7519A15FF49}" srcOrd="0" destOrd="5" parTransId="{22183E84-A17D-4C21-823F-23EB71767EDB}" sibTransId="{62D52D8D-D971-4EE4-AEAD-F4DF2261F609}"/>
    <dgm:cxn modelId="{8C1B9A56-E5BC-4954-824B-44BD17C25412}" srcId="{AFFC6C1A-D148-4535-8071-D7519A15FF49}" destId="{CA399104-18C7-428F-8CE6-4B2C600F8497}" srcOrd="0" destOrd="0" parTransId="{19789923-1774-45D6-90F9-87DE11CCCE9E}" sibTransId="{2864D2FB-74A9-4717-9754-1007AD28A40D}"/>
    <dgm:cxn modelId="{F2E0BD21-D8BC-4ACF-B177-1D65B171060E}" srcId="{CA399104-18C7-428F-8CE6-4B2C600F8497}" destId="{AA1345F1-8E5D-4DC8-95EE-5E3706F8C328}" srcOrd="0" destOrd="0" parTransId="{4181DAA5-B54B-4BDE-A29A-D2CB9B02BC01}" sibTransId="{97FEF473-6388-455A-AE86-5E8A62B40786}"/>
    <dgm:cxn modelId="{22E239F3-4529-4429-BE95-58FC169FEC1C}" srcId="{AA1345F1-8E5D-4DC8-95EE-5E3706F8C328}" destId="{E850E133-CCB8-422F-94AA-D68704E994AF}" srcOrd="0" destOrd="0" parTransId="{290A04D3-9FCF-4410-98DA-3058C228E9E2}" sibTransId="{F79BD29A-6191-4C4C-A2EF-59590ACADA06}"/>
    <dgm:cxn modelId="{8F15D21C-8A2B-46CC-A931-8E333285F46C}" srcId="{47C757F0-AA23-46BE-9311-EA432CDEEAA1}" destId="{54BBE5FA-2407-4E69-BFD1-75B884A8CAF9}" srcOrd="6" destOrd="0" parTransId="{AA9D8C8D-2A54-4426-88CB-F6A80F3A8D2B}" sibTransId="{8795655F-5A25-4590-A1DE-01A0C6EF324F}"/>
    <dgm:cxn modelId="{4E539FDA-0542-4301-B050-815F98905139}" srcId="{54BBE5FA-2407-4E69-BFD1-75B884A8CAF9}" destId="{4B5FADFD-1893-4ABB-A66A-2144FF3E2DF8}" srcOrd="0" destOrd="6" parTransId="{E4A7FB31-07AF-4CAD-AB1A-4B8BEF35325B}" sibTransId="{8FBCAD15-8CC6-4F5F-B088-2C6F705560CE}"/>
    <dgm:cxn modelId="{FEEC46E7-6D53-4FF1-9FBB-9B70FE96A740}" srcId="{4B5FADFD-1893-4ABB-A66A-2144FF3E2DF8}" destId="{6BDE352A-1A43-4CCC-909F-541DC704A07F}" srcOrd="0" destOrd="0" parTransId="{1993C4FF-1395-4FDB-9ADE-075EDE55E185}" sibTransId="{F15EC02A-BE05-4EB9-ABE7-995983894CF0}"/>
    <dgm:cxn modelId="{65B5C6A5-F63E-4212-8C45-FF39C35C8593}" srcId="{6BDE352A-1A43-4CCC-909F-541DC704A07F}" destId="{92AA646F-4073-47C6-AB9E-4151267D0A69}" srcOrd="0" destOrd="0" parTransId="{EBD1DEB0-A17B-405F-84DC-20E482667DE2}" sibTransId="{77A5B3BE-C986-4474-9F2D-C0536860232C}"/>
    <dgm:cxn modelId="{BD8BE6D5-FEA6-4AB2-AE2F-6EBC14ED2A77}" srcId="{92AA646F-4073-47C6-AB9E-4151267D0A69}" destId="{8D4F5E79-CA72-41AB-8D15-50FB51BB1CC0}" srcOrd="0" destOrd="0" parTransId="{D3044277-CC46-416D-B405-92065B947CBC}" sibTransId="{F3B39424-92DE-447B-92BF-D68111CE74B9}"/>
    <dgm:cxn modelId="{931236C9-9770-4287-8817-CFD321E99EAE}" srcId="{8D4F5E79-CA72-41AB-8D15-50FB51BB1CC0}" destId="{4A6F4D84-DA0A-4FB4-841F-34B34CC6EE0D}" srcOrd="0" destOrd="0" parTransId="{FED31DB0-E530-452A-85E0-47EF47ADE720}" sibTransId="{023E8AA9-5982-4BB8-A343-94876C8ADAA3}"/>
    <dgm:cxn modelId="{44ED898D-DD56-4AFD-8EE7-11E0CA42C76F}" srcId="{4A6F4D84-DA0A-4FB4-841F-34B34CC6EE0D}" destId="{111FD733-0E25-4774-97A9-50119A08FCD0}" srcOrd="0" destOrd="0" parTransId="{BE75D36A-EDC4-40A7-B81A-C76A71DB8DE3}" sibTransId="{5B244691-7CBE-4AE1-B28C-0A4589A4440B}"/>
    <dgm:cxn modelId="{E9933554-1572-403A-A706-E9EF6F69DE0A}" type="presOf" srcId="{A77D31B3-3808-4FBA-8FA4-CC8D448A173E}" destId="{E498DC9C-C5AC-4482-A26F-3B99DC5D79F0}" srcOrd="0" destOrd="0" presId="urn:microsoft.com/office/officeart/2005/8/layout/orgChart1"/>
    <dgm:cxn modelId="{B0C44387-EBEA-4EDC-AEA3-F2E667733A55}" type="presParOf" srcId="{E498DC9C-C5AC-4482-A26F-3B99DC5D79F0}" destId="{F728C3E8-5128-4BB6-90CC-A86769ECE335}" srcOrd="0" destOrd="0" presId="urn:microsoft.com/office/officeart/2005/8/layout/orgChart1"/>
    <dgm:cxn modelId="{E3E667C2-E640-451E-8911-2A82F6FAEF5C}" type="presParOf" srcId="{F728C3E8-5128-4BB6-90CC-A86769ECE335}" destId="{79147750-B6BF-43FD-83A0-7ACDC9B53EFF}" srcOrd="0" destOrd="0" presId="urn:microsoft.com/office/officeart/2005/8/layout/orgChart1"/>
    <dgm:cxn modelId="{F013922D-155D-41BE-B719-44E8B8A1CCC4}" type="presOf" srcId="{47C757F0-AA23-46BE-9311-EA432CDEEAA1}" destId="{79147750-B6BF-43FD-83A0-7ACDC9B53EFF}" srcOrd="0" destOrd="0" presId="urn:microsoft.com/office/officeart/2005/8/layout/orgChart1"/>
    <dgm:cxn modelId="{8FF84F79-8F04-4F99-B87B-AFE29EBFC19D}" type="presParOf" srcId="{79147750-B6BF-43FD-83A0-7ACDC9B53EFF}" destId="{AE79172D-D441-42BB-84EA-E3D989670DED}" srcOrd="0" destOrd="0" presId="urn:microsoft.com/office/officeart/2005/8/layout/orgChart1"/>
    <dgm:cxn modelId="{114CE7DE-C0FD-4789-9990-B6F77D6F2318}" type="presOf" srcId="{47C757F0-AA23-46BE-9311-EA432CDEEAA1}" destId="{AE79172D-D441-42BB-84EA-E3D989670DED}" srcOrd="0" destOrd="0" presId="urn:microsoft.com/office/officeart/2005/8/layout/orgChart1"/>
    <dgm:cxn modelId="{23EE5BD4-5E0F-4003-B549-530DC0F5D796}" type="presParOf" srcId="{79147750-B6BF-43FD-83A0-7ACDC9B53EFF}" destId="{86420519-308D-4A6A-8FEA-6FB2E39BA448}" srcOrd="1" destOrd="0" presId="urn:microsoft.com/office/officeart/2005/8/layout/orgChart1"/>
    <dgm:cxn modelId="{0C91D97A-918B-4748-96D9-882E05146C1A}" type="presOf" srcId="{47C757F0-AA23-46BE-9311-EA432CDEEAA1}" destId="{86420519-308D-4A6A-8FEA-6FB2E39BA448}" srcOrd="0" destOrd="0" presId="urn:microsoft.com/office/officeart/2005/8/layout/orgChart1"/>
    <dgm:cxn modelId="{7009A6FD-242E-4549-ABF7-97A4C2BA14CB}" type="presParOf" srcId="{F728C3E8-5128-4BB6-90CC-A86769ECE335}" destId="{9A0FF10C-81C7-47CD-A320-768F2009480B}" srcOrd="1" destOrd="0" presId="urn:microsoft.com/office/officeart/2005/8/layout/orgChart1"/>
    <dgm:cxn modelId="{ECA4B7D4-1059-4F5A-8952-729938B0D0AD}" type="presParOf" srcId="{9A0FF10C-81C7-47CD-A320-768F2009480B}" destId="{6A259130-4455-44E0-969B-948D1249687E}" srcOrd="0" destOrd="1" presId="urn:microsoft.com/office/officeart/2005/8/layout/orgChart1"/>
    <dgm:cxn modelId="{C6BFBEAC-B0DD-4FD5-8062-581772082AE4}" type="presOf" srcId="{EACD17F5-D793-4A43-B489-D1804D50CFEF}" destId="{6A259130-4455-44E0-969B-948D1249687E}" srcOrd="0" destOrd="0" presId="urn:microsoft.com/office/officeart/2005/8/layout/orgChart1"/>
    <dgm:cxn modelId="{BDA573DA-8A0E-42D1-8A86-26C9A3CDD679}" type="presParOf" srcId="{9A0FF10C-81C7-47CD-A320-768F2009480B}" destId="{D6C5C065-A308-417C-8ECC-04FC2BEC646C}" srcOrd="1" destOrd="1" presId="urn:microsoft.com/office/officeart/2005/8/layout/orgChart1"/>
    <dgm:cxn modelId="{C2F78C43-EC11-42A2-9E1C-F7AC35E82E64}" type="presParOf" srcId="{D6C5C065-A308-417C-8ECC-04FC2BEC646C}" destId="{E36491EF-5019-46FD-BC82-1BD579B9EE0E}" srcOrd="0" destOrd="1" presId="urn:microsoft.com/office/officeart/2005/8/layout/orgChart1"/>
    <dgm:cxn modelId="{1A059269-4E4A-421C-9CE7-6FCED806767D}" type="presOf" srcId="{12714FC6-8B41-47E5-91DD-F02D34D23B93}" destId="{E36491EF-5019-46FD-BC82-1BD579B9EE0E}" srcOrd="0" destOrd="0" presId="urn:microsoft.com/office/officeart/2005/8/layout/orgChart1"/>
    <dgm:cxn modelId="{DB88736F-49BF-415F-916F-98AE2754F34C}" type="presParOf" srcId="{E36491EF-5019-46FD-BC82-1BD579B9EE0E}" destId="{43B7C837-49D6-40CE-BBAB-953D9E4BA7ED}" srcOrd="0" destOrd="0" presId="urn:microsoft.com/office/officeart/2005/8/layout/orgChart1"/>
    <dgm:cxn modelId="{A22DA448-6318-4323-B92A-7FA4D40E9E2E}" type="presOf" srcId="{12714FC6-8B41-47E5-91DD-F02D34D23B93}" destId="{43B7C837-49D6-40CE-BBAB-953D9E4BA7ED}" srcOrd="0" destOrd="0" presId="urn:microsoft.com/office/officeart/2005/8/layout/orgChart1"/>
    <dgm:cxn modelId="{095C9A10-0D0A-4A72-9B0B-E73B41563BED}" type="presParOf" srcId="{E36491EF-5019-46FD-BC82-1BD579B9EE0E}" destId="{9A037140-9B69-4B9F-A134-F2F2EB0F2E32}" srcOrd="1" destOrd="0" presId="urn:microsoft.com/office/officeart/2005/8/layout/orgChart1"/>
    <dgm:cxn modelId="{3D48AE29-4001-48E2-A163-DB595E8B79DB}" type="presOf" srcId="{12714FC6-8B41-47E5-91DD-F02D34D23B93}" destId="{9A037140-9B69-4B9F-A134-F2F2EB0F2E32}" srcOrd="0" destOrd="0" presId="urn:microsoft.com/office/officeart/2005/8/layout/orgChart1"/>
    <dgm:cxn modelId="{09AA9ED9-EC7A-40E0-9A72-28B0E38DC23E}" type="presParOf" srcId="{D6C5C065-A308-417C-8ECC-04FC2BEC646C}" destId="{FA37AA5D-87C2-47F6-9B72-B753C073E744}" srcOrd="1" destOrd="1" presId="urn:microsoft.com/office/officeart/2005/8/layout/orgChart1"/>
    <dgm:cxn modelId="{6A2A4D25-366E-473F-875D-43005BC378D9}" type="presParOf" srcId="{FA37AA5D-87C2-47F6-9B72-B753C073E744}" destId="{D137B270-71C5-4321-BD13-26FC1E0CC879}" srcOrd="0" destOrd="1" presId="urn:microsoft.com/office/officeart/2005/8/layout/orgChart1"/>
    <dgm:cxn modelId="{18A081BC-43DE-468E-823C-618D9D55F2DF}" type="presOf" srcId="{14E7159B-552D-4CBC-9410-299A52D7DAA5}" destId="{D137B270-71C5-4321-BD13-26FC1E0CC879}" srcOrd="0" destOrd="0" presId="urn:microsoft.com/office/officeart/2005/8/layout/orgChart1"/>
    <dgm:cxn modelId="{37D4E349-9F8A-4D82-A8FC-7E433F21EB67}" type="presParOf" srcId="{FA37AA5D-87C2-47F6-9B72-B753C073E744}" destId="{AA60B378-02CC-45E6-BAB5-620911998CB3}" srcOrd="1" destOrd="1" presId="urn:microsoft.com/office/officeart/2005/8/layout/orgChart1"/>
    <dgm:cxn modelId="{8F85DACB-9DE3-4F39-B687-41BD59794E13}" type="presParOf" srcId="{AA60B378-02CC-45E6-BAB5-620911998CB3}" destId="{DCC10216-6954-4D60-85B3-AA7A40C3DBCB}" srcOrd="0" destOrd="1" presId="urn:microsoft.com/office/officeart/2005/8/layout/orgChart1"/>
    <dgm:cxn modelId="{7655CDF4-1371-41AE-AF84-9EC7848C20BF}" type="presOf" srcId="{093F1A36-1597-4CC4-8A96-C23E994E6B9F}" destId="{DCC10216-6954-4D60-85B3-AA7A40C3DBCB}" srcOrd="0" destOrd="0" presId="urn:microsoft.com/office/officeart/2005/8/layout/orgChart1"/>
    <dgm:cxn modelId="{4D39E643-2037-4C8E-A47F-C3222E5665DD}" type="presParOf" srcId="{DCC10216-6954-4D60-85B3-AA7A40C3DBCB}" destId="{0F16A30D-F208-4FAE-8EC4-210EC24EA702}" srcOrd="0" destOrd="0" presId="urn:microsoft.com/office/officeart/2005/8/layout/orgChart1"/>
    <dgm:cxn modelId="{83F56F88-21BC-486F-B888-C44165A7BAB1}" type="presOf" srcId="{093F1A36-1597-4CC4-8A96-C23E994E6B9F}" destId="{0F16A30D-F208-4FAE-8EC4-210EC24EA702}" srcOrd="0" destOrd="0" presId="urn:microsoft.com/office/officeart/2005/8/layout/orgChart1"/>
    <dgm:cxn modelId="{10D94EE3-DF4D-4582-B959-69EE7EBFB0BB}" type="presParOf" srcId="{DCC10216-6954-4D60-85B3-AA7A40C3DBCB}" destId="{567F2DB0-EE58-4078-83A7-1E7C89A91C89}" srcOrd="1" destOrd="0" presId="urn:microsoft.com/office/officeart/2005/8/layout/orgChart1"/>
    <dgm:cxn modelId="{F5C78FC4-76EA-4A7B-BEAF-382CDC56D8A9}" type="presOf" srcId="{093F1A36-1597-4CC4-8A96-C23E994E6B9F}" destId="{567F2DB0-EE58-4078-83A7-1E7C89A91C89}" srcOrd="0" destOrd="0" presId="urn:microsoft.com/office/officeart/2005/8/layout/orgChart1"/>
    <dgm:cxn modelId="{F7F4F0AB-DD7A-4B35-BF36-34E430B3A842}" type="presParOf" srcId="{AA60B378-02CC-45E6-BAB5-620911998CB3}" destId="{7E55C115-36AD-421B-B43A-BC36D56B27C7}" srcOrd="1" destOrd="1" presId="urn:microsoft.com/office/officeart/2005/8/layout/orgChart1"/>
    <dgm:cxn modelId="{C211D543-8D5B-4119-934C-4A511E317B3E}" type="presParOf" srcId="{7E55C115-36AD-421B-B43A-BC36D56B27C7}" destId="{804431EF-285A-463A-80F6-AC8E3C9D998D}" srcOrd="0" destOrd="1" presId="urn:microsoft.com/office/officeart/2005/8/layout/orgChart1"/>
    <dgm:cxn modelId="{B4863FF7-938E-4E0C-88C0-4DEFD671BEE0}" type="presOf" srcId="{5631DE98-38A9-4328-83C8-C6376DFB63F9}" destId="{804431EF-285A-463A-80F6-AC8E3C9D998D}" srcOrd="0" destOrd="0" presId="urn:microsoft.com/office/officeart/2005/8/layout/orgChart1"/>
    <dgm:cxn modelId="{2C6385B2-9D99-409A-87AD-EADD36954F13}" type="presParOf" srcId="{7E55C115-36AD-421B-B43A-BC36D56B27C7}" destId="{DDEF7274-E555-40A3-B94C-61EEF2FDF24C}" srcOrd="1" destOrd="1" presId="urn:microsoft.com/office/officeart/2005/8/layout/orgChart1"/>
    <dgm:cxn modelId="{6B84C335-05A4-4F6C-863F-CF1F0C5DF467}" type="presParOf" srcId="{DDEF7274-E555-40A3-B94C-61EEF2FDF24C}" destId="{299E5969-7EDF-497C-9930-61DC6CB08764}" srcOrd="0" destOrd="1" presId="urn:microsoft.com/office/officeart/2005/8/layout/orgChart1"/>
    <dgm:cxn modelId="{842EE60A-6C53-41A2-B789-F3BBB37A6377}" type="presOf" srcId="{ED384591-78E9-4AA9-8FDF-E437BDABA304}" destId="{299E5969-7EDF-497C-9930-61DC6CB08764}" srcOrd="0" destOrd="0" presId="urn:microsoft.com/office/officeart/2005/8/layout/orgChart1"/>
    <dgm:cxn modelId="{B09192C1-6639-4F2B-A6D8-B54491F9ADF2}" type="presParOf" srcId="{299E5969-7EDF-497C-9930-61DC6CB08764}" destId="{28CD498C-8EE6-44AC-B775-CBD10958800E}" srcOrd="0" destOrd="0" presId="urn:microsoft.com/office/officeart/2005/8/layout/orgChart1"/>
    <dgm:cxn modelId="{9F72D82B-D9AA-46EE-A42E-7233F6909912}" type="presOf" srcId="{ED384591-78E9-4AA9-8FDF-E437BDABA304}" destId="{28CD498C-8EE6-44AC-B775-CBD10958800E}" srcOrd="0" destOrd="0" presId="urn:microsoft.com/office/officeart/2005/8/layout/orgChart1"/>
    <dgm:cxn modelId="{6F4A82DF-A96B-43F1-ABA5-9101AFE52C1D}" type="presParOf" srcId="{299E5969-7EDF-497C-9930-61DC6CB08764}" destId="{11C10DF9-3DA5-4430-9C14-587B2F23DCA6}" srcOrd="1" destOrd="0" presId="urn:microsoft.com/office/officeart/2005/8/layout/orgChart1"/>
    <dgm:cxn modelId="{EE27C44B-BCF6-46FC-A59E-D5DBD2570ADE}" type="presOf" srcId="{ED384591-78E9-4AA9-8FDF-E437BDABA304}" destId="{11C10DF9-3DA5-4430-9C14-587B2F23DCA6}" srcOrd="0" destOrd="0" presId="urn:microsoft.com/office/officeart/2005/8/layout/orgChart1"/>
    <dgm:cxn modelId="{4019F967-835F-451F-ABEC-6BC82A819767}" type="presParOf" srcId="{DDEF7274-E555-40A3-B94C-61EEF2FDF24C}" destId="{50D928B0-4BBA-428E-8D8F-50DB1B87E5C4}" srcOrd="1" destOrd="1" presId="urn:microsoft.com/office/officeart/2005/8/layout/orgChart1"/>
    <dgm:cxn modelId="{1CFCF781-906A-4A15-90A9-51F77B4B3F1F}" type="presParOf" srcId="{50D928B0-4BBA-428E-8D8F-50DB1B87E5C4}" destId="{26FA5C61-A8EF-4C2C-BA83-E398F33B2451}" srcOrd="0" destOrd="1" presId="urn:microsoft.com/office/officeart/2005/8/layout/orgChart1"/>
    <dgm:cxn modelId="{506CDF15-61BD-4BC3-A418-78963E5CAD63}" type="presOf" srcId="{F447A826-E4E9-44C1-854B-5BFD45403D9E}" destId="{26FA5C61-A8EF-4C2C-BA83-E398F33B2451}" srcOrd="0" destOrd="0" presId="urn:microsoft.com/office/officeart/2005/8/layout/orgChart1"/>
    <dgm:cxn modelId="{E9C11C9D-9422-42AD-B6BE-027CC819A4A6}" type="presParOf" srcId="{50D928B0-4BBA-428E-8D8F-50DB1B87E5C4}" destId="{0D599BFF-A300-4BFF-A5FE-589638EA418E}" srcOrd="1" destOrd="1" presId="urn:microsoft.com/office/officeart/2005/8/layout/orgChart1"/>
    <dgm:cxn modelId="{B46F5637-CFE5-479B-8BAE-25864A0E77FE}" type="presParOf" srcId="{0D599BFF-A300-4BFF-A5FE-589638EA418E}" destId="{EA08F7C0-5CE0-4AE7-B652-CD4713F81645}" srcOrd="0" destOrd="1" presId="urn:microsoft.com/office/officeart/2005/8/layout/orgChart1"/>
    <dgm:cxn modelId="{62E54E7E-2A5B-4004-8253-40ED1B05D6DE}" type="presOf" srcId="{B69281A4-8567-4773-9BA0-9C3CAB6F2267}" destId="{EA08F7C0-5CE0-4AE7-B652-CD4713F81645}" srcOrd="0" destOrd="0" presId="urn:microsoft.com/office/officeart/2005/8/layout/orgChart1"/>
    <dgm:cxn modelId="{BD0A18EA-3D21-495D-A58C-872F0DF210BA}" type="presParOf" srcId="{EA08F7C0-5CE0-4AE7-B652-CD4713F81645}" destId="{F3A59D4B-6C2B-4D0D-8D76-7D9C8B6F4E53}" srcOrd="0" destOrd="0" presId="urn:microsoft.com/office/officeart/2005/8/layout/orgChart1"/>
    <dgm:cxn modelId="{2458CABA-58F1-48A5-8DEF-0134FD4E3D6C}" type="presOf" srcId="{B69281A4-8567-4773-9BA0-9C3CAB6F2267}" destId="{F3A59D4B-6C2B-4D0D-8D76-7D9C8B6F4E53}" srcOrd="0" destOrd="0" presId="urn:microsoft.com/office/officeart/2005/8/layout/orgChart1"/>
    <dgm:cxn modelId="{002C138F-4D18-4111-9DDA-ABEF66899CFA}" type="presParOf" srcId="{EA08F7C0-5CE0-4AE7-B652-CD4713F81645}" destId="{4F6CA814-E783-4EA8-BB3B-601F6D3B0E91}" srcOrd="1" destOrd="0" presId="urn:microsoft.com/office/officeart/2005/8/layout/orgChart1"/>
    <dgm:cxn modelId="{47A7E238-1179-4D5A-B9CB-06291DBC5A40}" type="presOf" srcId="{B69281A4-8567-4773-9BA0-9C3CAB6F2267}" destId="{4F6CA814-E783-4EA8-BB3B-601F6D3B0E91}" srcOrd="0" destOrd="0" presId="urn:microsoft.com/office/officeart/2005/8/layout/orgChart1"/>
    <dgm:cxn modelId="{AA206BB1-B649-462D-A121-360A77F1C289}" type="presParOf" srcId="{0D599BFF-A300-4BFF-A5FE-589638EA418E}" destId="{ACA9F408-8E71-4030-8D87-6D0C1F78BB17}" srcOrd="1" destOrd="1" presId="urn:microsoft.com/office/officeart/2005/8/layout/orgChart1"/>
    <dgm:cxn modelId="{4FED806D-1CF5-4319-B66C-D25745E49522}" type="presParOf" srcId="{0D599BFF-A300-4BFF-A5FE-589638EA418E}" destId="{08BD393C-6C19-4A3A-8B69-17A0E684A469}" srcOrd="2" destOrd="1" presId="urn:microsoft.com/office/officeart/2005/8/layout/orgChart1"/>
    <dgm:cxn modelId="{6B16B9CA-5B57-4FAB-9ACB-0FD78130B476}" type="presParOf" srcId="{DDEF7274-E555-40A3-B94C-61EEF2FDF24C}" destId="{CD0520F2-59EC-4484-8EC3-66BC0AD85C7B}" srcOrd="2" destOrd="1" presId="urn:microsoft.com/office/officeart/2005/8/layout/orgChart1"/>
    <dgm:cxn modelId="{E36391E0-87B7-4DE6-8DA7-F5AB8FFFB18D}" type="presParOf" srcId="{AA60B378-02CC-45E6-BAB5-620911998CB3}" destId="{43E2D458-6A80-4CCA-AB1F-66DD67C34E02}" srcOrd="2" destOrd="1" presId="urn:microsoft.com/office/officeart/2005/8/layout/orgChart1"/>
    <dgm:cxn modelId="{2A18403F-4B5A-4DDD-A7E4-CCBF84998275}" type="presParOf" srcId="{D6C5C065-A308-417C-8ECC-04FC2BEC646C}" destId="{A7309641-2A58-41EA-9E42-56812CF298ED}" srcOrd="2" destOrd="1" presId="urn:microsoft.com/office/officeart/2005/8/layout/orgChart1"/>
    <dgm:cxn modelId="{B6E748B0-CA01-45BE-BEA8-D36DAF135582}" type="presParOf" srcId="{9A0FF10C-81C7-47CD-A320-768F2009480B}" destId="{F492B679-3C8C-4E72-95A8-8B81298826E7}" srcOrd="2" destOrd="1" presId="urn:microsoft.com/office/officeart/2005/8/layout/orgChart1"/>
    <dgm:cxn modelId="{350DE75C-AD52-4C62-A61F-9E998C27FABD}" type="presOf" srcId="{8D5FB264-0A5C-4C3A-85B7-453D9BD837DF}" destId="{F492B679-3C8C-4E72-95A8-8B81298826E7}" srcOrd="0" destOrd="0" presId="urn:microsoft.com/office/officeart/2005/8/layout/orgChart1"/>
    <dgm:cxn modelId="{3D2860C5-A6B2-47B1-B336-87DD4E5CECD4}" type="presParOf" srcId="{9A0FF10C-81C7-47CD-A320-768F2009480B}" destId="{C6F584B9-7EA2-46D8-913B-8F508509ECAB}" srcOrd="3" destOrd="1" presId="urn:microsoft.com/office/officeart/2005/8/layout/orgChart1"/>
    <dgm:cxn modelId="{230F0D1C-0A2D-466A-947A-703DADA7779C}" type="presParOf" srcId="{C6F584B9-7EA2-46D8-913B-8F508509ECAB}" destId="{6CAD9CE6-86A1-4F7D-98A6-3AF53F55F9E3}" srcOrd="0" destOrd="3" presId="urn:microsoft.com/office/officeart/2005/8/layout/orgChart1"/>
    <dgm:cxn modelId="{34A96E50-7EDB-4BED-A8B7-7AF021BBD2C3}" type="presOf" srcId="{4EC42421-831D-4CD3-8215-2AF4300F9C01}" destId="{6CAD9CE6-86A1-4F7D-98A6-3AF53F55F9E3}" srcOrd="0" destOrd="0" presId="urn:microsoft.com/office/officeart/2005/8/layout/orgChart1"/>
    <dgm:cxn modelId="{7A242C1A-8F6A-4835-ABA1-8024BF37F11A}" type="presParOf" srcId="{6CAD9CE6-86A1-4F7D-98A6-3AF53F55F9E3}" destId="{08A0D1D2-3A20-4D63-8E35-B7C8B6B16D48}" srcOrd="0" destOrd="0" presId="urn:microsoft.com/office/officeart/2005/8/layout/orgChart1"/>
    <dgm:cxn modelId="{5ECACC6D-BCFA-4397-A635-7F5665AE3AC4}" type="presOf" srcId="{4EC42421-831D-4CD3-8215-2AF4300F9C01}" destId="{08A0D1D2-3A20-4D63-8E35-B7C8B6B16D48}" srcOrd="0" destOrd="0" presId="urn:microsoft.com/office/officeart/2005/8/layout/orgChart1"/>
    <dgm:cxn modelId="{72F624E9-3D03-4161-A0CF-1D66AEDE3C46}" type="presParOf" srcId="{6CAD9CE6-86A1-4F7D-98A6-3AF53F55F9E3}" destId="{6238C53E-A961-488B-8FBD-6EC13507B069}" srcOrd="1" destOrd="0" presId="urn:microsoft.com/office/officeart/2005/8/layout/orgChart1"/>
    <dgm:cxn modelId="{EADEDBBF-604D-43DE-8ECF-58BA257A2363}" type="presOf" srcId="{4EC42421-831D-4CD3-8215-2AF4300F9C01}" destId="{6238C53E-A961-488B-8FBD-6EC13507B069}" srcOrd="0" destOrd="0" presId="urn:microsoft.com/office/officeart/2005/8/layout/orgChart1"/>
    <dgm:cxn modelId="{E6853D4C-BF17-4439-A976-9F0CC754749C}" type="presParOf" srcId="{C6F584B9-7EA2-46D8-913B-8F508509ECAB}" destId="{A9C46FD3-3BE9-4E6E-BFF6-B0B42B13F857}" srcOrd="1" destOrd="3" presId="urn:microsoft.com/office/officeart/2005/8/layout/orgChart1"/>
    <dgm:cxn modelId="{CA3593FC-F2CF-4934-96E4-FD09D86E0DB4}" type="presParOf" srcId="{A9C46FD3-3BE9-4E6E-BFF6-B0B42B13F857}" destId="{437C66D6-3050-41AD-B751-9F7ACC8180C9}" srcOrd="0" destOrd="1" presId="urn:microsoft.com/office/officeart/2005/8/layout/orgChart1"/>
    <dgm:cxn modelId="{E4AD0192-4E7E-47C0-BFC7-13DC71B2D480}" type="presOf" srcId="{2A659C54-F793-432A-A64C-A28074C4BF40}" destId="{437C66D6-3050-41AD-B751-9F7ACC8180C9}" srcOrd="0" destOrd="0" presId="urn:microsoft.com/office/officeart/2005/8/layout/orgChart1"/>
    <dgm:cxn modelId="{5914F527-0BEE-4DFE-A6C9-C5D8B621FFF0}" type="presParOf" srcId="{A9C46FD3-3BE9-4E6E-BFF6-B0B42B13F857}" destId="{6E54F9FC-2B97-4E5D-BABD-BF4B961874DE}" srcOrd="1" destOrd="1" presId="urn:microsoft.com/office/officeart/2005/8/layout/orgChart1"/>
    <dgm:cxn modelId="{856AC54E-2101-4E38-9D1A-19FE77100180}" type="presParOf" srcId="{6E54F9FC-2B97-4E5D-BABD-BF4B961874DE}" destId="{90AACC88-BE8A-4935-AE0A-6DEE75997190}" srcOrd="0" destOrd="1" presId="urn:microsoft.com/office/officeart/2005/8/layout/orgChart1"/>
    <dgm:cxn modelId="{E00B056C-B49F-4BE7-B77F-764477C4F339}" type="presOf" srcId="{92747373-6247-4B3D-A345-8BDE7600B552}" destId="{90AACC88-BE8A-4935-AE0A-6DEE75997190}" srcOrd="0" destOrd="0" presId="urn:microsoft.com/office/officeart/2005/8/layout/orgChart1"/>
    <dgm:cxn modelId="{6EB8E864-8DE0-4099-8EB8-F8D90F0A9E5B}" type="presParOf" srcId="{90AACC88-BE8A-4935-AE0A-6DEE75997190}" destId="{DF0A5574-BC96-494E-83D3-662C4102C77B}" srcOrd="0" destOrd="0" presId="urn:microsoft.com/office/officeart/2005/8/layout/orgChart1"/>
    <dgm:cxn modelId="{AB399C16-4478-4CEC-BB02-89DDA528A126}" type="presOf" srcId="{92747373-6247-4B3D-A345-8BDE7600B552}" destId="{DF0A5574-BC96-494E-83D3-662C4102C77B}" srcOrd="0" destOrd="0" presId="urn:microsoft.com/office/officeart/2005/8/layout/orgChart1"/>
    <dgm:cxn modelId="{7072D4EC-048F-465C-8BFB-56C2949B354C}" type="presParOf" srcId="{90AACC88-BE8A-4935-AE0A-6DEE75997190}" destId="{7DEC5B70-6F6C-42C6-A6CF-C3A043595107}" srcOrd="1" destOrd="0" presId="urn:microsoft.com/office/officeart/2005/8/layout/orgChart1"/>
    <dgm:cxn modelId="{FB45DF0C-BC65-4689-BB8B-85CCD2DD2EDD}" type="presOf" srcId="{92747373-6247-4B3D-A345-8BDE7600B552}" destId="{7DEC5B70-6F6C-42C6-A6CF-C3A043595107}" srcOrd="0" destOrd="0" presId="urn:microsoft.com/office/officeart/2005/8/layout/orgChart1"/>
    <dgm:cxn modelId="{4A6986F5-30A8-4FC4-8339-4F6810CFB749}" type="presParOf" srcId="{6E54F9FC-2B97-4E5D-BABD-BF4B961874DE}" destId="{7B7E7A01-E4FD-42A4-8B99-CE6A94121342}" srcOrd="1" destOrd="1" presId="urn:microsoft.com/office/officeart/2005/8/layout/orgChart1"/>
    <dgm:cxn modelId="{93B3AE42-4DA7-4367-ABA0-B6229F90B238}" type="presParOf" srcId="{7B7E7A01-E4FD-42A4-8B99-CE6A94121342}" destId="{92E26265-9F86-4CD7-9314-966F931CDD48}" srcOrd="0" destOrd="1" presId="urn:microsoft.com/office/officeart/2005/8/layout/orgChart1"/>
    <dgm:cxn modelId="{7B3A33A6-CC4D-40BD-8FC5-7234F1AD82C1}" type="presOf" srcId="{8004CE7D-E740-4B5B-B015-A0E3E86ADE01}" destId="{92E26265-9F86-4CD7-9314-966F931CDD48}" srcOrd="0" destOrd="0" presId="urn:microsoft.com/office/officeart/2005/8/layout/orgChart1"/>
    <dgm:cxn modelId="{A76297C5-3F76-4775-AC36-A3CE565FCCA9}" type="presParOf" srcId="{7B7E7A01-E4FD-42A4-8B99-CE6A94121342}" destId="{1DAF9E39-240D-483B-8594-2D45DC5B2CDA}" srcOrd="1" destOrd="1" presId="urn:microsoft.com/office/officeart/2005/8/layout/orgChart1"/>
    <dgm:cxn modelId="{CEB5D90E-26F2-42DA-B5B5-9D4AF1F530BE}" type="presParOf" srcId="{1DAF9E39-240D-483B-8594-2D45DC5B2CDA}" destId="{87245F10-B372-4276-B680-0830776C8871}" srcOrd="0" destOrd="1" presId="urn:microsoft.com/office/officeart/2005/8/layout/orgChart1"/>
    <dgm:cxn modelId="{7C1AA344-EBC3-462A-BC4E-B0E78C29D0AB}" type="presOf" srcId="{89AA2B9F-C5FC-4EA5-93E4-BCDE85D73BB5}" destId="{87245F10-B372-4276-B680-0830776C8871}" srcOrd="0" destOrd="0" presId="urn:microsoft.com/office/officeart/2005/8/layout/orgChart1"/>
    <dgm:cxn modelId="{7ACF442A-5C7F-4BFC-B79C-89093AB6A706}" type="presParOf" srcId="{87245F10-B372-4276-B680-0830776C8871}" destId="{CF2CD9C9-DED1-4F2A-A934-5FE4EDFF2CBB}" srcOrd="0" destOrd="0" presId="urn:microsoft.com/office/officeart/2005/8/layout/orgChart1"/>
    <dgm:cxn modelId="{C856E0D5-F89A-4E49-870B-5901A0D1D48F}" type="presOf" srcId="{89AA2B9F-C5FC-4EA5-93E4-BCDE85D73BB5}" destId="{CF2CD9C9-DED1-4F2A-A934-5FE4EDFF2CBB}" srcOrd="0" destOrd="0" presId="urn:microsoft.com/office/officeart/2005/8/layout/orgChart1"/>
    <dgm:cxn modelId="{1F9EFE37-3F2D-4475-BA0C-B876DA6053BC}" type="presParOf" srcId="{87245F10-B372-4276-B680-0830776C8871}" destId="{31054ACD-1F34-4801-AB71-F1E06B0E1981}" srcOrd="1" destOrd="0" presId="urn:microsoft.com/office/officeart/2005/8/layout/orgChart1"/>
    <dgm:cxn modelId="{5400B008-119D-4C37-9375-F86CB8C736B5}" type="presOf" srcId="{89AA2B9F-C5FC-4EA5-93E4-BCDE85D73BB5}" destId="{31054ACD-1F34-4801-AB71-F1E06B0E1981}" srcOrd="0" destOrd="0" presId="urn:microsoft.com/office/officeart/2005/8/layout/orgChart1"/>
    <dgm:cxn modelId="{4A8286F3-35CD-442F-9D02-32133FEA6F21}" type="presParOf" srcId="{1DAF9E39-240D-483B-8594-2D45DC5B2CDA}" destId="{967E94A3-3D1A-4B81-9B07-4CDE89FD69F8}" srcOrd="1" destOrd="1" presId="urn:microsoft.com/office/officeart/2005/8/layout/orgChart1"/>
    <dgm:cxn modelId="{8B11370A-EC42-4CC0-8431-EF5E266A6C6E}" type="presParOf" srcId="{967E94A3-3D1A-4B81-9B07-4CDE89FD69F8}" destId="{47D33312-E0C7-476A-8704-2BB6E5064603}" srcOrd="0" destOrd="1" presId="urn:microsoft.com/office/officeart/2005/8/layout/orgChart1"/>
    <dgm:cxn modelId="{A8685A00-CAA1-4FD6-B084-8CB3C90433FB}" type="presOf" srcId="{28B35CFF-A9BC-4FF9-BA24-55B2545F2361}" destId="{47D33312-E0C7-476A-8704-2BB6E5064603}" srcOrd="0" destOrd="0" presId="urn:microsoft.com/office/officeart/2005/8/layout/orgChart1"/>
    <dgm:cxn modelId="{F700B02D-0E14-49A4-A137-2519ACB1081B}" type="presParOf" srcId="{967E94A3-3D1A-4B81-9B07-4CDE89FD69F8}" destId="{3A8A57A1-0392-4159-B40A-4D664B72FBDD}" srcOrd="1" destOrd="1" presId="urn:microsoft.com/office/officeart/2005/8/layout/orgChart1"/>
    <dgm:cxn modelId="{3F7F469B-8DE7-4DCB-B94E-C8288206CFBE}" type="presParOf" srcId="{3A8A57A1-0392-4159-B40A-4D664B72FBDD}" destId="{03023121-CB37-4D57-9BA4-513583466EB3}" srcOrd="0" destOrd="1" presId="urn:microsoft.com/office/officeart/2005/8/layout/orgChart1"/>
    <dgm:cxn modelId="{9290CA40-DE0E-4837-A453-6CF673ADD772}" type="presOf" srcId="{6A42BEA4-BC20-4B1C-8759-D7E1454116FE}" destId="{03023121-CB37-4D57-9BA4-513583466EB3}" srcOrd="0" destOrd="0" presId="urn:microsoft.com/office/officeart/2005/8/layout/orgChart1"/>
    <dgm:cxn modelId="{F7CE2F96-53C6-45C7-9ADC-14BBBBA4041F}" type="presParOf" srcId="{03023121-CB37-4D57-9BA4-513583466EB3}" destId="{F9B1214B-7445-42E6-82A2-1B867DBC289A}" srcOrd="0" destOrd="0" presId="urn:microsoft.com/office/officeart/2005/8/layout/orgChart1"/>
    <dgm:cxn modelId="{0EC12E79-E1A8-42A5-BDB4-82CDC1853C6F}" type="presOf" srcId="{6A42BEA4-BC20-4B1C-8759-D7E1454116FE}" destId="{F9B1214B-7445-42E6-82A2-1B867DBC289A}" srcOrd="0" destOrd="0" presId="urn:microsoft.com/office/officeart/2005/8/layout/orgChart1"/>
    <dgm:cxn modelId="{75B2F5DD-56EC-4B14-96AF-513987CCBD3F}" type="presParOf" srcId="{03023121-CB37-4D57-9BA4-513583466EB3}" destId="{AB7E6829-4A2E-4F25-BB31-8D2C47A09EBE}" srcOrd="1" destOrd="0" presId="urn:microsoft.com/office/officeart/2005/8/layout/orgChart1"/>
    <dgm:cxn modelId="{B6F7E7F0-2DF4-46F8-BCB5-814EA087D0FD}" type="presOf" srcId="{6A42BEA4-BC20-4B1C-8759-D7E1454116FE}" destId="{AB7E6829-4A2E-4F25-BB31-8D2C47A09EBE}" srcOrd="0" destOrd="0" presId="urn:microsoft.com/office/officeart/2005/8/layout/orgChart1"/>
    <dgm:cxn modelId="{45BA930A-614A-4173-9154-40AC7C363AC2}" type="presParOf" srcId="{3A8A57A1-0392-4159-B40A-4D664B72FBDD}" destId="{3390DFB2-CE8C-431A-81EB-B71326073C02}" srcOrd="1" destOrd="1" presId="urn:microsoft.com/office/officeart/2005/8/layout/orgChart1"/>
    <dgm:cxn modelId="{C55A1D91-CB67-4DD1-A749-F2C21E7CC92D}" type="presParOf" srcId="{3A8A57A1-0392-4159-B40A-4D664B72FBDD}" destId="{987324D9-805C-4DCB-B206-A481821EFA6F}" srcOrd="2" destOrd="1" presId="urn:microsoft.com/office/officeart/2005/8/layout/orgChart1"/>
    <dgm:cxn modelId="{022AC742-5810-457E-9EB9-2D6A75C63D1F}" type="presParOf" srcId="{1DAF9E39-240D-483B-8594-2D45DC5B2CDA}" destId="{9957FD97-D037-42E2-971F-FC3B1E87DA10}" srcOrd="2" destOrd="1" presId="urn:microsoft.com/office/officeart/2005/8/layout/orgChart1"/>
    <dgm:cxn modelId="{641768F2-9F90-480C-9B7A-63EC2E380EE8}" type="presParOf" srcId="{6E54F9FC-2B97-4E5D-BABD-BF4B961874DE}" destId="{96BD44B7-CFF0-42AC-9BBC-34E3C383AEE9}" srcOrd="2" destOrd="1" presId="urn:microsoft.com/office/officeart/2005/8/layout/orgChart1"/>
    <dgm:cxn modelId="{02AE959E-1C3C-47A9-8D0A-C505F9712F13}" type="presParOf" srcId="{C6F584B9-7EA2-46D8-913B-8F508509ECAB}" destId="{A663BBFB-A120-4F5B-82EC-DB644DB9966B}" srcOrd="2" destOrd="3" presId="urn:microsoft.com/office/officeart/2005/8/layout/orgChart1"/>
    <dgm:cxn modelId="{35A140E4-C02D-48E0-BACA-1948271B9C20}" type="presParOf" srcId="{9A0FF10C-81C7-47CD-A320-768F2009480B}" destId="{AB3A8128-6C86-49B7-B5CC-0153888815E5}" srcOrd="4" destOrd="1" presId="urn:microsoft.com/office/officeart/2005/8/layout/orgChart1"/>
    <dgm:cxn modelId="{F93D5D81-E835-4359-BE8D-D7975F88992F}" type="presOf" srcId="{CCF68ADE-40B6-47D0-93C1-88EC13ADC8AC}" destId="{AB3A8128-6C86-49B7-B5CC-0153888815E5}" srcOrd="0" destOrd="0" presId="urn:microsoft.com/office/officeart/2005/8/layout/orgChart1"/>
    <dgm:cxn modelId="{09A5F266-2A58-4E74-B4DB-98D37E260FDA}" type="presParOf" srcId="{9A0FF10C-81C7-47CD-A320-768F2009480B}" destId="{1A917F9A-DDE6-4568-B35C-7FABCEF0A586}" srcOrd="5" destOrd="1" presId="urn:microsoft.com/office/officeart/2005/8/layout/orgChart1"/>
    <dgm:cxn modelId="{C8DDB02F-A696-4F30-BC7B-DF76FD7604D3}" type="presParOf" srcId="{1A917F9A-DDE6-4568-B35C-7FABCEF0A586}" destId="{FA949B67-3DB7-47FA-97C9-4A653E762F22}" srcOrd="0" destOrd="5" presId="urn:microsoft.com/office/officeart/2005/8/layout/orgChart1"/>
    <dgm:cxn modelId="{F317766B-295F-4C8B-8814-4ACE4B95BAC7}" type="presOf" srcId="{CF717C8A-B40B-4AFF-BF49-65ABB7DF8190}" destId="{FA949B67-3DB7-47FA-97C9-4A653E762F22}" srcOrd="0" destOrd="0" presId="urn:microsoft.com/office/officeart/2005/8/layout/orgChart1"/>
    <dgm:cxn modelId="{73097BA4-1F66-4271-BB29-D9D5039B4272}" type="presParOf" srcId="{FA949B67-3DB7-47FA-97C9-4A653E762F22}" destId="{7D64F4A3-0E55-47AC-A59B-9D5A9DC25552}" srcOrd="0" destOrd="0" presId="urn:microsoft.com/office/officeart/2005/8/layout/orgChart1"/>
    <dgm:cxn modelId="{9F03D2E2-E592-4DD0-B86F-57B536F0838B}" type="presOf" srcId="{CF717C8A-B40B-4AFF-BF49-65ABB7DF8190}" destId="{7D64F4A3-0E55-47AC-A59B-9D5A9DC25552}" srcOrd="0" destOrd="0" presId="urn:microsoft.com/office/officeart/2005/8/layout/orgChart1"/>
    <dgm:cxn modelId="{493508BD-4590-4715-B2C3-005E97C29E30}" type="presParOf" srcId="{FA949B67-3DB7-47FA-97C9-4A653E762F22}" destId="{5667CB49-EC34-46BC-AD2D-72F3BD95D049}" srcOrd="1" destOrd="0" presId="urn:microsoft.com/office/officeart/2005/8/layout/orgChart1"/>
    <dgm:cxn modelId="{B8A5DA4D-E3DC-4376-8394-63773141AE24}" type="presOf" srcId="{CF717C8A-B40B-4AFF-BF49-65ABB7DF8190}" destId="{5667CB49-EC34-46BC-AD2D-72F3BD95D049}" srcOrd="0" destOrd="0" presId="urn:microsoft.com/office/officeart/2005/8/layout/orgChart1"/>
    <dgm:cxn modelId="{56FBFCB8-0700-4F76-B771-300AB47287BC}" type="presParOf" srcId="{1A917F9A-DDE6-4568-B35C-7FABCEF0A586}" destId="{EB3A10DA-2FA4-4DAD-8341-8078D7F83716}" srcOrd="1" destOrd="5" presId="urn:microsoft.com/office/officeart/2005/8/layout/orgChart1"/>
    <dgm:cxn modelId="{99691C47-454C-468B-83AD-5D23B604AC65}" type="presParOf" srcId="{EB3A10DA-2FA4-4DAD-8341-8078D7F83716}" destId="{71333C89-DA55-4D6F-8019-9D23E1930227}" srcOrd="0" destOrd="1" presId="urn:microsoft.com/office/officeart/2005/8/layout/orgChart1"/>
    <dgm:cxn modelId="{28C4AC7C-032D-498E-8937-201D56D4BCE0}" type="presOf" srcId="{2A58D54D-23F8-42BA-A7FE-B2D468F0EC92}" destId="{71333C89-DA55-4D6F-8019-9D23E1930227}" srcOrd="0" destOrd="0" presId="urn:microsoft.com/office/officeart/2005/8/layout/orgChart1"/>
    <dgm:cxn modelId="{7EE498B7-2A10-4944-A2F2-1E16BA13A9A1}" type="presParOf" srcId="{EB3A10DA-2FA4-4DAD-8341-8078D7F83716}" destId="{E6D63A7B-2677-46BF-9762-987DE8942E3E}" srcOrd="1" destOrd="1" presId="urn:microsoft.com/office/officeart/2005/8/layout/orgChart1"/>
    <dgm:cxn modelId="{886C05AA-BF8A-4966-80F0-F3F7DE1A3EDB}" type="presParOf" srcId="{E6D63A7B-2677-46BF-9762-987DE8942E3E}" destId="{2DB56354-6F2F-433B-A92C-074AFA8FBCB6}" srcOrd="0" destOrd="1" presId="urn:microsoft.com/office/officeart/2005/8/layout/orgChart1"/>
    <dgm:cxn modelId="{85BE159F-9990-40E8-B2B7-0564DC1A3647}" type="presOf" srcId="{9D7A9A39-AF60-436B-8A2E-2A517336278D}" destId="{2DB56354-6F2F-433B-A92C-074AFA8FBCB6}" srcOrd="0" destOrd="0" presId="urn:microsoft.com/office/officeart/2005/8/layout/orgChart1"/>
    <dgm:cxn modelId="{C02A50F1-4050-4E03-835D-BEF82DF46035}" type="presParOf" srcId="{2DB56354-6F2F-433B-A92C-074AFA8FBCB6}" destId="{344C293F-BE31-4A64-9179-B04303302C8D}" srcOrd="0" destOrd="0" presId="urn:microsoft.com/office/officeart/2005/8/layout/orgChart1"/>
    <dgm:cxn modelId="{13813C32-E09A-439E-802C-9A918C05F7F8}" type="presOf" srcId="{9D7A9A39-AF60-436B-8A2E-2A517336278D}" destId="{344C293F-BE31-4A64-9179-B04303302C8D}" srcOrd="0" destOrd="0" presId="urn:microsoft.com/office/officeart/2005/8/layout/orgChart1"/>
    <dgm:cxn modelId="{635B7D8B-DFFE-42AD-A27C-398D7FE234C7}" type="presParOf" srcId="{2DB56354-6F2F-433B-A92C-074AFA8FBCB6}" destId="{FBA50134-B0DD-45DD-A56D-06C8E2841835}" srcOrd="1" destOrd="0" presId="urn:microsoft.com/office/officeart/2005/8/layout/orgChart1"/>
    <dgm:cxn modelId="{A5FB4EAA-8889-46CA-AC53-96102EB87128}" type="presOf" srcId="{9D7A9A39-AF60-436B-8A2E-2A517336278D}" destId="{FBA50134-B0DD-45DD-A56D-06C8E2841835}" srcOrd="0" destOrd="0" presId="urn:microsoft.com/office/officeart/2005/8/layout/orgChart1"/>
    <dgm:cxn modelId="{2CF3E5DD-BC3B-48C0-AF72-71D022D93263}" type="presParOf" srcId="{E6D63A7B-2677-46BF-9762-987DE8942E3E}" destId="{D0FDA132-927B-4F33-967C-CCFB01FFDF31}" srcOrd="1" destOrd="1" presId="urn:microsoft.com/office/officeart/2005/8/layout/orgChart1"/>
    <dgm:cxn modelId="{568DA3E1-5F4D-4938-9915-C8D328C4AD42}" type="presParOf" srcId="{D0FDA132-927B-4F33-967C-CCFB01FFDF31}" destId="{3E05A3CB-F48E-429D-95DD-40C75D10EF29}" srcOrd="0" destOrd="1" presId="urn:microsoft.com/office/officeart/2005/8/layout/orgChart1"/>
    <dgm:cxn modelId="{CA1FFB44-EE6D-4792-99E6-6F1850FDD407}" type="presOf" srcId="{8D058CF8-DE03-42A0-B1B6-67CBBCE4F0F0}" destId="{3E05A3CB-F48E-429D-95DD-40C75D10EF29}" srcOrd="0" destOrd="0" presId="urn:microsoft.com/office/officeart/2005/8/layout/orgChart1"/>
    <dgm:cxn modelId="{765F00E2-D56F-48D9-815E-792B3737E727}" type="presParOf" srcId="{D0FDA132-927B-4F33-967C-CCFB01FFDF31}" destId="{86BAD591-4838-42D9-8F5F-4AEFCB1EADD3}" srcOrd="1" destOrd="1" presId="urn:microsoft.com/office/officeart/2005/8/layout/orgChart1"/>
    <dgm:cxn modelId="{6C1AF19C-F137-4AED-9305-F6003CE300D2}" type="presParOf" srcId="{86BAD591-4838-42D9-8F5F-4AEFCB1EADD3}" destId="{8402E190-B80E-42B2-B530-CF0C42FE1F8E}" srcOrd="0" destOrd="1" presId="urn:microsoft.com/office/officeart/2005/8/layout/orgChart1"/>
    <dgm:cxn modelId="{3294F576-D005-4CA3-A7D4-6A636555C945}" type="presOf" srcId="{A5B0B67A-B183-4C10-B373-F274825BBDBB}" destId="{8402E190-B80E-42B2-B530-CF0C42FE1F8E}" srcOrd="0" destOrd="0" presId="urn:microsoft.com/office/officeart/2005/8/layout/orgChart1"/>
    <dgm:cxn modelId="{4A5263F7-1399-47C4-87F4-7ADBB791F679}" type="presParOf" srcId="{8402E190-B80E-42B2-B530-CF0C42FE1F8E}" destId="{3FCEB18E-15A3-4D5F-A0A1-F74B1DB2CE68}" srcOrd="0" destOrd="0" presId="urn:microsoft.com/office/officeart/2005/8/layout/orgChart1"/>
    <dgm:cxn modelId="{073D2C37-2DF2-461B-9D69-836DF68B1563}" type="presOf" srcId="{A5B0B67A-B183-4C10-B373-F274825BBDBB}" destId="{3FCEB18E-15A3-4D5F-A0A1-F74B1DB2CE68}" srcOrd="0" destOrd="0" presId="urn:microsoft.com/office/officeart/2005/8/layout/orgChart1"/>
    <dgm:cxn modelId="{60FBD2FC-D642-4159-AFF5-45C0FCA63761}" type="presParOf" srcId="{8402E190-B80E-42B2-B530-CF0C42FE1F8E}" destId="{B25A4326-17D4-4237-BEEF-E42C80763AF0}" srcOrd="1" destOrd="0" presId="urn:microsoft.com/office/officeart/2005/8/layout/orgChart1"/>
    <dgm:cxn modelId="{63D935E0-996F-4D0D-A223-29DCF20EB80E}" type="presOf" srcId="{A5B0B67A-B183-4C10-B373-F274825BBDBB}" destId="{B25A4326-17D4-4237-BEEF-E42C80763AF0}" srcOrd="0" destOrd="0" presId="urn:microsoft.com/office/officeart/2005/8/layout/orgChart1"/>
    <dgm:cxn modelId="{26A5DAAE-1610-43C5-9353-D3C25272DADD}" type="presParOf" srcId="{86BAD591-4838-42D9-8F5F-4AEFCB1EADD3}" destId="{2F8FDCCD-AA4F-4768-8C47-CE9BD48CA841}" srcOrd="1" destOrd="1" presId="urn:microsoft.com/office/officeart/2005/8/layout/orgChart1"/>
    <dgm:cxn modelId="{E7E53ECC-8D13-439B-A6A3-21FAAC9111C2}" type="presParOf" srcId="{2F8FDCCD-AA4F-4768-8C47-CE9BD48CA841}" destId="{D041F2CF-7561-4FBE-8D09-84B3EC48BA9D}" srcOrd="0" destOrd="1" presId="urn:microsoft.com/office/officeart/2005/8/layout/orgChart1"/>
    <dgm:cxn modelId="{838B617A-773D-4FF0-947C-BD5592CAA765}" type="presOf" srcId="{3FCD7EC6-9989-4607-9421-E507938E4561}" destId="{D041F2CF-7561-4FBE-8D09-84B3EC48BA9D}" srcOrd="0" destOrd="0" presId="urn:microsoft.com/office/officeart/2005/8/layout/orgChart1"/>
    <dgm:cxn modelId="{AB427449-EE6C-456C-8B23-2E256B925EBE}" type="presParOf" srcId="{2F8FDCCD-AA4F-4768-8C47-CE9BD48CA841}" destId="{54C1895D-E4B6-418B-BE81-638267E9ED0E}" srcOrd="1" destOrd="1" presId="urn:microsoft.com/office/officeart/2005/8/layout/orgChart1"/>
    <dgm:cxn modelId="{1A9BDF81-CF10-4452-BDB8-27F251CF1FC6}" type="presParOf" srcId="{54C1895D-E4B6-418B-BE81-638267E9ED0E}" destId="{275AB3CC-357C-4D20-A80E-889BBDCB961C}" srcOrd="0" destOrd="1" presId="urn:microsoft.com/office/officeart/2005/8/layout/orgChart1"/>
    <dgm:cxn modelId="{06753495-7F16-4F1F-93B7-7EE95891A1F3}" type="presOf" srcId="{F92DDB20-FAAE-4824-9152-DCD14CA11980}" destId="{275AB3CC-357C-4D20-A80E-889BBDCB961C}" srcOrd="0" destOrd="0" presId="urn:microsoft.com/office/officeart/2005/8/layout/orgChart1"/>
    <dgm:cxn modelId="{2F551D10-42B1-4190-B248-5D62ECA4C1DF}" type="presParOf" srcId="{275AB3CC-357C-4D20-A80E-889BBDCB961C}" destId="{29F1A981-9271-414F-A0BD-C268A3826DC0}" srcOrd="0" destOrd="0" presId="urn:microsoft.com/office/officeart/2005/8/layout/orgChart1"/>
    <dgm:cxn modelId="{3B73C8CF-C71C-4076-BE9A-8C9C1D5868C8}" type="presOf" srcId="{F92DDB20-FAAE-4824-9152-DCD14CA11980}" destId="{29F1A981-9271-414F-A0BD-C268A3826DC0}" srcOrd="0" destOrd="0" presId="urn:microsoft.com/office/officeart/2005/8/layout/orgChart1"/>
    <dgm:cxn modelId="{B567C152-7BE7-4BE2-8E26-9AFC924E9F6A}" type="presParOf" srcId="{275AB3CC-357C-4D20-A80E-889BBDCB961C}" destId="{8E22AA44-0C2F-48F2-938F-7D389D83046E}" srcOrd="1" destOrd="0" presId="urn:microsoft.com/office/officeart/2005/8/layout/orgChart1"/>
    <dgm:cxn modelId="{ACCA1961-8E3F-4E6B-BE51-528FBF5A862E}" type="presOf" srcId="{F92DDB20-FAAE-4824-9152-DCD14CA11980}" destId="{8E22AA44-0C2F-48F2-938F-7D389D83046E}" srcOrd="0" destOrd="0" presId="urn:microsoft.com/office/officeart/2005/8/layout/orgChart1"/>
    <dgm:cxn modelId="{2974EC98-26B6-4CA7-8390-5929F7C33939}" type="presParOf" srcId="{54C1895D-E4B6-418B-BE81-638267E9ED0E}" destId="{A6FE9991-A3C2-4DDE-9369-25BC94B73CF0}" srcOrd="1" destOrd="1" presId="urn:microsoft.com/office/officeart/2005/8/layout/orgChart1"/>
    <dgm:cxn modelId="{AE04E6C7-8A8D-4E37-8E99-2B148D7AB27D}" type="presParOf" srcId="{54C1895D-E4B6-418B-BE81-638267E9ED0E}" destId="{CD6CC388-CDBF-489F-B158-BC0BBAFBC387}" srcOrd="2" destOrd="1" presId="urn:microsoft.com/office/officeart/2005/8/layout/orgChart1"/>
    <dgm:cxn modelId="{69048274-D093-47BF-BE70-6FD4BF557C7A}" type="presParOf" srcId="{86BAD591-4838-42D9-8F5F-4AEFCB1EADD3}" destId="{D9851B6F-0B85-448C-AF33-A686E74FE2CA}" srcOrd="2" destOrd="1" presId="urn:microsoft.com/office/officeart/2005/8/layout/orgChart1"/>
    <dgm:cxn modelId="{39284735-4612-4B9D-9143-70A8E8D1C6A3}" type="presParOf" srcId="{E6D63A7B-2677-46BF-9762-987DE8942E3E}" destId="{7C33754E-3CDF-4366-886F-B237385BC31A}" srcOrd="2" destOrd="1" presId="urn:microsoft.com/office/officeart/2005/8/layout/orgChart1"/>
    <dgm:cxn modelId="{C2F50D2E-96C3-4037-A30D-7F0469EA09ED}" type="presParOf" srcId="{1A917F9A-DDE6-4568-B35C-7FABCEF0A586}" destId="{B05C5608-85C8-433E-A928-1755312B673B}" srcOrd="2" destOrd="5" presId="urn:microsoft.com/office/officeart/2005/8/layout/orgChart1"/>
    <dgm:cxn modelId="{B8C2393C-BB17-4301-B41F-0B832D620E4E}" type="presParOf" srcId="{9A0FF10C-81C7-47CD-A320-768F2009480B}" destId="{43C83D25-62C2-4BF5-8653-49EE462AF46A}" srcOrd="6" destOrd="1" presId="urn:microsoft.com/office/officeart/2005/8/layout/orgChart1"/>
    <dgm:cxn modelId="{AEAD665B-A730-4D2E-8B5A-033BB1D4405C}" type="presOf" srcId="{0483A33C-0AD2-4220-B7E8-1B7E21E0A918}" destId="{43C83D25-62C2-4BF5-8653-49EE462AF46A}" srcOrd="0" destOrd="0" presId="urn:microsoft.com/office/officeart/2005/8/layout/orgChart1"/>
    <dgm:cxn modelId="{6120395C-F9BB-4602-AD48-AC82555761D1}" type="presParOf" srcId="{9A0FF10C-81C7-47CD-A320-768F2009480B}" destId="{44D0DC5B-B84F-4545-BECC-E33D8030F8DB}" srcOrd="7" destOrd="1" presId="urn:microsoft.com/office/officeart/2005/8/layout/orgChart1"/>
    <dgm:cxn modelId="{C51A2A3F-E225-44D1-B27D-418A2E77CF3F}" type="presParOf" srcId="{44D0DC5B-B84F-4545-BECC-E33D8030F8DB}" destId="{E8D0F755-9CD2-4B3E-808C-8122D106E8D0}" srcOrd="0" destOrd="7" presId="urn:microsoft.com/office/officeart/2005/8/layout/orgChart1"/>
    <dgm:cxn modelId="{19377F12-FA74-4EA4-B27A-30F18BDA229C}" type="presOf" srcId="{45F5A4C6-4E62-41A4-A05C-10D75D6BCC13}" destId="{E8D0F755-9CD2-4B3E-808C-8122D106E8D0}" srcOrd="0" destOrd="0" presId="urn:microsoft.com/office/officeart/2005/8/layout/orgChart1"/>
    <dgm:cxn modelId="{8C76F2FD-08AE-4384-802B-C809E107946B}" type="presParOf" srcId="{E8D0F755-9CD2-4B3E-808C-8122D106E8D0}" destId="{1D7EF2D8-A9DE-4C44-AC24-8F186013222B}" srcOrd="0" destOrd="0" presId="urn:microsoft.com/office/officeart/2005/8/layout/orgChart1"/>
    <dgm:cxn modelId="{A6F52FC0-EEEF-4923-AFA6-CAE9F240C370}" type="presOf" srcId="{45F5A4C6-4E62-41A4-A05C-10D75D6BCC13}" destId="{1D7EF2D8-A9DE-4C44-AC24-8F186013222B}" srcOrd="0" destOrd="0" presId="urn:microsoft.com/office/officeart/2005/8/layout/orgChart1"/>
    <dgm:cxn modelId="{43CC8F85-1355-4A7B-A143-2EF0D71D1299}" type="presParOf" srcId="{E8D0F755-9CD2-4B3E-808C-8122D106E8D0}" destId="{8C068CC4-2077-43D7-A4C8-D252D5767D7D}" srcOrd="1" destOrd="0" presId="urn:microsoft.com/office/officeart/2005/8/layout/orgChart1"/>
    <dgm:cxn modelId="{76524372-A692-46C8-A00A-C528393A204E}" type="presOf" srcId="{45F5A4C6-4E62-41A4-A05C-10D75D6BCC13}" destId="{8C068CC4-2077-43D7-A4C8-D252D5767D7D}" srcOrd="0" destOrd="0" presId="urn:microsoft.com/office/officeart/2005/8/layout/orgChart1"/>
    <dgm:cxn modelId="{34ACFB29-BAA4-496C-8BDD-E4E577799924}" type="presParOf" srcId="{44D0DC5B-B84F-4545-BECC-E33D8030F8DB}" destId="{0444CE45-A5EB-4DF4-AC0F-B9DF440AC455}" srcOrd="1" destOrd="7" presId="urn:microsoft.com/office/officeart/2005/8/layout/orgChart1"/>
    <dgm:cxn modelId="{9F489A89-4B69-4F8D-A442-46E888444556}" type="presParOf" srcId="{0444CE45-A5EB-4DF4-AC0F-B9DF440AC455}" destId="{484B03C6-3D8E-4AFE-8B84-A7AFBDC16456}" srcOrd="0" destOrd="1" presId="urn:microsoft.com/office/officeart/2005/8/layout/orgChart1"/>
    <dgm:cxn modelId="{C2914E62-9DB9-49FB-8C3D-F6D9BC8A7CF3}" type="presOf" srcId="{E72E02AE-2C63-49FD-AC5A-DD25AAF778E4}" destId="{484B03C6-3D8E-4AFE-8B84-A7AFBDC16456}" srcOrd="0" destOrd="0" presId="urn:microsoft.com/office/officeart/2005/8/layout/orgChart1"/>
    <dgm:cxn modelId="{9BF86016-77C6-45C9-B3A9-1C63DA148383}" type="presParOf" srcId="{0444CE45-A5EB-4DF4-AC0F-B9DF440AC455}" destId="{E69E032F-DE7F-4076-B9EE-9D840E693920}" srcOrd="1" destOrd="1" presId="urn:microsoft.com/office/officeart/2005/8/layout/orgChart1"/>
    <dgm:cxn modelId="{A11D2FB7-3611-4DB2-A459-90D9BDDB59CF}" type="presParOf" srcId="{E69E032F-DE7F-4076-B9EE-9D840E693920}" destId="{D5C75411-D7B2-490A-ACA9-71F13CD1F9AB}" srcOrd="0" destOrd="1" presId="urn:microsoft.com/office/officeart/2005/8/layout/orgChart1"/>
    <dgm:cxn modelId="{61FCF9CF-C96B-41A0-A1F2-E1E8523FBC00}" type="presOf" srcId="{C4EFF4C9-9A56-4A64-940A-97568E3DD4EA}" destId="{D5C75411-D7B2-490A-ACA9-71F13CD1F9AB}" srcOrd="0" destOrd="0" presId="urn:microsoft.com/office/officeart/2005/8/layout/orgChart1"/>
    <dgm:cxn modelId="{96D10EE9-5CE8-4E19-9B86-C30F223C36D6}" type="presParOf" srcId="{D5C75411-D7B2-490A-ACA9-71F13CD1F9AB}" destId="{4F2A39B6-A425-4F1F-BFB9-FC1CBF787E6E}" srcOrd="0" destOrd="0" presId="urn:microsoft.com/office/officeart/2005/8/layout/orgChart1"/>
    <dgm:cxn modelId="{ECDA6FF1-2800-40FA-8AF7-4E1B9378E2CA}" type="presOf" srcId="{C4EFF4C9-9A56-4A64-940A-97568E3DD4EA}" destId="{4F2A39B6-A425-4F1F-BFB9-FC1CBF787E6E}" srcOrd="0" destOrd="0" presId="urn:microsoft.com/office/officeart/2005/8/layout/orgChart1"/>
    <dgm:cxn modelId="{3208E313-4E98-4826-8E5D-E7CAA7BBF4C6}" type="presParOf" srcId="{D5C75411-D7B2-490A-ACA9-71F13CD1F9AB}" destId="{63C9665C-C234-4688-91C9-8DA101B05251}" srcOrd="1" destOrd="0" presId="urn:microsoft.com/office/officeart/2005/8/layout/orgChart1"/>
    <dgm:cxn modelId="{EB5895D0-1A46-4881-BF3F-0E78A1D3B49A}" type="presOf" srcId="{C4EFF4C9-9A56-4A64-940A-97568E3DD4EA}" destId="{63C9665C-C234-4688-91C9-8DA101B05251}" srcOrd="0" destOrd="0" presId="urn:microsoft.com/office/officeart/2005/8/layout/orgChart1"/>
    <dgm:cxn modelId="{F006ECFC-DB59-4ED5-823B-4017C7E16B6B}" type="presParOf" srcId="{E69E032F-DE7F-4076-B9EE-9D840E693920}" destId="{D9E4F293-FAF2-44FA-BB2E-542ED959BDAF}" srcOrd="1" destOrd="1" presId="urn:microsoft.com/office/officeart/2005/8/layout/orgChart1"/>
    <dgm:cxn modelId="{89873D33-DC9A-478C-9D4F-F7BC482B681B}" type="presParOf" srcId="{D9E4F293-FAF2-44FA-BB2E-542ED959BDAF}" destId="{0A4672AC-B8A8-414D-9CBA-DF9EE6610C7C}" srcOrd="0" destOrd="1" presId="urn:microsoft.com/office/officeart/2005/8/layout/orgChart1"/>
    <dgm:cxn modelId="{6BAECF89-14EA-490B-AE0A-0348F633F544}" type="presOf" srcId="{876FCF5D-9512-432D-BA50-FE29D7FAC922}" destId="{0A4672AC-B8A8-414D-9CBA-DF9EE6610C7C}" srcOrd="0" destOrd="0" presId="urn:microsoft.com/office/officeart/2005/8/layout/orgChart1"/>
    <dgm:cxn modelId="{44BDDD0E-4681-43C9-851F-566551B707E5}" type="presParOf" srcId="{D9E4F293-FAF2-44FA-BB2E-542ED959BDAF}" destId="{490B9774-63C4-44EC-BAA4-2BBDCF01D710}" srcOrd="1" destOrd="1" presId="urn:microsoft.com/office/officeart/2005/8/layout/orgChart1"/>
    <dgm:cxn modelId="{9BE63AD1-F2DA-4020-A106-88C08218B2DF}" type="presParOf" srcId="{490B9774-63C4-44EC-BAA4-2BBDCF01D710}" destId="{14F093BE-59F0-434F-BE63-522634F26D94}" srcOrd="0" destOrd="1" presId="urn:microsoft.com/office/officeart/2005/8/layout/orgChart1"/>
    <dgm:cxn modelId="{5A5D8EAA-D23E-42C8-AE9B-A090888725E3}" type="presOf" srcId="{02E43854-6A7C-4621-BCB2-CFE30AE2CFFE}" destId="{14F093BE-59F0-434F-BE63-522634F26D94}" srcOrd="0" destOrd="0" presId="urn:microsoft.com/office/officeart/2005/8/layout/orgChart1"/>
    <dgm:cxn modelId="{12A547FD-DB8A-4D76-95D9-8DFCD62BEF91}" type="presParOf" srcId="{14F093BE-59F0-434F-BE63-522634F26D94}" destId="{F136D268-594C-4806-BE4B-A911102CF8AA}" srcOrd="0" destOrd="0" presId="urn:microsoft.com/office/officeart/2005/8/layout/orgChart1"/>
    <dgm:cxn modelId="{DEBC5A0D-27A5-4DA7-BDBE-AB2956DF5525}" type="presOf" srcId="{02E43854-6A7C-4621-BCB2-CFE30AE2CFFE}" destId="{F136D268-594C-4806-BE4B-A911102CF8AA}" srcOrd="0" destOrd="0" presId="urn:microsoft.com/office/officeart/2005/8/layout/orgChart1"/>
    <dgm:cxn modelId="{5FA7478B-0780-4217-B24F-9D0FF6331532}" type="presParOf" srcId="{14F093BE-59F0-434F-BE63-522634F26D94}" destId="{A8D83056-CA23-4A68-930B-832C75F3F7BB}" srcOrd="1" destOrd="0" presId="urn:microsoft.com/office/officeart/2005/8/layout/orgChart1"/>
    <dgm:cxn modelId="{43E79583-1AB0-4AAD-AA28-3C30EEAEECE3}" type="presOf" srcId="{02E43854-6A7C-4621-BCB2-CFE30AE2CFFE}" destId="{A8D83056-CA23-4A68-930B-832C75F3F7BB}" srcOrd="0" destOrd="0" presId="urn:microsoft.com/office/officeart/2005/8/layout/orgChart1"/>
    <dgm:cxn modelId="{48A4B093-7EF0-45C5-8CEA-BB061A811A24}" type="presParOf" srcId="{490B9774-63C4-44EC-BAA4-2BBDCF01D710}" destId="{FD658571-D034-4FFE-A53C-48EE49E2D73F}" srcOrd="1" destOrd="1" presId="urn:microsoft.com/office/officeart/2005/8/layout/orgChart1"/>
    <dgm:cxn modelId="{DB2B2CC2-5CB9-4F48-A692-774FF5A3E56D}" type="presParOf" srcId="{FD658571-D034-4FFE-A53C-48EE49E2D73F}" destId="{85E24021-E1D1-4257-9F95-ADBDC5A82A00}" srcOrd="0" destOrd="1" presId="urn:microsoft.com/office/officeart/2005/8/layout/orgChart1"/>
    <dgm:cxn modelId="{A901DA2A-2FA7-4018-A61F-E3A27AF6643F}" type="presOf" srcId="{F9B09A65-F65A-4721-920E-690836ABE701}" destId="{85E24021-E1D1-4257-9F95-ADBDC5A82A00}" srcOrd="0" destOrd="0" presId="urn:microsoft.com/office/officeart/2005/8/layout/orgChart1"/>
    <dgm:cxn modelId="{D00692C7-034B-428C-90BA-BE99913D720D}" type="presParOf" srcId="{FD658571-D034-4FFE-A53C-48EE49E2D73F}" destId="{3E26CDEA-3C59-471D-97CE-80138EDED62C}" srcOrd="1" destOrd="1" presId="urn:microsoft.com/office/officeart/2005/8/layout/orgChart1"/>
    <dgm:cxn modelId="{5539A965-34FE-424F-86E4-CDE685A4141F}" type="presParOf" srcId="{3E26CDEA-3C59-471D-97CE-80138EDED62C}" destId="{99FEB62A-C676-4B48-BD85-2ADEC7D09867}" srcOrd="0" destOrd="1" presId="urn:microsoft.com/office/officeart/2005/8/layout/orgChart1"/>
    <dgm:cxn modelId="{7DFE2F27-3D2B-489C-923D-C33242E96AFB}" type="presOf" srcId="{28258DFD-4E08-4385-B16C-CAF0255AFE89}" destId="{99FEB62A-C676-4B48-BD85-2ADEC7D09867}" srcOrd="0" destOrd="0" presId="urn:microsoft.com/office/officeart/2005/8/layout/orgChart1"/>
    <dgm:cxn modelId="{BDE3AB5A-09EF-49EE-961B-F8BAE12A1BE8}" type="presParOf" srcId="{99FEB62A-C676-4B48-BD85-2ADEC7D09867}" destId="{CFAB134A-E351-434D-8EEC-2B143E06DB9B}" srcOrd="0" destOrd="0" presId="urn:microsoft.com/office/officeart/2005/8/layout/orgChart1"/>
    <dgm:cxn modelId="{5E9E15B1-11AA-44A4-AA6D-D1B2AF2352FC}" type="presOf" srcId="{28258DFD-4E08-4385-B16C-CAF0255AFE89}" destId="{CFAB134A-E351-434D-8EEC-2B143E06DB9B}" srcOrd="0" destOrd="0" presId="urn:microsoft.com/office/officeart/2005/8/layout/orgChart1"/>
    <dgm:cxn modelId="{B326359A-C41C-4BB6-88EC-454FA6B5E587}" type="presParOf" srcId="{99FEB62A-C676-4B48-BD85-2ADEC7D09867}" destId="{479091E5-D9A4-450A-9E95-4EB737AE9324}" srcOrd="1" destOrd="0" presId="urn:microsoft.com/office/officeart/2005/8/layout/orgChart1"/>
    <dgm:cxn modelId="{F7D4A289-1E81-42F4-88C7-41AD34D53127}" type="presOf" srcId="{28258DFD-4E08-4385-B16C-CAF0255AFE89}" destId="{479091E5-D9A4-450A-9E95-4EB737AE9324}" srcOrd="0" destOrd="0" presId="urn:microsoft.com/office/officeart/2005/8/layout/orgChart1"/>
    <dgm:cxn modelId="{4D5FB048-FCA6-43C0-8154-0E89833E6D83}" type="presParOf" srcId="{3E26CDEA-3C59-471D-97CE-80138EDED62C}" destId="{41FDCCA4-A4F9-4D61-A08C-A4DB69FB93F1}" srcOrd="1" destOrd="1" presId="urn:microsoft.com/office/officeart/2005/8/layout/orgChart1"/>
    <dgm:cxn modelId="{F6B618C1-15D0-4C4D-9027-234D57CFA626}" type="presParOf" srcId="{3E26CDEA-3C59-471D-97CE-80138EDED62C}" destId="{4BD9347C-510A-47CC-B5A4-C7CDA4422BF0}" srcOrd="2" destOrd="1" presId="urn:microsoft.com/office/officeart/2005/8/layout/orgChart1"/>
    <dgm:cxn modelId="{C596EBDB-9FB8-4605-BDB7-89D2F96F8146}" type="presParOf" srcId="{4BD9347C-510A-47CC-B5A4-C7CDA4422BF0}" destId="{FB1850EF-EE3A-4C88-9E7D-2727204D2B23}" srcOrd="0" destOrd="2" presId="urn:microsoft.com/office/officeart/2005/8/layout/orgChart1"/>
    <dgm:cxn modelId="{48D56466-1FED-4F1F-A3E1-9FD3EBDC1756}" type="presOf" srcId="{4BD24533-B854-402D-8F3B-28E9A38F5A60}" destId="{FB1850EF-EE3A-4C88-9E7D-2727204D2B23}" srcOrd="0" destOrd="0" presId="urn:microsoft.com/office/officeart/2005/8/layout/orgChart1"/>
    <dgm:cxn modelId="{03009022-0C39-4F0B-9904-7560AB2A8B5C}" type="presParOf" srcId="{4BD9347C-510A-47CC-B5A4-C7CDA4422BF0}" destId="{86C1A5C9-FF6E-4EBA-8A46-8122E585802C}" srcOrd="1" destOrd="2" presId="urn:microsoft.com/office/officeart/2005/8/layout/orgChart1"/>
    <dgm:cxn modelId="{28CA61ED-0B10-4E95-9B0E-12D64FBF8DB0}" type="presParOf" srcId="{86C1A5C9-FF6E-4EBA-8A46-8122E585802C}" destId="{3479D3B8-341D-4E62-9E29-570C2B491BC1}" srcOrd="0" destOrd="1" presId="urn:microsoft.com/office/officeart/2005/8/layout/orgChart1"/>
    <dgm:cxn modelId="{2739923F-225E-40C3-B5E8-43DAEDE611BB}" type="presOf" srcId="{2B7D9979-08EA-4BE9-9113-C152983BC39D}" destId="{3479D3B8-341D-4E62-9E29-570C2B491BC1}" srcOrd="0" destOrd="0" presId="urn:microsoft.com/office/officeart/2005/8/layout/orgChart1"/>
    <dgm:cxn modelId="{C948203F-D67E-4A29-BEF0-E7F104184D98}" type="presParOf" srcId="{3479D3B8-341D-4E62-9E29-570C2B491BC1}" destId="{B3E5B5F3-8A88-414C-9A3C-FA2AC517CDE8}" srcOrd="0" destOrd="0" presId="urn:microsoft.com/office/officeart/2005/8/layout/orgChart1"/>
    <dgm:cxn modelId="{70AB4CFF-7565-470A-83FA-C9C3377F43CA}" type="presOf" srcId="{2B7D9979-08EA-4BE9-9113-C152983BC39D}" destId="{B3E5B5F3-8A88-414C-9A3C-FA2AC517CDE8}" srcOrd="0" destOrd="0" presId="urn:microsoft.com/office/officeart/2005/8/layout/orgChart1"/>
    <dgm:cxn modelId="{FFAA669A-BFFE-4FD3-956E-A329B980BFFF}" type="presParOf" srcId="{3479D3B8-341D-4E62-9E29-570C2B491BC1}" destId="{D33E3C74-BEBE-45D7-A112-91D7B947179B}" srcOrd="1" destOrd="0" presId="urn:microsoft.com/office/officeart/2005/8/layout/orgChart1"/>
    <dgm:cxn modelId="{514D15D8-49E5-46F7-88A9-505AE8C77C2F}" type="presOf" srcId="{2B7D9979-08EA-4BE9-9113-C152983BC39D}" destId="{D33E3C74-BEBE-45D7-A112-91D7B947179B}" srcOrd="0" destOrd="0" presId="urn:microsoft.com/office/officeart/2005/8/layout/orgChart1"/>
    <dgm:cxn modelId="{F7DB91A2-23F1-453E-856A-92B45C433210}" type="presParOf" srcId="{86C1A5C9-FF6E-4EBA-8A46-8122E585802C}" destId="{D0ED9E03-A6A0-4C44-93B0-480A4D2201E0}" srcOrd="1" destOrd="1" presId="urn:microsoft.com/office/officeart/2005/8/layout/orgChart1"/>
    <dgm:cxn modelId="{246AA274-5B08-410F-83C7-7230978D88CB}" type="presParOf" srcId="{86C1A5C9-FF6E-4EBA-8A46-8122E585802C}" destId="{7C00DC6A-3824-475D-A9A1-10B2F365253C}" srcOrd="2" destOrd="1" presId="urn:microsoft.com/office/officeart/2005/8/layout/orgChart1"/>
    <dgm:cxn modelId="{FCD21E61-6054-4D24-B6B0-076E21C529F7}" type="presParOf" srcId="{490B9774-63C4-44EC-BAA4-2BBDCF01D710}" destId="{C7B4959E-53F3-4722-9770-BA751F7F4944}" srcOrd="2" destOrd="1" presId="urn:microsoft.com/office/officeart/2005/8/layout/orgChart1"/>
    <dgm:cxn modelId="{F447D4FE-8DFE-482A-8601-ECADC29A0453}" type="presParOf" srcId="{E69E032F-DE7F-4076-B9EE-9D840E693920}" destId="{4DCA2757-0C43-4B8E-9E28-BE1C15C97ACE}" srcOrd="2" destOrd="1" presId="urn:microsoft.com/office/officeart/2005/8/layout/orgChart1"/>
    <dgm:cxn modelId="{F8053F9E-D9A0-45D5-AFE8-2F05432E0F72}" type="presParOf" srcId="{44D0DC5B-B84F-4545-BECC-E33D8030F8DB}" destId="{980FC9BF-3D45-49EC-8A5E-B02AB17B21DF}" srcOrd="2" destOrd="7" presId="urn:microsoft.com/office/officeart/2005/8/layout/orgChart1"/>
    <dgm:cxn modelId="{A6A0E02F-801B-4BB3-8EE2-82A90E043A66}" type="presParOf" srcId="{9A0FF10C-81C7-47CD-A320-768F2009480B}" destId="{D189900E-1C2D-45BD-8AF5-B7A59C33E012}" srcOrd="8" destOrd="1" presId="urn:microsoft.com/office/officeart/2005/8/layout/orgChart1"/>
    <dgm:cxn modelId="{331CB51B-6D80-48EF-BB6D-F97D0CF44403}" type="presOf" srcId="{71F2912A-1759-4F44-AC1A-598D6FA253BE}" destId="{D189900E-1C2D-45BD-8AF5-B7A59C33E012}" srcOrd="0" destOrd="0" presId="urn:microsoft.com/office/officeart/2005/8/layout/orgChart1"/>
    <dgm:cxn modelId="{FF8B2C3A-4F2C-4EAE-9B6B-0108FC09F625}" type="presParOf" srcId="{9A0FF10C-81C7-47CD-A320-768F2009480B}" destId="{8705BF0D-DD6C-4D22-9379-6A1652835817}" srcOrd="9" destOrd="1" presId="urn:microsoft.com/office/officeart/2005/8/layout/orgChart1"/>
    <dgm:cxn modelId="{FE0B852D-DCF9-4B57-B4F2-08958AD17DE2}" type="presParOf" srcId="{8705BF0D-DD6C-4D22-9379-6A1652835817}" destId="{53702C1A-1C1D-4740-BFA1-129D47EB8343}" srcOrd="0" destOrd="9" presId="urn:microsoft.com/office/officeart/2005/8/layout/orgChart1"/>
    <dgm:cxn modelId="{0FFF01D0-DF33-4DCE-8D7E-D65C0F25F487}" type="presOf" srcId="{A2B74A34-7F57-464D-A34D-EC319A8A6058}" destId="{53702C1A-1C1D-4740-BFA1-129D47EB8343}" srcOrd="0" destOrd="0" presId="urn:microsoft.com/office/officeart/2005/8/layout/orgChart1"/>
    <dgm:cxn modelId="{1C9B41BE-8317-4874-9B76-76B9DB41ABB8}" type="presParOf" srcId="{53702C1A-1C1D-4740-BFA1-129D47EB8343}" destId="{A8372E9D-E60C-4741-A3A2-AC7B1C4F51EE}" srcOrd="0" destOrd="0" presId="urn:microsoft.com/office/officeart/2005/8/layout/orgChart1"/>
    <dgm:cxn modelId="{328FC684-4BF5-405C-A802-7C9AAB61C713}" type="presOf" srcId="{A2B74A34-7F57-464D-A34D-EC319A8A6058}" destId="{A8372E9D-E60C-4741-A3A2-AC7B1C4F51EE}" srcOrd="0" destOrd="0" presId="urn:microsoft.com/office/officeart/2005/8/layout/orgChart1"/>
    <dgm:cxn modelId="{B80C81DE-4758-4D60-9AAF-C1C3EAAEEF54}" type="presParOf" srcId="{53702C1A-1C1D-4740-BFA1-129D47EB8343}" destId="{203A5BF3-DE9B-426A-ADA2-A3DBC92CD19B}" srcOrd="1" destOrd="0" presId="urn:microsoft.com/office/officeart/2005/8/layout/orgChart1"/>
    <dgm:cxn modelId="{D5143FB6-98DB-48EB-B313-B98C8EF4427D}" type="presOf" srcId="{A2B74A34-7F57-464D-A34D-EC319A8A6058}" destId="{203A5BF3-DE9B-426A-ADA2-A3DBC92CD19B}" srcOrd="0" destOrd="0" presId="urn:microsoft.com/office/officeart/2005/8/layout/orgChart1"/>
    <dgm:cxn modelId="{DA31FD6F-4A69-42B7-A151-C1ED02069396}" type="presParOf" srcId="{8705BF0D-DD6C-4D22-9379-6A1652835817}" destId="{4B59679F-230C-438D-BA2B-FC5C6B6D94E3}" srcOrd="1" destOrd="9" presId="urn:microsoft.com/office/officeart/2005/8/layout/orgChart1"/>
    <dgm:cxn modelId="{61BB3E45-E1F5-4EB4-A810-B8EA2797C686}" type="presParOf" srcId="{4B59679F-230C-438D-BA2B-FC5C6B6D94E3}" destId="{F771AC43-1818-4C05-9256-B2269BC4F0A5}" srcOrd="0" destOrd="1" presId="urn:microsoft.com/office/officeart/2005/8/layout/orgChart1"/>
    <dgm:cxn modelId="{6A1F00FC-3143-48BC-8805-194DDF6DE38D}" type="presOf" srcId="{22183E84-A17D-4C21-823F-23EB71767EDB}" destId="{F771AC43-1818-4C05-9256-B2269BC4F0A5}" srcOrd="0" destOrd="0" presId="urn:microsoft.com/office/officeart/2005/8/layout/orgChart1"/>
    <dgm:cxn modelId="{52D02D4D-69E7-4A06-8F8E-710BFC8ADA12}" type="presParOf" srcId="{4B59679F-230C-438D-BA2B-FC5C6B6D94E3}" destId="{C1FBA0A9-EA62-45A3-BCCC-81385DB94A5F}" srcOrd="1" destOrd="1" presId="urn:microsoft.com/office/officeart/2005/8/layout/orgChart1"/>
    <dgm:cxn modelId="{687B2B6F-F7E5-455E-8D67-716BD31B9FF2}" type="presParOf" srcId="{C1FBA0A9-EA62-45A3-BCCC-81385DB94A5F}" destId="{6F1D6E0F-547B-4E77-B1B5-F9A90FD25D5B}" srcOrd="0" destOrd="1" presId="urn:microsoft.com/office/officeart/2005/8/layout/orgChart1"/>
    <dgm:cxn modelId="{E00704E2-5180-4E06-BABB-B3FE68EF130C}" type="presOf" srcId="{AFFC6C1A-D148-4535-8071-D7519A15FF49}" destId="{6F1D6E0F-547B-4E77-B1B5-F9A90FD25D5B}" srcOrd="0" destOrd="0" presId="urn:microsoft.com/office/officeart/2005/8/layout/orgChart1"/>
    <dgm:cxn modelId="{071780E3-2230-47EF-AA49-1E0E7A514C5F}" type="presParOf" srcId="{6F1D6E0F-547B-4E77-B1B5-F9A90FD25D5B}" destId="{C75C1D80-5EF4-4804-957F-294D77EB99AE}" srcOrd="0" destOrd="0" presId="urn:microsoft.com/office/officeart/2005/8/layout/orgChart1"/>
    <dgm:cxn modelId="{F91F8C68-50A1-41E6-AD8A-56FDA83FDC6E}" type="presOf" srcId="{AFFC6C1A-D148-4535-8071-D7519A15FF49}" destId="{C75C1D80-5EF4-4804-957F-294D77EB99AE}" srcOrd="0" destOrd="0" presId="urn:microsoft.com/office/officeart/2005/8/layout/orgChart1"/>
    <dgm:cxn modelId="{E3E88CFF-D1C6-4431-875E-2824ECFFDF2E}" type="presParOf" srcId="{6F1D6E0F-547B-4E77-B1B5-F9A90FD25D5B}" destId="{67FE0DAA-1485-4221-8F72-53BE9E0649FD}" srcOrd="1" destOrd="0" presId="urn:microsoft.com/office/officeart/2005/8/layout/orgChart1"/>
    <dgm:cxn modelId="{883C12C8-B480-41EC-BF56-F2AB22B6BC2E}" type="presOf" srcId="{AFFC6C1A-D148-4535-8071-D7519A15FF49}" destId="{67FE0DAA-1485-4221-8F72-53BE9E0649FD}" srcOrd="0" destOrd="0" presId="urn:microsoft.com/office/officeart/2005/8/layout/orgChart1"/>
    <dgm:cxn modelId="{76B8FEF6-B94B-4F73-BAFE-4B3A27F68F36}" type="presParOf" srcId="{C1FBA0A9-EA62-45A3-BCCC-81385DB94A5F}" destId="{474E7E28-3001-4411-8A0F-439413B758F9}" srcOrd="1" destOrd="1" presId="urn:microsoft.com/office/officeart/2005/8/layout/orgChart1"/>
    <dgm:cxn modelId="{99AF4477-45E2-43CB-B7DA-89D81353C278}" type="presParOf" srcId="{474E7E28-3001-4411-8A0F-439413B758F9}" destId="{A9E8A296-9D32-492B-A634-90319F0DA134}" srcOrd="0" destOrd="1" presId="urn:microsoft.com/office/officeart/2005/8/layout/orgChart1"/>
    <dgm:cxn modelId="{4081FD90-FFA4-4AE8-AA63-25B12280D081}" type="presOf" srcId="{19789923-1774-45D6-90F9-87DE11CCCE9E}" destId="{A9E8A296-9D32-492B-A634-90319F0DA134}" srcOrd="0" destOrd="0" presId="urn:microsoft.com/office/officeart/2005/8/layout/orgChart1"/>
    <dgm:cxn modelId="{6048E866-A707-43AF-AE2E-7BDB0FB8C642}" type="presParOf" srcId="{474E7E28-3001-4411-8A0F-439413B758F9}" destId="{FF007F46-F24C-48E3-ACB9-C6B10F83053D}" srcOrd="1" destOrd="1" presId="urn:microsoft.com/office/officeart/2005/8/layout/orgChart1"/>
    <dgm:cxn modelId="{6BA07826-BD68-497E-97E8-73059C279728}" type="presParOf" srcId="{FF007F46-F24C-48E3-ACB9-C6B10F83053D}" destId="{F362ACBC-E9BE-49A9-9DE3-A3E262D72601}" srcOrd="0" destOrd="1" presId="urn:microsoft.com/office/officeart/2005/8/layout/orgChart1"/>
    <dgm:cxn modelId="{D22FF7E7-7D27-4D16-9B66-EEB7815D5BED}" type="presOf" srcId="{CA399104-18C7-428F-8CE6-4B2C600F8497}" destId="{F362ACBC-E9BE-49A9-9DE3-A3E262D72601}" srcOrd="0" destOrd="0" presId="urn:microsoft.com/office/officeart/2005/8/layout/orgChart1"/>
    <dgm:cxn modelId="{12A491B7-F448-4697-9943-966E3ABC6E54}" type="presParOf" srcId="{F362ACBC-E9BE-49A9-9DE3-A3E262D72601}" destId="{2B2DDEF9-7BD6-46B4-B02D-8CC2BF8C792C}" srcOrd="0" destOrd="0" presId="urn:microsoft.com/office/officeart/2005/8/layout/orgChart1"/>
    <dgm:cxn modelId="{4F6E7B5D-7262-488C-A4C9-F78FBBDE08E7}" type="presOf" srcId="{CA399104-18C7-428F-8CE6-4B2C600F8497}" destId="{2B2DDEF9-7BD6-46B4-B02D-8CC2BF8C792C}" srcOrd="0" destOrd="0" presId="urn:microsoft.com/office/officeart/2005/8/layout/orgChart1"/>
    <dgm:cxn modelId="{3A229DE2-A6EB-457D-B2DA-E99A8E390DB6}" type="presParOf" srcId="{F362ACBC-E9BE-49A9-9DE3-A3E262D72601}" destId="{8661E218-206A-4477-B350-26D0846854D7}" srcOrd="1" destOrd="0" presId="urn:microsoft.com/office/officeart/2005/8/layout/orgChart1"/>
    <dgm:cxn modelId="{8417F5A3-D633-492C-B877-03DE2B856CDF}" type="presOf" srcId="{CA399104-18C7-428F-8CE6-4B2C600F8497}" destId="{8661E218-206A-4477-B350-26D0846854D7}" srcOrd="0" destOrd="0" presId="urn:microsoft.com/office/officeart/2005/8/layout/orgChart1"/>
    <dgm:cxn modelId="{5878E209-332E-420D-BB03-0BF0E9AE0323}" type="presParOf" srcId="{FF007F46-F24C-48E3-ACB9-C6B10F83053D}" destId="{A7BFCA11-D3EB-4D79-BA03-17648D137786}" srcOrd="1" destOrd="1" presId="urn:microsoft.com/office/officeart/2005/8/layout/orgChart1"/>
    <dgm:cxn modelId="{2DE48FB1-4406-437F-BFA6-7CD4BA3C0061}" type="presParOf" srcId="{A7BFCA11-D3EB-4D79-BA03-17648D137786}" destId="{9DC0A6C0-E308-44A5-B4B5-65F4958A7759}" srcOrd="0" destOrd="1" presId="urn:microsoft.com/office/officeart/2005/8/layout/orgChart1"/>
    <dgm:cxn modelId="{E8220BFC-87A3-44FA-BADC-71598CB68ED6}" type="presOf" srcId="{4181DAA5-B54B-4BDE-A29A-D2CB9B02BC01}" destId="{9DC0A6C0-E308-44A5-B4B5-65F4958A7759}" srcOrd="0" destOrd="0" presId="urn:microsoft.com/office/officeart/2005/8/layout/orgChart1"/>
    <dgm:cxn modelId="{603A42B8-83B9-4AF1-9FE3-50AE019AC77E}" type="presParOf" srcId="{A7BFCA11-D3EB-4D79-BA03-17648D137786}" destId="{D690D3FE-57B8-42A4-83DC-9F03A9814E9C}" srcOrd="1" destOrd="1" presId="urn:microsoft.com/office/officeart/2005/8/layout/orgChart1"/>
    <dgm:cxn modelId="{93BBFFEC-C2BA-4878-8CB9-BBD59A0AC3F7}" type="presParOf" srcId="{D690D3FE-57B8-42A4-83DC-9F03A9814E9C}" destId="{55C8A44C-478E-4940-93D0-27C5080A92C9}" srcOrd="0" destOrd="1" presId="urn:microsoft.com/office/officeart/2005/8/layout/orgChart1"/>
    <dgm:cxn modelId="{35FD9DF5-C6D0-4F1E-8CCD-A52BD3DAB7B7}" type="presOf" srcId="{AA1345F1-8E5D-4DC8-95EE-5E3706F8C328}" destId="{55C8A44C-478E-4940-93D0-27C5080A92C9}" srcOrd="0" destOrd="0" presId="urn:microsoft.com/office/officeart/2005/8/layout/orgChart1"/>
    <dgm:cxn modelId="{A30BC783-2D28-4AC4-AB76-1261A7473D79}" type="presParOf" srcId="{55C8A44C-478E-4940-93D0-27C5080A92C9}" destId="{9F6878C3-2207-4DCE-91C1-67E82EA85A77}" srcOrd="0" destOrd="0" presId="urn:microsoft.com/office/officeart/2005/8/layout/orgChart1"/>
    <dgm:cxn modelId="{97B285B1-7C71-4229-A961-68100B127F2D}" type="presOf" srcId="{AA1345F1-8E5D-4DC8-95EE-5E3706F8C328}" destId="{9F6878C3-2207-4DCE-91C1-67E82EA85A77}" srcOrd="0" destOrd="0" presId="urn:microsoft.com/office/officeart/2005/8/layout/orgChart1"/>
    <dgm:cxn modelId="{0F2FD0B2-77FF-480F-A91B-74212D364EF5}" type="presParOf" srcId="{55C8A44C-478E-4940-93D0-27C5080A92C9}" destId="{C91D37FC-144C-4B77-947E-D94926B0F887}" srcOrd="1" destOrd="0" presId="urn:microsoft.com/office/officeart/2005/8/layout/orgChart1"/>
    <dgm:cxn modelId="{A169AFBC-91FD-42A3-BD21-5609843AD73E}" type="presOf" srcId="{AA1345F1-8E5D-4DC8-95EE-5E3706F8C328}" destId="{C91D37FC-144C-4B77-947E-D94926B0F887}" srcOrd="0" destOrd="0" presId="urn:microsoft.com/office/officeart/2005/8/layout/orgChart1"/>
    <dgm:cxn modelId="{61F85A86-F4F7-4097-9DBF-81150F991255}" type="presParOf" srcId="{D690D3FE-57B8-42A4-83DC-9F03A9814E9C}" destId="{538C3B24-CC41-4C1A-9F5A-01CEA3847883}" srcOrd="1" destOrd="1" presId="urn:microsoft.com/office/officeart/2005/8/layout/orgChart1"/>
    <dgm:cxn modelId="{24E2FA25-A645-4B50-ABF3-579627AEFC53}" type="presParOf" srcId="{D690D3FE-57B8-42A4-83DC-9F03A9814E9C}" destId="{1D96823A-CB6A-4183-9F62-45C198925744}" srcOrd="2" destOrd="1" presId="urn:microsoft.com/office/officeart/2005/8/layout/orgChart1"/>
    <dgm:cxn modelId="{9B7E3AC9-AA55-47C7-B82F-35867F847506}" type="presParOf" srcId="{1D96823A-CB6A-4183-9F62-45C198925744}" destId="{2518E4D0-E645-4AF6-911D-79CDA10FBBEB}" srcOrd="0" destOrd="2" presId="urn:microsoft.com/office/officeart/2005/8/layout/orgChart1"/>
    <dgm:cxn modelId="{ED23E7A9-E5B6-493A-A900-E1E49B6A12E2}" type="presOf" srcId="{290A04D3-9FCF-4410-98DA-3058C228E9E2}" destId="{2518E4D0-E645-4AF6-911D-79CDA10FBBEB}" srcOrd="0" destOrd="0" presId="urn:microsoft.com/office/officeart/2005/8/layout/orgChart1"/>
    <dgm:cxn modelId="{157828D0-1B26-4F4A-9FAB-F3E9D596A662}" type="presParOf" srcId="{1D96823A-CB6A-4183-9F62-45C198925744}" destId="{931A3626-626B-4B3E-BB9D-F2C6461CA7A9}" srcOrd="1" destOrd="2" presId="urn:microsoft.com/office/officeart/2005/8/layout/orgChart1"/>
    <dgm:cxn modelId="{3D7EBB86-BD41-43DA-B782-49785F6BAB55}" type="presParOf" srcId="{931A3626-626B-4B3E-BB9D-F2C6461CA7A9}" destId="{D6116CAD-5CBE-4F8C-AA00-182758CD3625}" srcOrd="0" destOrd="1" presId="urn:microsoft.com/office/officeart/2005/8/layout/orgChart1"/>
    <dgm:cxn modelId="{AB50DAFB-A3E9-4B1D-ABDF-3A11E3565E71}" type="presOf" srcId="{E850E133-CCB8-422F-94AA-D68704E994AF}" destId="{D6116CAD-5CBE-4F8C-AA00-182758CD3625}" srcOrd="0" destOrd="0" presId="urn:microsoft.com/office/officeart/2005/8/layout/orgChart1"/>
    <dgm:cxn modelId="{EABF6F24-974D-4EE7-A038-ECCC960D9A3A}" type="presParOf" srcId="{D6116CAD-5CBE-4F8C-AA00-182758CD3625}" destId="{2882D2AF-D256-467F-855F-38E4D56802F3}" srcOrd="0" destOrd="0" presId="urn:microsoft.com/office/officeart/2005/8/layout/orgChart1"/>
    <dgm:cxn modelId="{7F23792D-ABEE-4CB2-9622-3451A902BB01}" type="presOf" srcId="{E850E133-CCB8-422F-94AA-D68704E994AF}" destId="{2882D2AF-D256-467F-855F-38E4D56802F3}" srcOrd="0" destOrd="0" presId="urn:microsoft.com/office/officeart/2005/8/layout/orgChart1"/>
    <dgm:cxn modelId="{333CD22F-690F-4327-B4CB-B2F7CD034A63}" type="presParOf" srcId="{D6116CAD-5CBE-4F8C-AA00-182758CD3625}" destId="{953A093E-5FC2-4AF5-A192-48CE464BE7EC}" srcOrd="1" destOrd="0" presId="urn:microsoft.com/office/officeart/2005/8/layout/orgChart1"/>
    <dgm:cxn modelId="{BC885E70-7615-416D-B81D-0212AAFE1879}" type="presOf" srcId="{E850E133-CCB8-422F-94AA-D68704E994AF}" destId="{953A093E-5FC2-4AF5-A192-48CE464BE7EC}" srcOrd="0" destOrd="0" presId="urn:microsoft.com/office/officeart/2005/8/layout/orgChart1"/>
    <dgm:cxn modelId="{1DC639E1-D6C1-4871-9362-70FA33D0F511}" type="presParOf" srcId="{931A3626-626B-4B3E-BB9D-F2C6461CA7A9}" destId="{AE9551DA-EDCB-4B1F-B253-B14B3E65F3D9}" srcOrd="1" destOrd="1" presId="urn:microsoft.com/office/officeart/2005/8/layout/orgChart1"/>
    <dgm:cxn modelId="{C249C1D5-6DBD-4200-9050-174C0AD2F2BB}" type="presParOf" srcId="{931A3626-626B-4B3E-BB9D-F2C6461CA7A9}" destId="{B6C88DBB-F262-460E-B8B5-B32F13E50081}" srcOrd="2" destOrd="1" presId="urn:microsoft.com/office/officeart/2005/8/layout/orgChart1"/>
    <dgm:cxn modelId="{8AEED700-4CF9-4644-9B50-29D6622A8AF6}" type="presParOf" srcId="{FF007F46-F24C-48E3-ACB9-C6B10F83053D}" destId="{9E0B0F99-6D00-4112-93FE-885104EC7800}" srcOrd="2" destOrd="1" presId="urn:microsoft.com/office/officeart/2005/8/layout/orgChart1"/>
    <dgm:cxn modelId="{3C0DD3E1-309C-4573-87A5-8F93FE51E2AC}" type="presParOf" srcId="{C1FBA0A9-EA62-45A3-BCCC-81385DB94A5F}" destId="{221A725B-283A-4E27-ABCF-7D98ACC72A05}" srcOrd="2" destOrd="1" presId="urn:microsoft.com/office/officeart/2005/8/layout/orgChart1"/>
    <dgm:cxn modelId="{C03314EB-4D3A-4554-87D2-AA61931190F3}" type="presParOf" srcId="{8705BF0D-DD6C-4D22-9379-6A1652835817}" destId="{AED3B21E-66AE-46DA-87B0-189F8F65B092}" srcOrd="2" destOrd="9" presId="urn:microsoft.com/office/officeart/2005/8/layout/orgChart1"/>
    <dgm:cxn modelId="{543B0FB9-86EC-4F1C-8BE4-9D6846FCC1E9}" type="presParOf" srcId="{9A0FF10C-81C7-47CD-A320-768F2009480B}" destId="{37E45AB8-F36E-457A-A351-F9CC175833F1}" srcOrd="10" destOrd="1" presId="urn:microsoft.com/office/officeart/2005/8/layout/orgChart1"/>
    <dgm:cxn modelId="{FA8ED200-3E52-4F5C-A37B-D0D0F0D9AE36}" type="presOf" srcId="{AA9D8C8D-2A54-4426-88CB-F6A80F3A8D2B}" destId="{37E45AB8-F36E-457A-A351-F9CC175833F1}" srcOrd="0" destOrd="0" presId="urn:microsoft.com/office/officeart/2005/8/layout/orgChart1"/>
    <dgm:cxn modelId="{549BC145-6B48-4ECC-A4C4-1A5D6E089406}" type="presParOf" srcId="{9A0FF10C-81C7-47CD-A320-768F2009480B}" destId="{19AF1A62-A763-437C-87D1-A66C8D8F7CE1}" srcOrd="11" destOrd="1" presId="urn:microsoft.com/office/officeart/2005/8/layout/orgChart1"/>
    <dgm:cxn modelId="{E737E37A-F5ED-40C8-84AB-AD57017B93F4}" type="presParOf" srcId="{19AF1A62-A763-437C-87D1-A66C8D8F7CE1}" destId="{64187393-BE74-4919-BC82-A8B371A2B4E7}" srcOrd="0" destOrd="11" presId="urn:microsoft.com/office/officeart/2005/8/layout/orgChart1"/>
    <dgm:cxn modelId="{B6969B13-DD06-4D43-B47D-8F896A3A5A9D}" type="presOf" srcId="{54BBE5FA-2407-4E69-BFD1-75B884A8CAF9}" destId="{64187393-BE74-4919-BC82-A8B371A2B4E7}" srcOrd="0" destOrd="0" presId="urn:microsoft.com/office/officeart/2005/8/layout/orgChart1"/>
    <dgm:cxn modelId="{7A7014AB-390D-4A90-8F2F-199156E2C6A3}" type="presParOf" srcId="{64187393-BE74-4919-BC82-A8B371A2B4E7}" destId="{8777AE83-9EB1-4C15-9B65-101A562C0BE1}" srcOrd="0" destOrd="0" presId="urn:microsoft.com/office/officeart/2005/8/layout/orgChart1"/>
    <dgm:cxn modelId="{7CACAE14-B209-4C75-AD54-540D51C7E4C0}" type="presOf" srcId="{54BBE5FA-2407-4E69-BFD1-75B884A8CAF9}" destId="{8777AE83-9EB1-4C15-9B65-101A562C0BE1}" srcOrd="0" destOrd="0" presId="urn:microsoft.com/office/officeart/2005/8/layout/orgChart1"/>
    <dgm:cxn modelId="{80BE8679-3670-4E9A-BFDE-29111BD73BB4}" type="presParOf" srcId="{64187393-BE74-4919-BC82-A8B371A2B4E7}" destId="{92E46796-1A59-4448-B393-71BBC8760DF8}" srcOrd="1" destOrd="0" presId="urn:microsoft.com/office/officeart/2005/8/layout/orgChart1"/>
    <dgm:cxn modelId="{B4579FBA-9C7F-4A9C-B414-969C5EBBDD74}" type="presOf" srcId="{54BBE5FA-2407-4E69-BFD1-75B884A8CAF9}" destId="{92E46796-1A59-4448-B393-71BBC8760DF8}" srcOrd="0" destOrd="0" presId="urn:microsoft.com/office/officeart/2005/8/layout/orgChart1"/>
    <dgm:cxn modelId="{6C29629F-74CF-4CF3-A026-59F5AF6400B5}" type="presParOf" srcId="{19AF1A62-A763-437C-87D1-A66C8D8F7CE1}" destId="{D5A5BC29-3ACF-4D01-949A-E365ED3F1A71}" srcOrd="1" destOrd="11" presId="urn:microsoft.com/office/officeart/2005/8/layout/orgChart1"/>
    <dgm:cxn modelId="{65436754-18FA-4F81-B554-51C1D4A3CB2B}" type="presParOf" srcId="{D5A5BC29-3ACF-4D01-949A-E365ED3F1A71}" destId="{3FD592E5-FDE8-4263-AF7F-EDF4D3EA1A82}" srcOrd="0" destOrd="1" presId="urn:microsoft.com/office/officeart/2005/8/layout/orgChart1"/>
    <dgm:cxn modelId="{DAD51BD1-E245-431D-AB88-C790494F5401}" type="presOf" srcId="{E4A7FB31-07AF-4CAD-AB1A-4B8BEF35325B}" destId="{3FD592E5-FDE8-4263-AF7F-EDF4D3EA1A82}" srcOrd="0" destOrd="0" presId="urn:microsoft.com/office/officeart/2005/8/layout/orgChart1"/>
    <dgm:cxn modelId="{04BF7E19-374E-4C82-BE6C-A9C50CB44B11}" type="presParOf" srcId="{D5A5BC29-3ACF-4D01-949A-E365ED3F1A71}" destId="{350705D0-BD6A-49E9-A025-C231CB7DC6E7}" srcOrd="1" destOrd="1" presId="urn:microsoft.com/office/officeart/2005/8/layout/orgChart1"/>
    <dgm:cxn modelId="{345DC735-232E-48C6-B1E2-FCFBD2E21255}" type="presParOf" srcId="{350705D0-BD6A-49E9-A025-C231CB7DC6E7}" destId="{0C31FC64-BD06-49D6-A5FC-B6C94E5FFC1E}" srcOrd="0" destOrd="1" presId="urn:microsoft.com/office/officeart/2005/8/layout/orgChart1"/>
    <dgm:cxn modelId="{967515E2-8570-499F-A486-CB0FB0E51F8E}" type="presOf" srcId="{4B5FADFD-1893-4ABB-A66A-2144FF3E2DF8}" destId="{0C31FC64-BD06-49D6-A5FC-B6C94E5FFC1E}" srcOrd="0" destOrd="0" presId="urn:microsoft.com/office/officeart/2005/8/layout/orgChart1"/>
    <dgm:cxn modelId="{FDA00593-DEE7-4EBA-AAB3-E7DFDEDA6F78}" type="presParOf" srcId="{0C31FC64-BD06-49D6-A5FC-B6C94E5FFC1E}" destId="{E164CC52-D5AF-4835-B864-461B5AC4C239}" srcOrd="0" destOrd="0" presId="urn:microsoft.com/office/officeart/2005/8/layout/orgChart1"/>
    <dgm:cxn modelId="{AE19728F-EB6B-4CB6-8476-50ACC547841C}" type="presOf" srcId="{4B5FADFD-1893-4ABB-A66A-2144FF3E2DF8}" destId="{E164CC52-D5AF-4835-B864-461B5AC4C239}" srcOrd="0" destOrd="0" presId="urn:microsoft.com/office/officeart/2005/8/layout/orgChart1"/>
    <dgm:cxn modelId="{7BD5282B-1902-4A5D-A301-FE7352147AD6}" type="presParOf" srcId="{0C31FC64-BD06-49D6-A5FC-B6C94E5FFC1E}" destId="{72939E9A-E44B-4D60-BC32-62548FC062A0}" srcOrd="1" destOrd="0" presId="urn:microsoft.com/office/officeart/2005/8/layout/orgChart1"/>
    <dgm:cxn modelId="{198186A2-86FB-4CE9-8368-D3293211FC77}" type="presOf" srcId="{4B5FADFD-1893-4ABB-A66A-2144FF3E2DF8}" destId="{72939E9A-E44B-4D60-BC32-62548FC062A0}" srcOrd="0" destOrd="0" presId="urn:microsoft.com/office/officeart/2005/8/layout/orgChart1"/>
    <dgm:cxn modelId="{E76C5997-7B9F-40A3-951D-533D16D56F92}" type="presParOf" srcId="{350705D0-BD6A-49E9-A025-C231CB7DC6E7}" destId="{1DDA4160-A2D9-4985-9844-2AE5D4EBB647}" srcOrd="1" destOrd="1" presId="urn:microsoft.com/office/officeart/2005/8/layout/orgChart1"/>
    <dgm:cxn modelId="{10C31619-C54A-4686-B8F9-E9A8E816013B}" type="presParOf" srcId="{1DDA4160-A2D9-4985-9844-2AE5D4EBB647}" destId="{49B20152-B550-49AF-AE60-073A2B761E90}" srcOrd="0" destOrd="1" presId="urn:microsoft.com/office/officeart/2005/8/layout/orgChart1"/>
    <dgm:cxn modelId="{696026ED-1283-4A7F-B0E9-D056E5D9DDD8}" type="presOf" srcId="{1993C4FF-1395-4FDB-9ADE-075EDE55E185}" destId="{49B20152-B550-49AF-AE60-073A2B761E90}" srcOrd="0" destOrd="0" presId="urn:microsoft.com/office/officeart/2005/8/layout/orgChart1"/>
    <dgm:cxn modelId="{9DC915C2-05DC-48C3-9433-4212BAAC8B0C}" type="presParOf" srcId="{1DDA4160-A2D9-4985-9844-2AE5D4EBB647}" destId="{D9D72873-9A87-4944-A640-97302326D33B}" srcOrd="1" destOrd="1" presId="urn:microsoft.com/office/officeart/2005/8/layout/orgChart1"/>
    <dgm:cxn modelId="{D4E01894-B14A-4AE4-A4DE-C5143C03389E}" type="presParOf" srcId="{D9D72873-9A87-4944-A640-97302326D33B}" destId="{17DBD1B3-7985-48F0-BFD5-562B655F5609}" srcOrd="0" destOrd="1" presId="urn:microsoft.com/office/officeart/2005/8/layout/orgChart1"/>
    <dgm:cxn modelId="{8FAC4BC1-D95A-43FF-AEF6-2BD429A61D70}" type="presOf" srcId="{6BDE352A-1A43-4CCC-909F-541DC704A07F}" destId="{17DBD1B3-7985-48F0-BFD5-562B655F5609}" srcOrd="0" destOrd="0" presId="urn:microsoft.com/office/officeart/2005/8/layout/orgChart1"/>
    <dgm:cxn modelId="{F32325A0-8D7A-43A1-8AC4-B707017E2205}" type="presParOf" srcId="{17DBD1B3-7985-48F0-BFD5-562B655F5609}" destId="{7E09FC35-A1F7-459C-8394-C6A7CC973762}" srcOrd="0" destOrd="0" presId="urn:microsoft.com/office/officeart/2005/8/layout/orgChart1"/>
    <dgm:cxn modelId="{FD4D921E-2563-4FC2-A7D4-B9C6A377ACB6}" type="presOf" srcId="{6BDE352A-1A43-4CCC-909F-541DC704A07F}" destId="{7E09FC35-A1F7-459C-8394-C6A7CC973762}" srcOrd="0" destOrd="0" presId="urn:microsoft.com/office/officeart/2005/8/layout/orgChart1"/>
    <dgm:cxn modelId="{1C24B24A-FACA-47E9-991D-A52D879198ED}" type="presParOf" srcId="{17DBD1B3-7985-48F0-BFD5-562B655F5609}" destId="{9161A2BD-9387-4906-AE11-C43ED0FF7B2B}" srcOrd="1" destOrd="0" presId="urn:microsoft.com/office/officeart/2005/8/layout/orgChart1"/>
    <dgm:cxn modelId="{04062EB2-1EC0-45A6-8778-96477E4FB6F2}" type="presOf" srcId="{6BDE352A-1A43-4CCC-909F-541DC704A07F}" destId="{9161A2BD-9387-4906-AE11-C43ED0FF7B2B}" srcOrd="0" destOrd="0" presId="urn:microsoft.com/office/officeart/2005/8/layout/orgChart1"/>
    <dgm:cxn modelId="{80378EB1-8ABB-4B89-9926-6C25AA260857}" type="presParOf" srcId="{D9D72873-9A87-4944-A640-97302326D33B}" destId="{D8FA83BE-26C2-491E-8332-70F8AC26FF1A}" srcOrd="1" destOrd="1" presId="urn:microsoft.com/office/officeart/2005/8/layout/orgChart1"/>
    <dgm:cxn modelId="{4FDB166F-AC76-41CD-A8B4-178BC594C475}" type="presParOf" srcId="{D8FA83BE-26C2-491E-8332-70F8AC26FF1A}" destId="{29FCA13E-5423-46B5-9724-C2F825651588}" srcOrd="0" destOrd="1" presId="urn:microsoft.com/office/officeart/2005/8/layout/orgChart1"/>
    <dgm:cxn modelId="{C1A29A24-E744-4585-9CE8-C6D625C76419}" type="presOf" srcId="{EBD1DEB0-A17B-405F-84DC-20E482667DE2}" destId="{29FCA13E-5423-46B5-9724-C2F825651588}" srcOrd="0" destOrd="0" presId="urn:microsoft.com/office/officeart/2005/8/layout/orgChart1"/>
    <dgm:cxn modelId="{DE22E428-8109-4B30-9C07-C943F980773F}" type="presParOf" srcId="{D8FA83BE-26C2-491E-8332-70F8AC26FF1A}" destId="{155298FE-9328-4108-BB2E-6795237641DA}" srcOrd="1" destOrd="1" presId="urn:microsoft.com/office/officeart/2005/8/layout/orgChart1"/>
    <dgm:cxn modelId="{75C4F18A-A56B-421F-B047-2596DAAEE998}" type="presParOf" srcId="{155298FE-9328-4108-BB2E-6795237641DA}" destId="{41D6E6E4-DEBA-422C-9190-9E07CDD53DE8}" srcOrd="0" destOrd="1" presId="urn:microsoft.com/office/officeart/2005/8/layout/orgChart1"/>
    <dgm:cxn modelId="{14EF904F-5B6E-4163-88BF-F3B8D48E86C4}" type="presOf" srcId="{92AA646F-4073-47C6-AB9E-4151267D0A69}" destId="{41D6E6E4-DEBA-422C-9190-9E07CDD53DE8}" srcOrd="0" destOrd="0" presId="urn:microsoft.com/office/officeart/2005/8/layout/orgChart1"/>
    <dgm:cxn modelId="{4CCF7D5C-5970-45E4-991D-8526858375DE}" type="presParOf" srcId="{41D6E6E4-DEBA-422C-9190-9E07CDD53DE8}" destId="{F9953884-3DD2-4C31-B455-05B91CEC23B0}" srcOrd="0" destOrd="0" presId="urn:microsoft.com/office/officeart/2005/8/layout/orgChart1"/>
    <dgm:cxn modelId="{82D018F0-F4CA-4E2E-B7B1-EF8ED6483E42}" type="presOf" srcId="{92AA646F-4073-47C6-AB9E-4151267D0A69}" destId="{F9953884-3DD2-4C31-B455-05B91CEC23B0}" srcOrd="0" destOrd="0" presId="urn:microsoft.com/office/officeart/2005/8/layout/orgChart1"/>
    <dgm:cxn modelId="{7087BA56-6E9E-413F-8A44-09CE9D020079}" type="presParOf" srcId="{41D6E6E4-DEBA-422C-9190-9E07CDD53DE8}" destId="{790E3B46-6354-46E4-98A3-F178A8AAC683}" srcOrd="1" destOrd="0" presId="urn:microsoft.com/office/officeart/2005/8/layout/orgChart1"/>
    <dgm:cxn modelId="{EBD31C08-6255-4DD6-B0AB-4AFABCB86211}" type="presOf" srcId="{92AA646F-4073-47C6-AB9E-4151267D0A69}" destId="{790E3B46-6354-46E4-98A3-F178A8AAC683}" srcOrd="0" destOrd="0" presId="urn:microsoft.com/office/officeart/2005/8/layout/orgChart1"/>
    <dgm:cxn modelId="{C70715E7-937F-4963-A9CB-259C04202CF0}" type="presParOf" srcId="{155298FE-9328-4108-BB2E-6795237641DA}" destId="{86CC4A12-6566-49F6-81E8-7C19EC7671F7}" srcOrd="1" destOrd="1" presId="urn:microsoft.com/office/officeart/2005/8/layout/orgChart1"/>
    <dgm:cxn modelId="{55E0C9D9-AA0F-47E1-AA59-743ADDFF25D1}" type="presParOf" srcId="{86CC4A12-6566-49F6-81E8-7C19EC7671F7}" destId="{401FE0AF-CF48-47DD-9F0B-133F331A9D94}" srcOrd="0" destOrd="1" presId="urn:microsoft.com/office/officeart/2005/8/layout/orgChart1"/>
    <dgm:cxn modelId="{B13ED3B8-5077-4A3D-B854-F8AAECAFADCB}" type="presOf" srcId="{D3044277-CC46-416D-B405-92065B947CBC}" destId="{401FE0AF-CF48-47DD-9F0B-133F331A9D94}" srcOrd="0" destOrd="0" presId="urn:microsoft.com/office/officeart/2005/8/layout/orgChart1"/>
    <dgm:cxn modelId="{4A9D3E4B-FB77-4DCA-B06A-287474191F12}" type="presParOf" srcId="{86CC4A12-6566-49F6-81E8-7C19EC7671F7}" destId="{7352CBF9-921F-4BC8-AFD2-EA1F0ADFAF1E}" srcOrd="1" destOrd="1" presId="urn:microsoft.com/office/officeart/2005/8/layout/orgChart1"/>
    <dgm:cxn modelId="{8616524D-32C6-4893-9CBB-3C32A821DBB1}" type="presParOf" srcId="{7352CBF9-921F-4BC8-AFD2-EA1F0ADFAF1E}" destId="{3CA4C6CD-6AE4-4160-BC9A-B7293ADA727D}" srcOrd="0" destOrd="1" presId="urn:microsoft.com/office/officeart/2005/8/layout/orgChart1"/>
    <dgm:cxn modelId="{4A1199E9-6F9C-4FE6-B559-95FD1ECFDEA8}" type="presOf" srcId="{8D4F5E79-CA72-41AB-8D15-50FB51BB1CC0}" destId="{3CA4C6CD-6AE4-4160-BC9A-B7293ADA727D}" srcOrd="0" destOrd="0" presId="urn:microsoft.com/office/officeart/2005/8/layout/orgChart1"/>
    <dgm:cxn modelId="{E0A67C25-E9BE-46E2-8693-464D17C43336}" type="presParOf" srcId="{3CA4C6CD-6AE4-4160-BC9A-B7293ADA727D}" destId="{2BDEC1B9-A335-4083-A965-A3970EED022C}" srcOrd="0" destOrd="0" presId="urn:microsoft.com/office/officeart/2005/8/layout/orgChart1"/>
    <dgm:cxn modelId="{5B606B94-1E9B-42FA-AA12-CFABCD445747}" type="presOf" srcId="{8D4F5E79-CA72-41AB-8D15-50FB51BB1CC0}" destId="{2BDEC1B9-A335-4083-A965-A3970EED022C}" srcOrd="0" destOrd="0" presId="urn:microsoft.com/office/officeart/2005/8/layout/orgChart1"/>
    <dgm:cxn modelId="{73B3F32A-B59F-4CA2-8FE0-C43149BE7C7A}" type="presParOf" srcId="{3CA4C6CD-6AE4-4160-BC9A-B7293ADA727D}" destId="{2CEA93EF-E00C-43A4-ADDF-E16ADB40606B}" srcOrd="1" destOrd="0" presId="urn:microsoft.com/office/officeart/2005/8/layout/orgChart1"/>
    <dgm:cxn modelId="{BFBCAC16-03D4-4F6D-BDF8-9DA07E32D528}" type="presOf" srcId="{8D4F5E79-CA72-41AB-8D15-50FB51BB1CC0}" destId="{2CEA93EF-E00C-43A4-ADDF-E16ADB40606B}" srcOrd="0" destOrd="0" presId="urn:microsoft.com/office/officeart/2005/8/layout/orgChart1"/>
    <dgm:cxn modelId="{D199DDF9-5EC9-4261-BEBD-E05919409B00}" type="presParOf" srcId="{7352CBF9-921F-4BC8-AFD2-EA1F0ADFAF1E}" destId="{7E26926B-6E78-446F-8115-07D93CF191F7}" srcOrd="1" destOrd="1" presId="urn:microsoft.com/office/officeart/2005/8/layout/orgChart1"/>
    <dgm:cxn modelId="{0A648C92-4417-4A13-B639-016C0CB1B7A5}" type="presParOf" srcId="{7E26926B-6E78-446F-8115-07D93CF191F7}" destId="{CB6604F4-94CB-4BB4-B286-375C45320396}" srcOrd="0" destOrd="1" presId="urn:microsoft.com/office/officeart/2005/8/layout/orgChart1"/>
    <dgm:cxn modelId="{1587A2B6-71B3-4A23-8C7D-628368388CD5}" type="presOf" srcId="{FED31DB0-E530-452A-85E0-47EF47ADE720}" destId="{CB6604F4-94CB-4BB4-B286-375C45320396}" srcOrd="0" destOrd="0" presId="urn:microsoft.com/office/officeart/2005/8/layout/orgChart1"/>
    <dgm:cxn modelId="{4065E602-7ECD-4C98-8603-47F58369B154}" type="presParOf" srcId="{7E26926B-6E78-446F-8115-07D93CF191F7}" destId="{79F1921A-6C10-4104-BE91-30627FA93B7B}" srcOrd="1" destOrd="1" presId="urn:microsoft.com/office/officeart/2005/8/layout/orgChart1"/>
    <dgm:cxn modelId="{A413E328-13DA-4AE8-A689-88D5CFB4FD48}" type="presParOf" srcId="{79F1921A-6C10-4104-BE91-30627FA93B7B}" destId="{CCA03606-0DA0-4458-874D-E5A168053B69}" srcOrd="0" destOrd="1" presId="urn:microsoft.com/office/officeart/2005/8/layout/orgChart1"/>
    <dgm:cxn modelId="{EE8CA7A2-1A2C-4898-A976-5170DB56D839}" type="presOf" srcId="{4A6F4D84-DA0A-4FB4-841F-34B34CC6EE0D}" destId="{CCA03606-0DA0-4458-874D-E5A168053B69}" srcOrd="0" destOrd="0" presId="urn:microsoft.com/office/officeart/2005/8/layout/orgChart1"/>
    <dgm:cxn modelId="{3F4AC68D-108F-45BE-8B8B-AC1A9E8988A5}" type="presParOf" srcId="{CCA03606-0DA0-4458-874D-E5A168053B69}" destId="{BAD9767B-1DA6-4752-8CB5-8AB5CFE5DD94}" srcOrd="0" destOrd="0" presId="urn:microsoft.com/office/officeart/2005/8/layout/orgChart1"/>
    <dgm:cxn modelId="{0D161437-0BDC-4D9C-9D7D-A6F1BE20B7FD}" type="presOf" srcId="{4A6F4D84-DA0A-4FB4-841F-34B34CC6EE0D}" destId="{BAD9767B-1DA6-4752-8CB5-8AB5CFE5DD94}" srcOrd="0" destOrd="0" presId="urn:microsoft.com/office/officeart/2005/8/layout/orgChart1"/>
    <dgm:cxn modelId="{11C1CF4C-23ED-4EFE-B0F1-E7FF009F1F91}" type="presParOf" srcId="{CCA03606-0DA0-4458-874D-E5A168053B69}" destId="{25CD4AAB-BCC0-4218-89CA-62194D9FEC0F}" srcOrd="1" destOrd="0" presId="urn:microsoft.com/office/officeart/2005/8/layout/orgChart1"/>
    <dgm:cxn modelId="{4E80BA1F-D19C-4E08-8B15-FB00579DF782}" type="presOf" srcId="{4A6F4D84-DA0A-4FB4-841F-34B34CC6EE0D}" destId="{25CD4AAB-BCC0-4218-89CA-62194D9FEC0F}" srcOrd="0" destOrd="0" presId="urn:microsoft.com/office/officeart/2005/8/layout/orgChart1"/>
    <dgm:cxn modelId="{64982A46-9C60-4ABF-A0B8-90EF9DCD2CE2}" type="presParOf" srcId="{79F1921A-6C10-4104-BE91-30627FA93B7B}" destId="{CFDF4CBB-ADBB-4B63-AF57-6FF1236847BA}" srcOrd="1" destOrd="1" presId="urn:microsoft.com/office/officeart/2005/8/layout/orgChart1"/>
    <dgm:cxn modelId="{19352050-32C9-4456-90A6-CDD2F4A40650}" type="presParOf" srcId="{CFDF4CBB-ADBB-4B63-AF57-6FF1236847BA}" destId="{8B0A4480-4EEA-469D-B324-72362EB4E405}" srcOrd="0" destOrd="1" presId="urn:microsoft.com/office/officeart/2005/8/layout/orgChart1"/>
    <dgm:cxn modelId="{32DEC0B1-1054-480C-9DDA-B62C6A8E46A2}" type="presOf" srcId="{BE75D36A-EDC4-40A7-B81A-C76A71DB8DE3}" destId="{8B0A4480-4EEA-469D-B324-72362EB4E405}" srcOrd="0" destOrd="0" presId="urn:microsoft.com/office/officeart/2005/8/layout/orgChart1"/>
    <dgm:cxn modelId="{21363CFD-4D5D-49F5-B6E5-D1E7B1857EF9}" type="presParOf" srcId="{CFDF4CBB-ADBB-4B63-AF57-6FF1236847BA}" destId="{70ECE589-FF9E-4067-A53A-56F54B91B99E}" srcOrd="1" destOrd="1" presId="urn:microsoft.com/office/officeart/2005/8/layout/orgChart1"/>
    <dgm:cxn modelId="{FD1BD55C-295F-4E09-8B31-00FAE3373529}" type="presParOf" srcId="{70ECE589-FF9E-4067-A53A-56F54B91B99E}" destId="{7220061A-8D2D-4B00-843C-273F8B602DAB}" srcOrd="0" destOrd="1" presId="urn:microsoft.com/office/officeart/2005/8/layout/orgChart1"/>
    <dgm:cxn modelId="{08C2E1E5-13CD-424D-9629-5BF1CC6445CA}" type="presOf" srcId="{111FD733-0E25-4774-97A9-50119A08FCD0}" destId="{7220061A-8D2D-4B00-843C-273F8B602DAB}" srcOrd="0" destOrd="0" presId="urn:microsoft.com/office/officeart/2005/8/layout/orgChart1"/>
    <dgm:cxn modelId="{1362CF29-FFCD-4D5D-AED5-015F4BD5F1C2}" type="presParOf" srcId="{7220061A-8D2D-4B00-843C-273F8B602DAB}" destId="{B10AF238-C97F-4CBF-8806-6FFAE5462282}" srcOrd="0" destOrd="0" presId="urn:microsoft.com/office/officeart/2005/8/layout/orgChart1"/>
    <dgm:cxn modelId="{E13317A2-2A4C-4705-AAC6-4AA071D1AC6D}" type="presOf" srcId="{111FD733-0E25-4774-97A9-50119A08FCD0}" destId="{B10AF238-C97F-4CBF-8806-6FFAE5462282}" srcOrd="0" destOrd="0" presId="urn:microsoft.com/office/officeart/2005/8/layout/orgChart1"/>
    <dgm:cxn modelId="{731406FB-C9C4-4CA1-90FF-46D95C72B80B}" type="presParOf" srcId="{7220061A-8D2D-4B00-843C-273F8B602DAB}" destId="{35EAE1F5-7A5D-4A91-8503-D276B2ABA81B}" srcOrd="1" destOrd="0" presId="urn:microsoft.com/office/officeart/2005/8/layout/orgChart1"/>
    <dgm:cxn modelId="{214D114D-0D1C-4F12-AE62-86C148776436}" type="presOf" srcId="{111FD733-0E25-4774-97A9-50119A08FCD0}" destId="{35EAE1F5-7A5D-4A91-8503-D276B2ABA81B}" srcOrd="0" destOrd="0" presId="urn:microsoft.com/office/officeart/2005/8/layout/orgChart1"/>
    <dgm:cxn modelId="{DD3353D5-365B-4BE1-838B-C5C8EF2DF225}" type="presParOf" srcId="{70ECE589-FF9E-4067-A53A-56F54B91B99E}" destId="{BCF0A8C4-20FD-48DF-B45F-B3DE66957948}" srcOrd="1" destOrd="1" presId="urn:microsoft.com/office/officeart/2005/8/layout/orgChart1"/>
    <dgm:cxn modelId="{C8AA16BD-4F0D-4660-9109-414A1786A09B}" type="presParOf" srcId="{70ECE589-FF9E-4067-A53A-56F54B91B99E}" destId="{DF7638BE-3820-4BF5-8541-41A5AEE7EDA4}" srcOrd="2" destOrd="1" presId="urn:microsoft.com/office/officeart/2005/8/layout/orgChart1"/>
    <dgm:cxn modelId="{DEDE2CB8-140F-4963-AAB4-1191D259C524}" type="presParOf" srcId="{79F1921A-6C10-4104-BE91-30627FA93B7B}" destId="{AFE004A9-14F8-4323-BA75-F976DB33F7DA}" srcOrd="2" destOrd="1" presId="urn:microsoft.com/office/officeart/2005/8/layout/orgChart1"/>
    <dgm:cxn modelId="{E0842BE2-8DE5-41ED-983B-335FFEAAC640}" type="presParOf" srcId="{7352CBF9-921F-4BC8-AFD2-EA1F0ADFAF1E}" destId="{469559B1-9FDA-49AE-92BF-15C529405637}" srcOrd="2" destOrd="1" presId="urn:microsoft.com/office/officeart/2005/8/layout/orgChart1"/>
    <dgm:cxn modelId="{F27C0911-3B6F-46F7-BD07-02A1960C0494}" type="presParOf" srcId="{155298FE-9328-4108-BB2E-6795237641DA}" destId="{5D469A65-9302-4C4D-8BDC-33D366000348}" srcOrd="2" destOrd="1" presId="urn:microsoft.com/office/officeart/2005/8/layout/orgChart1"/>
    <dgm:cxn modelId="{1E94935C-9C50-48B5-B775-3527F0025DDB}" type="presParOf" srcId="{D9D72873-9A87-4944-A640-97302326D33B}" destId="{3F6A0B25-A849-4EFB-A2AB-C1E8021BAECF}" srcOrd="2" destOrd="1" presId="urn:microsoft.com/office/officeart/2005/8/layout/orgChart1"/>
    <dgm:cxn modelId="{B2FAFD14-0009-4205-8A6F-5569626D413E}" type="presParOf" srcId="{350705D0-BD6A-49E9-A025-C231CB7DC6E7}" destId="{5E081E35-5270-4569-AAF4-A113B140ABD3}" srcOrd="2" destOrd="1" presId="urn:microsoft.com/office/officeart/2005/8/layout/orgChart1"/>
    <dgm:cxn modelId="{8EB037B4-0612-4656-BD29-5FE0C611DAA1}" type="presParOf" srcId="{19AF1A62-A763-437C-87D1-A66C8D8F7CE1}" destId="{30CD3739-BD5F-4875-B1C6-6B314BC55EEE}" srcOrd="2" destOrd="11" presId="urn:microsoft.com/office/officeart/2005/8/layout/orgChart1"/>
    <dgm:cxn modelId="{CDCDF854-8ECD-433A-A962-0401BB4562BC}" type="presParOf" srcId="{F728C3E8-5128-4BB6-90CC-A86769ECE335}" destId="{0E819307-1B4E-434E-BA76-D5A4192B0663}" srcOrd="2" destOrd="0" presId="urn:microsoft.com/office/officeart/2005/8/layout/orgChart1"/>
    <dgm:cxn modelId="{2F2B2C3C-F40E-4C51-811F-529B06B330CD}" type="presParOf" srcId="{0E819307-1B4E-434E-BA76-D5A4192B0663}" destId="{7CC60CE2-51D0-47DE-A469-FE4884597341}" srcOrd="0" destOrd="2" presId="urn:microsoft.com/office/officeart/2005/8/layout/orgChart1"/>
    <dgm:cxn modelId="{8A9422F7-F5CF-47DD-A00F-39B5038A35C7}" type="presOf" srcId="{4294CB15-5EAF-442A-BADC-24588A60ECFF}" destId="{7CC60CE2-51D0-47DE-A469-FE4884597341}" srcOrd="0" destOrd="0" presId="urn:microsoft.com/office/officeart/2005/8/layout/orgChart1"/>
    <dgm:cxn modelId="{4CFD6914-0C41-479B-ACF2-19B50D0F48BA}" type="presParOf" srcId="{0E819307-1B4E-434E-BA76-D5A4192B0663}" destId="{2C28615C-654F-4C05-9383-C72EAED46321}" srcOrd="1" destOrd="2" presId="urn:microsoft.com/office/officeart/2005/8/layout/orgChart1"/>
    <dgm:cxn modelId="{FE31822E-AFA3-4258-BCD2-4F9F831D9D5E}" type="presParOf" srcId="{2C28615C-654F-4C05-9383-C72EAED46321}" destId="{531B400A-09FB-4AC6-91D5-6C58DB555D6A}" srcOrd="0" destOrd="1" presId="urn:microsoft.com/office/officeart/2005/8/layout/orgChart1"/>
    <dgm:cxn modelId="{BA7AD26A-3FCF-4C1B-BACB-BB7486ADAE75}" type="presOf" srcId="{B29BF47F-FB6F-4BB3-8B1F-25C507DDACF5}" destId="{531B400A-09FB-4AC6-91D5-6C58DB555D6A}" srcOrd="0" destOrd="0" presId="urn:microsoft.com/office/officeart/2005/8/layout/orgChart1"/>
    <dgm:cxn modelId="{36F3B0EF-0BE3-47B1-8D73-7A30B992BC33}" type="presParOf" srcId="{531B400A-09FB-4AC6-91D5-6C58DB555D6A}" destId="{15F46F7C-8483-49B2-9069-BD47518FA3C5}" srcOrd="0" destOrd="0" presId="urn:microsoft.com/office/officeart/2005/8/layout/orgChart1"/>
    <dgm:cxn modelId="{90060B89-1835-41AB-B5EE-99819DDAE0EE}" type="presOf" srcId="{B29BF47F-FB6F-4BB3-8B1F-25C507DDACF5}" destId="{15F46F7C-8483-49B2-9069-BD47518FA3C5}" srcOrd="0" destOrd="0" presId="urn:microsoft.com/office/officeart/2005/8/layout/orgChart1"/>
    <dgm:cxn modelId="{A2F29C42-1EB0-4158-BCCE-17413D8F4534}" type="presParOf" srcId="{531B400A-09FB-4AC6-91D5-6C58DB555D6A}" destId="{84CA6990-2D5D-47C3-9020-DF2944DEADCF}" srcOrd="1" destOrd="0" presId="urn:microsoft.com/office/officeart/2005/8/layout/orgChart1"/>
    <dgm:cxn modelId="{34A555D8-C272-47EC-A55F-C23FDCDDF0E7}" type="presOf" srcId="{B29BF47F-FB6F-4BB3-8B1F-25C507DDACF5}" destId="{84CA6990-2D5D-47C3-9020-DF2944DEADCF}" srcOrd="0" destOrd="0" presId="urn:microsoft.com/office/officeart/2005/8/layout/orgChart1"/>
    <dgm:cxn modelId="{4DE9ECF8-FC0A-4BCC-BB6D-9F62A601157C}" type="presParOf" srcId="{2C28615C-654F-4C05-9383-C72EAED46321}" destId="{0851F80F-8C6D-4400-A85F-BC390C21E4EE}" srcOrd="1" destOrd="1" presId="urn:microsoft.com/office/officeart/2005/8/layout/orgChart1"/>
    <dgm:cxn modelId="{C5376CB5-A023-486B-ADAA-E49C1BCF0302}" type="presParOf" srcId="{2C28615C-654F-4C05-9383-C72EAED46321}" destId="{3025C0A7-DA6F-4394-8167-7956EFF162F0}" srcOrd="2" destOrd="1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520947" y="308252"/>
          <a:ext cx="1941990" cy="567184"/>
        </a:xfrm>
        <a:custGeom>
          <a:avLst/>
          <a:gdLst/>
          <a:ahLst/>
          <a:cxnLst/>
          <a:pathLst>
            <a:path w="3058" h="893">
              <a:moveTo>
                <a:pt x="3058" y="0"/>
              </a:moveTo>
              <a:lnTo>
                <a:pt x="3058" y="791"/>
              </a:lnTo>
              <a:lnTo>
                <a:pt x="0" y="791"/>
              </a:lnTo>
              <a:lnTo>
                <a:pt x="0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0947" y="308252"/>
        <a:ext cx="1941990" cy="567184"/>
      </dsp:txXfrm>
    </dsp:sp>
    <dsp:sp modelId="{D137B270-71C5-4321-BD13-26FC1E0CC879}">
      <dsp:nvSpPr>
        <dsp:cNvPr id="79" name="任意多边形 78"/>
        <dsp:cNvSpPr/>
      </dsp:nvSpPr>
      <dsp:spPr bwMode="white">
        <a:xfrm>
          <a:off x="520947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0947" y="1183689"/>
        <a:ext cx="0" cy="129466"/>
      </dsp:txXfrm>
    </dsp:sp>
    <dsp:sp modelId="{804431EF-285A-463A-80F6-AC8E3C9D998D}">
      <dsp:nvSpPr>
        <dsp:cNvPr id="85" name="任意多边形 84"/>
        <dsp:cNvSpPr/>
      </dsp:nvSpPr>
      <dsp:spPr bwMode="white">
        <a:xfrm>
          <a:off x="520947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20947" y="1621408"/>
        <a:ext cx="0" cy="129466"/>
      </dsp:txXfrm>
    </dsp:sp>
    <dsp:sp modelId="{26FA5C61-A8EF-4C2C-BA83-E398F33B2451}">
      <dsp:nvSpPr>
        <dsp:cNvPr id="88" name="任意多边形 87"/>
        <dsp:cNvSpPr/>
      </dsp:nvSpPr>
      <dsp:spPr bwMode="white">
        <a:xfrm>
          <a:off x="274345" y="2059126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74345" y="2059126"/>
        <a:ext cx="92476" cy="283592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1266917" y="308252"/>
          <a:ext cx="1196019" cy="567184"/>
        </a:xfrm>
        <a:custGeom>
          <a:avLst/>
          <a:gdLst/>
          <a:ahLst/>
          <a:cxnLst/>
          <a:pathLst>
            <a:path w="1883" h="893">
              <a:moveTo>
                <a:pt x="1883" y="0"/>
              </a:moveTo>
              <a:lnTo>
                <a:pt x="1883" y="791"/>
              </a:lnTo>
              <a:lnTo>
                <a:pt x="0" y="791"/>
              </a:lnTo>
              <a:lnTo>
                <a:pt x="0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266917" y="308252"/>
        <a:ext cx="1196019" cy="567184"/>
      </dsp:txXfrm>
    </dsp:sp>
    <dsp:sp modelId="{437C66D6-3050-41AD-B751-9F7ACC8180C9}">
      <dsp:nvSpPr>
        <dsp:cNvPr id="97" name="任意多边形 96"/>
        <dsp:cNvSpPr/>
      </dsp:nvSpPr>
      <dsp:spPr bwMode="white">
        <a:xfrm>
          <a:off x="1266917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266917" y="1183689"/>
        <a:ext cx="0" cy="129466"/>
      </dsp:txXfrm>
    </dsp:sp>
    <dsp:sp modelId="{92E26265-9F86-4CD7-9314-966F931CDD48}">
      <dsp:nvSpPr>
        <dsp:cNvPr id="103" name="任意多边形 102"/>
        <dsp:cNvSpPr/>
      </dsp:nvSpPr>
      <dsp:spPr bwMode="white">
        <a:xfrm>
          <a:off x="1266917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266917" y="1621408"/>
        <a:ext cx="0" cy="129466"/>
      </dsp:txXfrm>
    </dsp:sp>
    <dsp:sp modelId="{47D33312-E0C7-476A-8704-2BB6E5064603}">
      <dsp:nvSpPr>
        <dsp:cNvPr id="100" name="任意多边形 99"/>
        <dsp:cNvSpPr/>
      </dsp:nvSpPr>
      <dsp:spPr bwMode="white">
        <a:xfrm>
          <a:off x="1020316" y="2059126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020316" y="2059126"/>
        <a:ext cx="92476" cy="283592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2012888" y="308252"/>
          <a:ext cx="450049" cy="567184"/>
        </a:xfrm>
        <a:custGeom>
          <a:avLst/>
          <a:gdLst/>
          <a:ahLst/>
          <a:cxnLst/>
          <a:pathLst>
            <a:path w="709" h="893">
              <a:moveTo>
                <a:pt x="709" y="0"/>
              </a:moveTo>
              <a:lnTo>
                <a:pt x="709" y="791"/>
              </a:lnTo>
              <a:lnTo>
                <a:pt x="0" y="791"/>
              </a:lnTo>
              <a:lnTo>
                <a:pt x="0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12888" y="308252"/>
        <a:ext cx="450049" cy="567184"/>
      </dsp:txXfrm>
    </dsp:sp>
    <dsp:sp modelId="{71333C89-DA55-4D6F-8019-9D23E1930227}">
      <dsp:nvSpPr>
        <dsp:cNvPr id="106" name="任意多边形 105"/>
        <dsp:cNvSpPr/>
      </dsp:nvSpPr>
      <dsp:spPr bwMode="white">
        <a:xfrm>
          <a:off x="2012888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12888" y="1183689"/>
        <a:ext cx="0" cy="129466"/>
      </dsp:txXfrm>
    </dsp:sp>
    <dsp:sp modelId="{3E05A3CB-F48E-429D-95DD-40C75D10EF29}">
      <dsp:nvSpPr>
        <dsp:cNvPr id="109" name="任意多边形 108"/>
        <dsp:cNvSpPr/>
      </dsp:nvSpPr>
      <dsp:spPr bwMode="white">
        <a:xfrm>
          <a:off x="2012888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012888" y="1621408"/>
        <a:ext cx="0" cy="129466"/>
      </dsp:txXfrm>
    </dsp:sp>
    <dsp:sp modelId="{D041F2CF-7561-4FBE-8D09-84B3EC48BA9D}">
      <dsp:nvSpPr>
        <dsp:cNvPr id="112" name="任意多边形 111"/>
        <dsp:cNvSpPr/>
      </dsp:nvSpPr>
      <dsp:spPr bwMode="white">
        <a:xfrm>
          <a:off x="1766286" y="2059126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766286" y="2059126"/>
        <a:ext cx="92476" cy="283592"/>
      </dsp:txXfrm>
    </dsp:sp>
    <dsp:sp modelId="{43C83D25-62C2-4BF5-8653-49EE462AF46A}">
      <dsp:nvSpPr>
        <dsp:cNvPr id="61" name="任意多边形 60"/>
        <dsp:cNvSpPr/>
      </dsp:nvSpPr>
      <dsp:spPr bwMode="white">
        <a:xfrm>
          <a:off x="2462937" y="308252"/>
          <a:ext cx="450049" cy="567184"/>
        </a:xfrm>
        <a:custGeom>
          <a:avLst/>
          <a:gdLst/>
          <a:ahLst/>
          <a:cxnLst/>
          <a:pathLst>
            <a:path w="709" h="893">
              <a:moveTo>
                <a:pt x="0" y="0"/>
              </a:moveTo>
              <a:lnTo>
                <a:pt x="0" y="791"/>
              </a:lnTo>
              <a:lnTo>
                <a:pt x="709" y="791"/>
              </a:lnTo>
              <a:lnTo>
                <a:pt x="709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62937" y="308252"/>
        <a:ext cx="450049" cy="567184"/>
      </dsp:txXfrm>
    </dsp:sp>
    <dsp:sp modelId="{484B03C6-3D8E-4AFE-8B84-A7AFBDC16456}">
      <dsp:nvSpPr>
        <dsp:cNvPr id="94" name="任意多边形 93"/>
        <dsp:cNvSpPr/>
      </dsp:nvSpPr>
      <dsp:spPr bwMode="white">
        <a:xfrm>
          <a:off x="2912985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12985" y="1183689"/>
        <a:ext cx="0" cy="129466"/>
      </dsp:txXfrm>
    </dsp:sp>
    <dsp:sp modelId="{0A4672AC-B8A8-414D-9CBA-DF9EE6610C7C}">
      <dsp:nvSpPr>
        <dsp:cNvPr id="115" name="任意多边形 114"/>
        <dsp:cNvSpPr/>
      </dsp:nvSpPr>
      <dsp:spPr bwMode="white">
        <a:xfrm>
          <a:off x="2912985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12985" y="1621408"/>
        <a:ext cx="0" cy="129466"/>
      </dsp:txXfrm>
    </dsp:sp>
    <dsp:sp modelId="{85E24021-E1D1-4257-9F95-ADBDC5A82A00}">
      <dsp:nvSpPr>
        <dsp:cNvPr id="118" name="任意多边形 117"/>
        <dsp:cNvSpPr/>
      </dsp:nvSpPr>
      <dsp:spPr bwMode="white">
        <a:xfrm>
          <a:off x="2912985" y="2059126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912985" y="2059126"/>
        <a:ext cx="0" cy="129466"/>
      </dsp:txXfrm>
    </dsp:sp>
    <dsp:sp modelId="{FB1850EF-EE3A-4C88-9E7D-2727204D2B23}">
      <dsp:nvSpPr>
        <dsp:cNvPr id="142" name="任意多边形 141"/>
        <dsp:cNvSpPr/>
      </dsp:nvSpPr>
      <dsp:spPr bwMode="white">
        <a:xfrm>
          <a:off x="2848252" y="2496845"/>
          <a:ext cx="64733" cy="283592"/>
        </a:xfrm>
        <a:custGeom>
          <a:avLst/>
          <a:gdLst/>
          <a:ahLst/>
          <a:cxnLst/>
          <a:pathLst>
            <a:path w="102" h="447">
              <a:moveTo>
                <a:pt x="102" y="0"/>
              </a:moveTo>
              <a:lnTo>
                <a:pt x="102" y="447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848252" y="2496845"/>
        <a:ext cx="64733" cy="283592"/>
      </dsp:txXfrm>
    </dsp:sp>
    <dsp:sp modelId="{D189900E-1C2D-45BD-8AF5-B7A59C33E012}">
      <dsp:nvSpPr>
        <dsp:cNvPr id="67" name="任意多边形 66"/>
        <dsp:cNvSpPr/>
      </dsp:nvSpPr>
      <dsp:spPr bwMode="white">
        <a:xfrm>
          <a:off x="2462937" y="308252"/>
          <a:ext cx="1196019" cy="567184"/>
        </a:xfrm>
        <a:custGeom>
          <a:avLst/>
          <a:gdLst/>
          <a:ahLst/>
          <a:cxnLst/>
          <a:pathLst>
            <a:path w="1883" h="893">
              <a:moveTo>
                <a:pt x="0" y="0"/>
              </a:moveTo>
              <a:lnTo>
                <a:pt x="0" y="791"/>
              </a:lnTo>
              <a:lnTo>
                <a:pt x="1883" y="791"/>
              </a:lnTo>
              <a:lnTo>
                <a:pt x="1883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62937" y="308252"/>
        <a:ext cx="1196019" cy="567184"/>
      </dsp:txXfrm>
    </dsp:sp>
    <dsp:sp modelId="{F771AC43-1818-4C05-9256-B2269BC4F0A5}">
      <dsp:nvSpPr>
        <dsp:cNvPr id="121" name="任意多边形 120"/>
        <dsp:cNvSpPr/>
      </dsp:nvSpPr>
      <dsp:spPr bwMode="white">
        <a:xfrm>
          <a:off x="3658956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658956" y="1183689"/>
        <a:ext cx="0" cy="129466"/>
      </dsp:txXfrm>
    </dsp:sp>
    <dsp:sp modelId="{A9E8A296-9D32-492B-A634-90319F0DA134}">
      <dsp:nvSpPr>
        <dsp:cNvPr id="124" name="任意多边形 123"/>
        <dsp:cNvSpPr/>
      </dsp:nvSpPr>
      <dsp:spPr bwMode="white">
        <a:xfrm>
          <a:off x="3658956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658956" y="1621408"/>
        <a:ext cx="0" cy="129466"/>
      </dsp:txXfrm>
    </dsp:sp>
    <dsp:sp modelId="{9DC0A6C0-E308-44A5-B4B5-65F4958A7759}">
      <dsp:nvSpPr>
        <dsp:cNvPr id="127" name="任意多边形 126"/>
        <dsp:cNvSpPr/>
      </dsp:nvSpPr>
      <dsp:spPr bwMode="white">
        <a:xfrm>
          <a:off x="3658956" y="2059126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658956" y="2059126"/>
        <a:ext cx="0" cy="129466"/>
      </dsp:txXfrm>
    </dsp:sp>
    <dsp:sp modelId="{2518E4D0-E645-4AF6-911D-79CDA10FBBEB}">
      <dsp:nvSpPr>
        <dsp:cNvPr id="145" name="任意多边形 144"/>
        <dsp:cNvSpPr/>
      </dsp:nvSpPr>
      <dsp:spPr bwMode="white">
        <a:xfrm>
          <a:off x="3594223" y="2496845"/>
          <a:ext cx="64733" cy="283592"/>
        </a:xfrm>
        <a:custGeom>
          <a:avLst/>
          <a:gdLst/>
          <a:ahLst/>
          <a:cxnLst/>
          <a:pathLst>
            <a:path w="102" h="447">
              <a:moveTo>
                <a:pt x="102" y="0"/>
              </a:moveTo>
              <a:lnTo>
                <a:pt x="102" y="447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3594223" y="2496845"/>
        <a:ext cx="64733" cy="283592"/>
      </dsp:txXfrm>
    </dsp:sp>
    <dsp:sp modelId="{37E45AB8-F36E-457A-A351-F9CC175833F1}">
      <dsp:nvSpPr>
        <dsp:cNvPr id="76" name="任意多边形 75"/>
        <dsp:cNvSpPr/>
      </dsp:nvSpPr>
      <dsp:spPr bwMode="white">
        <a:xfrm>
          <a:off x="2462937" y="308252"/>
          <a:ext cx="1941990" cy="567184"/>
        </a:xfrm>
        <a:custGeom>
          <a:avLst/>
          <a:gdLst/>
          <a:ahLst/>
          <a:cxnLst/>
          <a:pathLst>
            <a:path w="3058" h="893">
              <a:moveTo>
                <a:pt x="0" y="0"/>
              </a:moveTo>
              <a:lnTo>
                <a:pt x="0" y="791"/>
              </a:lnTo>
              <a:lnTo>
                <a:pt x="3058" y="791"/>
              </a:lnTo>
              <a:lnTo>
                <a:pt x="3058" y="893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462937" y="308252"/>
        <a:ext cx="1941990" cy="567184"/>
      </dsp:txXfrm>
    </dsp:sp>
    <dsp:sp modelId="{3FD592E5-FDE8-4263-AF7F-EDF4D3EA1A82}">
      <dsp:nvSpPr>
        <dsp:cNvPr id="130" name="任意多边形 129"/>
        <dsp:cNvSpPr/>
      </dsp:nvSpPr>
      <dsp:spPr bwMode="white">
        <a:xfrm>
          <a:off x="4404927" y="1183689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1183689"/>
        <a:ext cx="0" cy="129466"/>
      </dsp:txXfrm>
    </dsp:sp>
    <dsp:sp modelId="{49B20152-B550-49AF-AE60-073A2B761E90}">
      <dsp:nvSpPr>
        <dsp:cNvPr id="133" name="任意多边形 132"/>
        <dsp:cNvSpPr/>
      </dsp:nvSpPr>
      <dsp:spPr bwMode="white">
        <a:xfrm>
          <a:off x="4404927" y="1621408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1621408"/>
        <a:ext cx="0" cy="129466"/>
      </dsp:txXfrm>
    </dsp:sp>
    <dsp:sp modelId="{29FCA13E-5423-46B5-9724-C2F825651588}">
      <dsp:nvSpPr>
        <dsp:cNvPr id="136" name="任意多边形 135"/>
        <dsp:cNvSpPr/>
      </dsp:nvSpPr>
      <dsp:spPr bwMode="white">
        <a:xfrm>
          <a:off x="4404927" y="2059126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2059126"/>
        <a:ext cx="0" cy="129466"/>
      </dsp:txXfrm>
    </dsp:sp>
    <dsp:sp modelId="{401FE0AF-CF48-47DD-9F0B-133F331A9D94}">
      <dsp:nvSpPr>
        <dsp:cNvPr id="148" name="任意多边形 147"/>
        <dsp:cNvSpPr/>
      </dsp:nvSpPr>
      <dsp:spPr bwMode="white">
        <a:xfrm>
          <a:off x="4404927" y="2496845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2496845"/>
        <a:ext cx="0" cy="129466"/>
      </dsp:txXfrm>
    </dsp:sp>
    <dsp:sp modelId="{CB6604F4-94CB-4BB4-B286-375C45320396}">
      <dsp:nvSpPr>
        <dsp:cNvPr id="151" name="任意多边形 150"/>
        <dsp:cNvSpPr/>
      </dsp:nvSpPr>
      <dsp:spPr bwMode="white">
        <a:xfrm>
          <a:off x="4404927" y="2934563"/>
          <a:ext cx="0" cy="129466"/>
        </a:xfrm>
        <a:custGeom>
          <a:avLst/>
          <a:gdLst/>
          <a:ahLst/>
          <a:cxnLst/>
          <a:pathLst>
            <a:path h="204">
              <a:moveTo>
                <a:pt x="0" y="0"/>
              </a:moveTo>
              <a:lnTo>
                <a:pt x="0" y="20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404927" y="2934563"/>
        <a:ext cx="0" cy="129466"/>
      </dsp:txXfrm>
    </dsp:sp>
    <dsp:sp modelId="{8B0A4480-4EEA-469D-B324-72362EB4E405}">
      <dsp:nvSpPr>
        <dsp:cNvPr id="154" name="任意多边形 153"/>
        <dsp:cNvSpPr/>
      </dsp:nvSpPr>
      <dsp:spPr bwMode="white">
        <a:xfrm>
          <a:off x="4158325" y="3372282"/>
          <a:ext cx="92476" cy="283592"/>
        </a:xfrm>
        <a:custGeom>
          <a:avLst/>
          <a:gdLst/>
          <a:ahLst/>
          <a:cxnLst/>
          <a:pathLst>
            <a:path w="146" h="447">
              <a:moveTo>
                <a:pt x="0" y="0"/>
              </a:moveTo>
              <a:lnTo>
                <a:pt x="0" y="447"/>
              </a:lnTo>
              <a:lnTo>
                <a:pt x="146" y="447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4158325" y="3372282"/>
        <a:ext cx="92476" cy="283592"/>
      </dsp:txXfrm>
    </dsp:sp>
    <dsp:sp modelId="{7CC60CE2-51D0-47DE-A469-FE4884597341}">
      <dsp:nvSpPr>
        <dsp:cNvPr id="14" name="任意多边形 13"/>
        <dsp:cNvSpPr/>
      </dsp:nvSpPr>
      <dsp:spPr bwMode="white">
        <a:xfrm>
          <a:off x="2398204" y="308252"/>
          <a:ext cx="64733" cy="283592"/>
        </a:xfrm>
        <a:custGeom>
          <a:avLst/>
          <a:gdLst/>
          <a:ahLst/>
          <a:cxnLst/>
          <a:pathLst>
            <a:path w="102" h="447">
              <a:moveTo>
                <a:pt x="102" y="0"/>
              </a:moveTo>
              <a:lnTo>
                <a:pt x="102" y="447"/>
              </a:lnTo>
              <a:lnTo>
                <a:pt x="0" y="447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398204" y="308252"/>
        <a:ext cx="64733" cy="283592"/>
      </dsp:txXfrm>
    </dsp:sp>
    <dsp:sp modelId="{AE79172D-D441-42BB-84EA-E3D989670DED}">
      <dsp:nvSpPr>
        <dsp:cNvPr id="3" name="矩形 2"/>
        <dsp:cNvSpPr/>
      </dsp:nvSpPr>
      <dsp:spPr bwMode="white">
        <a:xfrm>
          <a:off x="2154684" y="0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50"/>
            <a:t>sky-cloud</a:t>
          </a:r>
          <a:r>
            <a:rPr lang="zh-CN" altLang="en-US" sz="750"/>
            <a:t>云存储系统</a:t>
          </a:r>
          <a:r>
            <a:rPr lang="en-US" altLang="zh-CN" sz="750"/>
            <a:t>WBS</a:t>
          </a:r>
          <a:r>
            <a:rPr lang="zh-CN" altLang="en-US" sz="750"/>
            <a:t>结构</a:t>
          </a:r>
          <a:endParaRPr lang="zh-CN" altLang="en-US" sz="750"/>
        </a:p>
      </dsp:txBody>
      <dsp:txXfrm>
        <a:off x="2154684" y="0"/>
        <a:ext cx="616505" cy="308252"/>
      </dsp:txXfrm>
    </dsp:sp>
    <dsp:sp modelId="{43B7C837-49D6-40CE-BBAB-953D9E4BA7ED}">
      <dsp:nvSpPr>
        <dsp:cNvPr id="6" name="矩形 5"/>
        <dsp:cNvSpPr/>
      </dsp:nvSpPr>
      <dsp:spPr bwMode="white">
        <a:xfrm>
          <a:off x="212694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</a:t>
          </a:r>
          <a:r>
            <a:rPr lang="zh-CN" altLang="en-US"/>
            <a:t>需求分析</a:t>
          </a:r>
          <a:endParaRPr lang="zh-CN" altLang="en-US"/>
        </a:p>
      </dsp:txBody>
      <dsp:txXfrm>
        <a:off x="212694" y="875437"/>
        <a:ext cx="616505" cy="308252"/>
      </dsp:txXfrm>
    </dsp:sp>
    <dsp:sp modelId="{0F16A30D-F208-4FAE-8EC4-210EC24EA702}">
      <dsp:nvSpPr>
        <dsp:cNvPr id="80" name="矩形 79"/>
        <dsp:cNvSpPr/>
      </dsp:nvSpPr>
      <dsp:spPr bwMode="white">
        <a:xfrm>
          <a:off x="212694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确定目标</a:t>
          </a:r>
          <a:endParaRPr altLang="en-US"/>
        </a:p>
      </dsp:txBody>
      <dsp:txXfrm>
        <a:off x="212694" y="1313155"/>
        <a:ext cx="616505" cy="308252"/>
      </dsp:txXfrm>
    </dsp:sp>
    <dsp:sp modelId="{28CD498C-8EE6-44AC-B775-CBD10958800E}">
      <dsp:nvSpPr>
        <dsp:cNvPr id="86" name="矩形 85"/>
        <dsp:cNvSpPr/>
      </dsp:nvSpPr>
      <dsp:spPr bwMode="white">
        <a:xfrm>
          <a:off x="212694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运行环境</a:t>
          </a:r>
          <a:endParaRPr altLang="en-US"/>
        </a:p>
      </dsp:txBody>
      <dsp:txXfrm>
        <a:off x="212694" y="1750874"/>
        <a:ext cx="616505" cy="308252"/>
      </dsp:txXfrm>
    </dsp:sp>
    <dsp:sp modelId="{F3A59D4B-6C2B-4D0D-8D76-7D9C8B6F4E53}">
      <dsp:nvSpPr>
        <dsp:cNvPr id="89" name="矩形 88"/>
        <dsp:cNvSpPr/>
      </dsp:nvSpPr>
      <dsp:spPr bwMode="white">
        <a:xfrm>
          <a:off x="366820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各种需求分析</a:t>
          </a:r>
          <a:endParaRPr altLang="en-US"/>
        </a:p>
      </dsp:txBody>
      <dsp:txXfrm>
        <a:off x="366820" y="2188592"/>
        <a:ext cx="616505" cy="308252"/>
      </dsp:txXfrm>
    </dsp:sp>
    <dsp:sp modelId="{08A0D1D2-3A20-4D63-8E35-B7C8B6B16D48}">
      <dsp:nvSpPr>
        <dsp:cNvPr id="9" name="矩形 8"/>
        <dsp:cNvSpPr/>
      </dsp:nvSpPr>
      <dsp:spPr bwMode="white">
        <a:xfrm>
          <a:off x="958665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2</a:t>
          </a:r>
          <a:r>
            <a:rPr lang="zh-CN" altLang="en-US"/>
            <a:t>规格说明</a:t>
          </a:r>
          <a:endParaRPr lang="zh-CN" altLang="en-US"/>
        </a:p>
      </dsp:txBody>
      <dsp:txXfrm>
        <a:off x="958665" y="875437"/>
        <a:ext cx="616505" cy="308252"/>
      </dsp:txXfrm>
    </dsp:sp>
    <dsp:sp modelId="{DF0A5574-BC96-494E-83D3-662C4102C77B}">
      <dsp:nvSpPr>
        <dsp:cNvPr id="98" name="矩形 97"/>
        <dsp:cNvSpPr/>
      </dsp:nvSpPr>
      <dsp:spPr bwMode="white">
        <a:xfrm>
          <a:off x="958665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功能规格说明</a:t>
          </a:r>
          <a:endParaRPr altLang="en-US"/>
        </a:p>
      </dsp:txBody>
      <dsp:txXfrm>
        <a:off x="958665" y="1313155"/>
        <a:ext cx="616505" cy="308252"/>
      </dsp:txXfrm>
    </dsp:sp>
    <dsp:sp modelId="{CF2CD9C9-DED1-4F2A-A934-5FE4EDFF2CBB}">
      <dsp:nvSpPr>
        <dsp:cNvPr id="104" name="矩形 103"/>
        <dsp:cNvSpPr/>
      </dsp:nvSpPr>
      <dsp:spPr bwMode="white">
        <a:xfrm>
          <a:off x="958665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性能规格说明</a:t>
          </a:r>
          <a:endParaRPr altLang="en-US"/>
        </a:p>
      </dsp:txBody>
      <dsp:txXfrm>
        <a:off x="958665" y="1750874"/>
        <a:ext cx="616505" cy="308252"/>
      </dsp:txXfrm>
    </dsp:sp>
    <dsp:sp modelId="{F9B1214B-7445-42E6-82A2-1B867DBC289A}">
      <dsp:nvSpPr>
        <dsp:cNvPr id="101" name="矩形 100"/>
        <dsp:cNvSpPr/>
      </dsp:nvSpPr>
      <dsp:spPr bwMode="white">
        <a:xfrm>
          <a:off x="1112791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接口规格说明</a:t>
          </a:r>
          <a:endParaRPr altLang="en-US"/>
        </a:p>
      </dsp:txBody>
      <dsp:txXfrm>
        <a:off x="1112791" y="2188592"/>
        <a:ext cx="616505" cy="308252"/>
      </dsp:txXfrm>
    </dsp:sp>
    <dsp:sp modelId="{7D64F4A3-0E55-47AC-A59B-9D5A9DC25552}">
      <dsp:nvSpPr>
        <dsp:cNvPr id="12" name="矩形 11"/>
        <dsp:cNvSpPr/>
      </dsp:nvSpPr>
      <dsp:spPr bwMode="white">
        <a:xfrm>
          <a:off x="1704636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实现搜索、下载、删除文件</a:t>
          </a:r>
          <a:endParaRPr lang="zh-CN" altLang="en-US"/>
        </a:p>
      </dsp:txBody>
      <dsp:txXfrm>
        <a:off x="1704636" y="875437"/>
        <a:ext cx="616505" cy="308252"/>
      </dsp:txXfrm>
    </dsp:sp>
    <dsp:sp modelId="{344C293F-BE31-4A64-9179-B04303302C8D}">
      <dsp:nvSpPr>
        <dsp:cNvPr id="107" name="矩形 106"/>
        <dsp:cNvSpPr/>
      </dsp:nvSpPr>
      <dsp:spPr bwMode="white">
        <a:xfrm>
          <a:off x="1704636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登陆、注册用户</a:t>
          </a:r>
          <a:endParaRPr altLang="en-US"/>
        </a:p>
      </dsp:txBody>
      <dsp:txXfrm>
        <a:off x="1704636" y="1313155"/>
        <a:ext cx="616505" cy="308252"/>
      </dsp:txXfrm>
    </dsp:sp>
    <dsp:sp modelId="{3FCEB18E-15A3-4D5F-A0A1-F74B1DB2CE68}">
      <dsp:nvSpPr>
        <dsp:cNvPr id="110" name="矩形 109"/>
        <dsp:cNvSpPr/>
      </dsp:nvSpPr>
      <dsp:spPr bwMode="white">
        <a:xfrm>
          <a:off x="1704636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云盘文件是否共享</a:t>
          </a:r>
          <a:endParaRPr altLang="en-US"/>
        </a:p>
      </dsp:txBody>
      <dsp:txXfrm>
        <a:off x="1704636" y="1750874"/>
        <a:ext cx="616505" cy="308252"/>
      </dsp:txXfrm>
    </dsp:sp>
    <dsp:sp modelId="{29F1A981-9271-414F-A0BD-C268A3826DC0}">
      <dsp:nvSpPr>
        <dsp:cNvPr id="113" name="矩形 112"/>
        <dsp:cNvSpPr/>
      </dsp:nvSpPr>
      <dsp:spPr bwMode="white">
        <a:xfrm>
          <a:off x="1858762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可以上传私密文件</a:t>
          </a:r>
          <a:endParaRPr altLang="en-US"/>
        </a:p>
      </dsp:txBody>
      <dsp:txXfrm>
        <a:off x="1858762" y="2188592"/>
        <a:ext cx="616505" cy="308252"/>
      </dsp:txXfrm>
    </dsp:sp>
    <dsp:sp modelId="{1D7EF2D8-A9DE-4C44-AC24-8F186013222B}">
      <dsp:nvSpPr>
        <dsp:cNvPr id="62" name="矩形 61"/>
        <dsp:cNvSpPr/>
      </dsp:nvSpPr>
      <dsp:spPr bwMode="white">
        <a:xfrm>
          <a:off x="2604733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4</a:t>
          </a:r>
          <a:r>
            <a:rPr lang="zh-CN" altLang="en-US"/>
            <a:t>编码</a:t>
          </a:r>
          <a:endParaRPr altLang="en-US"/>
        </a:p>
      </dsp:txBody>
      <dsp:txXfrm>
        <a:off x="2604733" y="875437"/>
        <a:ext cx="616505" cy="308252"/>
      </dsp:txXfrm>
    </dsp:sp>
    <dsp:sp modelId="{4F2A39B6-A425-4F1F-BFB9-FC1CBF787E6E}">
      <dsp:nvSpPr>
        <dsp:cNvPr id="95" name="矩形 94"/>
        <dsp:cNvSpPr/>
      </dsp:nvSpPr>
      <dsp:spPr bwMode="white">
        <a:xfrm>
          <a:off x="2604733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服务器</a:t>
          </a:r>
          <a:endParaRPr lang="en-US"/>
        </a:p>
      </dsp:txBody>
      <dsp:txXfrm>
        <a:off x="2604733" y="1313155"/>
        <a:ext cx="616505" cy="308252"/>
      </dsp:txXfrm>
    </dsp:sp>
    <dsp:sp modelId="{F136D268-594C-4806-BE4B-A911102CF8AA}">
      <dsp:nvSpPr>
        <dsp:cNvPr id="116" name="矩形 115"/>
        <dsp:cNvSpPr/>
      </dsp:nvSpPr>
      <dsp:spPr bwMode="white">
        <a:xfrm>
          <a:off x="2604733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数据库</a:t>
          </a:r>
          <a:endParaRPr altLang="en-US"/>
        </a:p>
      </dsp:txBody>
      <dsp:txXfrm>
        <a:off x="2604733" y="1750874"/>
        <a:ext cx="616505" cy="308252"/>
      </dsp:txXfrm>
    </dsp:sp>
    <dsp:sp modelId="{CFAB134A-E351-434D-8EEC-2B143E06DB9B}">
      <dsp:nvSpPr>
        <dsp:cNvPr id="119" name="矩形 118"/>
        <dsp:cNvSpPr/>
      </dsp:nvSpPr>
      <dsp:spPr bwMode="white">
        <a:xfrm>
          <a:off x="2604733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网页</a:t>
          </a:r>
          <a:endParaRPr altLang="en-US"/>
        </a:p>
      </dsp:txBody>
      <dsp:txXfrm>
        <a:off x="2604733" y="2188592"/>
        <a:ext cx="616505" cy="308252"/>
      </dsp:txXfrm>
    </dsp:sp>
    <dsp:sp modelId="{B3E5B5F3-8A88-414C-9A3C-FA2AC517CDE8}">
      <dsp:nvSpPr>
        <dsp:cNvPr id="143" name="矩形 142"/>
        <dsp:cNvSpPr/>
      </dsp:nvSpPr>
      <dsp:spPr bwMode="white">
        <a:xfrm>
          <a:off x="2231748" y="2626311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用</a:t>
          </a:r>
          <a:r>
            <a:rPr lang="en-US" altLang="zh-CN"/>
            <a:t>java</a:t>
          </a:r>
          <a:r>
            <a:rPr lang="zh-CN" altLang="en-US"/>
            <a:t>连接这些内容</a:t>
          </a:r>
          <a:endParaRPr altLang="en-US"/>
        </a:p>
      </dsp:txBody>
      <dsp:txXfrm>
        <a:off x="2231748" y="2626311"/>
        <a:ext cx="616505" cy="308252"/>
      </dsp:txXfrm>
    </dsp:sp>
    <dsp:sp modelId="{A8372E9D-E60C-4741-A3A2-AC7B1C4F51EE}">
      <dsp:nvSpPr>
        <dsp:cNvPr id="68" name="矩形 67"/>
        <dsp:cNvSpPr/>
      </dsp:nvSpPr>
      <dsp:spPr bwMode="white">
        <a:xfrm>
          <a:off x="3350704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5</a:t>
          </a:r>
          <a:r>
            <a:rPr lang="zh-CN" altLang="en-US"/>
            <a:t>综合测试</a:t>
          </a:r>
          <a:endParaRPr altLang="en-US"/>
        </a:p>
      </dsp:txBody>
      <dsp:txXfrm>
        <a:off x="3350704" y="875437"/>
        <a:ext cx="616505" cy="308252"/>
      </dsp:txXfrm>
    </dsp:sp>
    <dsp:sp modelId="{C75C1D80-5EF4-4804-957F-294D77EB99AE}">
      <dsp:nvSpPr>
        <dsp:cNvPr id="122" name="矩形 121"/>
        <dsp:cNvSpPr/>
      </dsp:nvSpPr>
      <dsp:spPr bwMode="white">
        <a:xfrm>
          <a:off x="3350704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</a:t>
          </a:r>
          <a:endParaRPr altLang="en-US"/>
        </a:p>
      </dsp:txBody>
      <dsp:txXfrm>
        <a:off x="3350704" y="1313155"/>
        <a:ext cx="616505" cy="308252"/>
      </dsp:txXfrm>
    </dsp:sp>
    <dsp:sp modelId="{2B2DDEF9-7BD6-46B4-B02D-8CC2BF8C792C}">
      <dsp:nvSpPr>
        <dsp:cNvPr id="125" name="矩形 124"/>
        <dsp:cNvSpPr/>
      </dsp:nvSpPr>
      <dsp:spPr bwMode="white">
        <a:xfrm>
          <a:off x="3350704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测试项目</a:t>
          </a:r>
          <a:endParaRPr altLang="en-US"/>
        </a:p>
      </dsp:txBody>
      <dsp:txXfrm>
        <a:off x="3350704" y="1750874"/>
        <a:ext cx="616505" cy="308252"/>
      </dsp:txXfrm>
    </dsp:sp>
    <dsp:sp modelId="{9F6878C3-2207-4DCE-91C1-67E82EA85A77}">
      <dsp:nvSpPr>
        <dsp:cNvPr id="128" name="矩形 127"/>
        <dsp:cNvSpPr/>
      </dsp:nvSpPr>
      <dsp:spPr bwMode="white">
        <a:xfrm>
          <a:off x="3350704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测试准备</a:t>
          </a:r>
          <a:endParaRPr altLang="en-US"/>
        </a:p>
      </dsp:txBody>
      <dsp:txXfrm>
        <a:off x="3350704" y="2188592"/>
        <a:ext cx="616505" cy="308252"/>
      </dsp:txXfrm>
    </dsp:sp>
    <dsp:sp modelId="{2882D2AF-D256-467F-855F-38E4D56802F3}">
      <dsp:nvSpPr>
        <dsp:cNvPr id="146" name="矩形 145"/>
        <dsp:cNvSpPr/>
      </dsp:nvSpPr>
      <dsp:spPr bwMode="white">
        <a:xfrm>
          <a:off x="2977718" y="2626311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测试机构及人员</a:t>
          </a:r>
          <a:endParaRPr altLang="en-US"/>
        </a:p>
      </dsp:txBody>
      <dsp:txXfrm>
        <a:off x="2977718" y="2626311"/>
        <a:ext cx="616505" cy="308252"/>
      </dsp:txXfrm>
    </dsp:sp>
    <dsp:sp modelId="{8777AE83-9EB1-4C15-9B65-101A562C0BE1}">
      <dsp:nvSpPr>
        <dsp:cNvPr id="77" name="矩形 76"/>
        <dsp:cNvSpPr/>
      </dsp:nvSpPr>
      <dsp:spPr bwMode="white">
        <a:xfrm>
          <a:off x="4096675" y="875437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6</a:t>
          </a:r>
          <a:r>
            <a:rPr lang="zh-CN" altLang="en-US"/>
            <a:t>维护</a:t>
          </a:r>
          <a:endParaRPr altLang="en-US"/>
        </a:p>
      </dsp:txBody>
      <dsp:txXfrm>
        <a:off x="4096675" y="875437"/>
        <a:ext cx="616505" cy="308252"/>
      </dsp:txXfrm>
    </dsp:sp>
    <dsp:sp modelId="{E164CC52-D5AF-4835-B864-461B5AC4C239}">
      <dsp:nvSpPr>
        <dsp:cNvPr id="131" name="矩形 130"/>
        <dsp:cNvSpPr/>
      </dsp:nvSpPr>
      <dsp:spPr bwMode="white">
        <a:xfrm>
          <a:off x="4096675" y="1313155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约定</a:t>
          </a:r>
          <a:endParaRPr altLang="en-US"/>
        </a:p>
      </dsp:txBody>
      <dsp:txXfrm>
        <a:off x="4096675" y="1313155"/>
        <a:ext cx="616505" cy="308252"/>
      </dsp:txXfrm>
    </dsp:sp>
    <dsp:sp modelId="{7E09FC35-A1F7-459C-8394-C6A7CC973762}">
      <dsp:nvSpPr>
        <dsp:cNvPr id="134" name="矩形 133"/>
        <dsp:cNvSpPr/>
      </dsp:nvSpPr>
      <dsp:spPr bwMode="white">
        <a:xfrm>
          <a:off x="4096675" y="1750874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验证过程</a:t>
          </a:r>
          <a:endParaRPr altLang="en-US"/>
        </a:p>
      </dsp:txBody>
      <dsp:txXfrm>
        <a:off x="4096675" y="1750874"/>
        <a:ext cx="616505" cy="308252"/>
      </dsp:txXfrm>
    </dsp:sp>
    <dsp:sp modelId="{F9953884-3DD2-4C31-B455-05B91CEC23B0}">
      <dsp:nvSpPr>
        <dsp:cNvPr id="137" name="矩形 136"/>
        <dsp:cNvSpPr/>
      </dsp:nvSpPr>
      <dsp:spPr bwMode="white">
        <a:xfrm>
          <a:off x="4096675" y="2188592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出错及纠正方法</a:t>
          </a:r>
          <a:endParaRPr altLang="en-US"/>
        </a:p>
      </dsp:txBody>
      <dsp:txXfrm>
        <a:off x="4096675" y="2188592"/>
        <a:ext cx="616505" cy="308252"/>
      </dsp:txXfrm>
    </dsp:sp>
    <dsp:sp modelId="{2BDEC1B9-A335-4083-A965-A3970EED022C}">
      <dsp:nvSpPr>
        <dsp:cNvPr id="149" name="矩形 148"/>
        <dsp:cNvSpPr/>
      </dsp:nvSpPr>
      <dsp:spPr bwMode="white">
        <a:xfrm>
          <a:off x="4096675" y="2626311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专门维护过程</a:t>
          </a:r>
          <a:endParaRPr altLang="en-US"/>
        </a:p>
      </dsp:txBody>
      <dsp:txXfrm>
        <a:off x="4096675" y="2626311"/>
        <a:ext cx="616505" cy="308252"/>
      </dsp:txXfrm>
    </dsp:sp>
    <dsp:sp modelId="{BAD9767B-1DA6-4752-8CB5-8AB5CFE5DD94}">
      <dsp:nvSpPr>
        <dsp:cNvPr id="152" name="矩形 151"/>
        <dsp:cNvSpPr/>
      </dsp:nvSpPr>
      <dsp:spPr bwMode="white">
        <a:xfrm>
          <a:off x="4096675" y="3064029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专门维护程序</a:t>
          </a:r>
          <a:endParaRPr altLang="en-US"/>
        </a:p>
      </dsp:txBody>
      <dsp:txXfrm>
        <a:off x="4096675" y="3064029"/>
        <a:ext cx="616505" cy="308252"/>
      </dsp:txXfrm>
    </dsp:sp>
    <dsp:sp modelId="{B10AF238-C97F-4CBF-8806-6FFAE5462282}">
      <dsp:nvSpPr>
        <dsp:cNvPr id="155" name="矩形 154"/>
        <dsp:cNvSpPr/>
      </dsp:nvSpPr>
      <dsp:spPr bwMode="white">
        <a:xfrm>
          <a:off x="4250801" y="3501748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程序清单</a:t>
          </a:r>
          <a:r>
            <a:rPr lang="zh-CN"/>
            <a:t>和</a:t>
          </a:r>
          <a:r>
            <a:rPr lang="zh-CN"/>
            <a:t>流程图</a:t>
          </a:r>
          <a:endParaRPr altLang="en-US"/>
        </a:p>
      </dsp:txBody>
      <dsp:txXfrm>
        <a:off x="4250801" y="3501748"/>
        <a:ext cx="616505" cy="308252"/>
      </dsp:txXfrm>
    </dsp:sp>
    <dsp:sp modelId="{15F46F7C-8483-49B2-9069-BD47518FA3C5}">
      <dsp:nvSpPr>
        <dsp:cNvPr id="15" name="矩形 14"/>
        <dsp:cNvSpPr/>
      </dsp:nvSpPr>
      <dsp:spPr bwMode="white">
        <a:xfrm>
          <a:off x="1781699" y="437718"/>
          <a:ext cx="616505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445" tIns="4445" rIns="4445" bIns="4445" anchor="ctr"/>
        <a:lstStyle>
          <a:lvl1pPr algn="ctr">
            <a:defRPr sz="700"/>
          </a:lvl1pPr>
          <a:lvl2pPr marL="57150" indent="-57150" algn="ctr">
            <a:defRPr sz="500"/>
          </a:lvl2pPr>
          <a:lvl3pPr marL="114300" indent="-57150" algn="ctr">
            <a:defRPr sz="500"/>
          </a:lvl3pPr>
          <a:lvl4pPr marL="171450" indent="-57150" algn="ctr">
            <a:defRPr sz="500"/>
          </a:lvl4pPr>
          <a:lvl5pPr marL="228600" indent="-57150" algn="ctr">
            <a:defRPr sz="500"/>
          </a:lvl5pPr>
          <a:lvl6pPr marL="285750" indent="-57150" algn="ctr">
            <a:defRPr sz="500"/>
          </a:lvl6pPr>
          <a:lvl7pPr marL="342900" indent="-57150" algn="ctr">
            <a:defRPr sz="500"/>
          </a:lvl7pPr>
          <a:lvl8pPr marL="400050" indent="-57150" algn="ctr">
            <a:defRPr sz="500"/>
          </a:lvl8pPr>
          <a:lvl9pPr marL="457200" indent="-57150" algn="ctr">
            <a:defRPr sz="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根据瀑布模型分为</a:t>
          </a:r>
          <a:r>
            <a:rPr lang="en-US" altLang="zh-CN"/>
            <a:t>6</a:t>
          </a:r>
          <a:r>
            <a:rPr lang="zh-CN" altLang="en-US"/>
            <a:t>步</a:t>
          </a:r>
          <a:endParaRPr lang="zh-CN" altLang="en-US"/>
        </a:p>
      </dsp:txBody>
      <dsp:txXfrm>
        <a:off x="1781699" y="437718"/>
        <a:ext cx="616505" cy="308252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2154684" y="0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54684" y="0"/>
        <a:ext cx="123301" cy="308252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212694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2694" y="875437"/>
        <a:ext cx="123301" cy="308252"/>
      </dsp:txXfrm>
    </dsp:sp>
    <dsp:sp modelId="{567F2DB0-EE58-4078-83A7-1E7C89A91C89}">
      <dsp:nvSpPr>
        <dsp:cNvPr id="81" name="矩形 80" hidden="1"/>
        <dsp:cNvSpPr/>
      </dsp:nvSpPr>
      <dsp:spPr bwMode="white">
        <a:xfrm>
          <a:off x="212694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2694" y="1313155"/>
        <a:ext cx="123301" cy="308252"/>
      </dsp:txXfrm>
    </dsp:sp>
    <dsp:sp modelId="{11C10DF9-3DA5-4430-9C14-587B2F23DCA6}">
      <dsp:nvSpPr>
        <dsp:cNvPr id="87" name="矩形 86" hidden="1"/>
        <dsp:cNvSpPr/>
      </dsp:nvSpPr>
      <dsp:spPr bwMode="white">
        <a:xfrm>
          <a:off x="212694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12694" y="1750874"/>
        <a:ext cx="123301" cy="308252"/>
      </dsp:txXfrm>
    </dsp:sp>
    <dsp:sp modelId="{4F6CA814-E783-4EA8-BB3B-601F6D3B0E91}">
      <dsp:nvSpPr>
        <dsp:cNvPr id="90" name="矩形 89" hidden="1"/>
        <dsp:cNvSpPr/>
      </dsp:nvSpPr>
      <dsp:spPr bwMode="white">
        <a:xfrm>
          <a:off x="366820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66820" y="2188592"/>
        <a:ext cx="123301" cy="308252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958665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958665" y="875437"/>
        <a:ext cx="123301" cy="308252"/>
      </dsp:txXfrm>
    </dsp:sp>
    <dsp:sp modelId="{7DEC5B70-6F6C-42C6-A6CF-C3A043595107}">
      <dsp:nvSpPr>
        <dsp:cNvPr id="99" name="矩形 98" hidden="1"/>
        <dsp:cNvSpPr/>
      </dsp:nvSpPr>
      <dsp:spPr bwMode="white">
        <a:xfrm>
          <a:off x="958665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958665" y="1313155"/>
        <a:ext cx="123301" cy="308252"/>
      </dsp:txXfrm>
    </dsp:sp>
    <dsp:sp modelId="{31054ACD-1F34-4801-AB71-F1E06B0E1981}">
      <dsp:nvSpPr>
        <dsp:cNvPr id="105" name="矩形 104" hidden="1"/>
        <dsp:cNvSpPr/>
      </dsp:nvSpPr>
      <dsp:spPr bwMode="white">
        <a:xfrm>
          <a:off x="958665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958665" y="1750874"/>
        <a:ext cx="123301" cy="308252"/>
      </dsp:txXfrm>
    </dsp:sp>
    <dsp:sp modelId="{AB7E6829-4A2E-4F25-BB31-8D2C47A09EBE}">
      <dsp:nvSpPr>
        <dsp:cNvPr id="102" name="矩形 101" hidden="1"/>
        <dsp:cNvSpPr/>
      </dsp:nvSpPr>
      <dsp:spPr bwMode="white">
        <a:xfrm>
          <a:off x="1112791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112791" y="2188592"/>
        <a:ext cx="123301" cy="308252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1704636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04636" y="875437"/>
        <a:ext cx="123301" cy="308252"/>
      </dsp:txXfrm>
    </dsp:sp>
    <dsp:sp modelId="{FBA50134-B0DD-45DD-A56D-06C8E2841835}">
      <dsp:nvSpPr>
        <dsp:cNvPr id="108" name="矩形 107" hidden="1"/>
        <dsp:cNvSpPr/>
      </dsp:nvSpPr>
      <dsp:spPr bwMode="white">
        <a:xfrm>
          <a:off x="1704636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04636" y="1313155"/>
        <a:ext cx="123301" cy="308252"/>
      </dsp:txXfrm>
    </dsp:sp>
    <dsp:sp modelId="{B25A4326-17D4-4237-BEEF-E42C80763AF0}">
      <dsp:nvSpPr>
        <dsp:cNvPr id="111" name="矩形 110" hidden="1"/>
        <dsp:cNvSpPr/>
      </dsp:nvSpPr>
      <dsp:spPr bwMode="white">
        <a:xfrm>
          <a:off x="1704636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04636" y="1750874"/>
        <a:ext cx="123301" cy="308252"/>
      </dsp:txXfrm>
    </dsp:sp>
    <dsp:sp modelId="{8E22AA44-0C2F-48F2-938F-7D389D83046E}">
      <dsp:nvSpPr>
        <dsp:cNvPr id="114" name="矩形 113" hidden="1"/>
        <dsp:cNvSpPr/>
      </dsp:nvSpPr>
      <dsp:spPr bwMode="white">
        <a:xfrm>
          <a:off x="1858762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858762" y="2188592"/>
        <a:ext cx="123301" cy="308252"/>
      </dsp:txXfrm>
    </dsp:sp>
    <dsp:sp modelId="{8C068CC4-2077-43D7-A4C8-D252D5767D7D}">
      <dsp:nvSpPr>
        <dsp:cNvPr id="63" name="矩形 62" hidden="1"/>
        <dsp:cNvSpPr/>
      </dsp:nvSpPr>
      <dsp:spPr bwMode="white">
        <a:xfrm>
          <a:off x="2604733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875437"/>
        <a:ext cx="123301" cy="308252"/>
      </dsp:txXfrm>
    </dsp:sp>
    <dsp:sp modelId="{63C9665C-C234-4688-91C9-8DA101B05251}">
      <dsp:nvSpPr>
        <dsp:cNvPr id="96" name="矩形 95" hidden="1"/>
        <dsp:cNvSpPr/>
      </dsp:nvSpPr>
      <dsp:spPr bwMode="white">
        <a:xfrm>
          <a:off x="2604733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1313155"/>
        <a:ext cx="123301" cy="308252"/>
      </dsp:txXfrm>
    </dsp:sp>
    <dsp:sp modelId="{A8D83056-CA23-4A68-930B-832C75F3F7BB}">
      <dsp:nvSpPr>
        <dsp:cNvPr id="117" name="矩形 116" hidden="1"/>
        <dsp:cNvSpPr/>
      </dsp:nvSpPr>
      <dsp:spPr bwMode="white">
        <a:xfrm>
          <a:off x="2604733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1750874"/>
        <a:ext cx="123301" cy="308252"/>
      </dsp:txXfrm>
    </dsp:sp>
    <dsp:sp modelId="{479091E5-D9A4-450A-9E95-4EB737AE9324}">
      <dsp:nvSpPr>
        <dsp:cNvPr id="120" name="矩形 119" hidden="1"/>
        <dsp:cNvSpPr/>
      </dsp:nvSpPr>
      <dsp:spPr bwMode="white">
        <a:xfrm>
          <a:off x="2604733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04733" y="2188592"/>
        <a:ext cx="123301" cy="308252"/>
      </dsp:txXfrm>
    </dsp:sp>
    <dsp:sp modelId="{D33E3C74-BEBE-45D7-A112-91D7B947179B}">
      <dsp:nvSpPr>
        <dsp:cNvPr id="144" name="矩形 143" hidden="1"/>
        <dsp:cNvSpPr/>
      </dsp:nvSpPr>
      <dsp:spPr bwMode="white">
        <a:xfrm>
          <a:off x="2231748" y="2626311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231748" y="2626311"/>
        <a:ext cx="123301" cy="308252"/>
      </dsp:txXfrm>
    </dsp:sp>
    <dsp:sp modelId="{203A5BF3-DE9B-426A-ADA2-A3DBC92CD19B}">
      <dsp:nvSpPr>
        <dsp:cNvPr id="69" name="矩形 68" hidden="1"/>
        <dsp:cNvSpPr/>
      </dsp:nvSpPr>
      <dsp:spPr bwMode="white">
        <a:xfrm>
          <a:off x="3350704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875437"/>
        <a:ext cx="123301" cy="308252"/>
      </dsp:txXfrm>
    </dsp:sp>
    <dsp:sp modelId="{67FE0DAA-1485-4221-8F72-53BE9E0649FD}">
      <dsp:nvSpPr>
        <dsp:cNvPr id="123" name="矩形 122" hidden="1"/>
        <dsp:cNvSpPr/>
      </dsp:nvSpPr>
      <dsp:spPr bwMode="white">
        <a:xfrm>
          <a:off x="3350704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1313155"/>
        <a:ext cx="123301" cy="308252"/>
      </dsp:txXfrm>
    </dsp:sp>
    <dsp:sp modelId="{8661E218-206A-4477-B350-26D0846854D7}">
      <dsp:nvSpPr>
        <dsp:cNvPr id="126" name="矩形 125" hidden="1"/>
        <dsp:cNvSpPr/>
      </dsp:nvSpPr>
      <dsp:spPr bwMode="white">
        <a:xfrm>
          <a:off x="3350704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1750874"/>
        <a:ext cx="123301" cy="308252"/>
      </dsp:txXfrm>
    </dsp:sp>
    <dsp:sp modelId="{C91D37FC-144C-4B77-947E-D94926B0F887}">
      <dsp:nvSpPr>
        <dsp:cNvPr id="129" name="矩形 128" hidden="1"/>
        <dsp:cNvSpPr/>
      </dsp:nvSpPr>
      <dsp:spPr bwMode="white">
        <a:xfrm>
          <a:off x="3350704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3350704" y="2188592"/>
        <a:ext cx="123301" cy="308252"/>
      </dsp:txXfrm>
    </dsp:sp>
    <dsp:sp modelId="{953A093E-5FC2-4AF5-A192-48CE464BE7EC}">
      <dsp:nvSpPr>
        <dsp:cNvPr id="147" name="矩形 146" hidden="1"/>
        <dsp:cNvSpPr/>
      </dsp:nvSpPr>
      <dsp:spPr bwMode="white">
        <a:xfrm>
          <a:off x="2977718" y="2626311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977718" y="2626311"/>
        <a:ext cx="123301" cy="308252"/>
      </dsp:txXfrm>
    </dsp:sp>
    <dsp:sp modelId="{92E46796-1A59-4448-B393-71BBC8760DF8}">
      <dsp:nvSpPr>
        <dsp:cNvPr id="78" name="矩形 77" hidden="1"/>
        <dsp:cNvSpPr/>
      </dsp:nvSpPr>
      <dsp:spPr bwMode="white">
        <a:xfrm>
          <a:off x="4096675" y="875437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875437"/>
        <a:ext cx="123301" cy="308252"/>
      </dsp:txXfrm>
    </dsp:sp>
    <dsp:sp modelId="{72939E9A-E44B-4D60-BC32-62548FC062A0}">
      <dsp:nvSpPr>
        <dsp:cNvPr id="132" name="矩形 131" hidden="1"/>
        <dsp:cNvSpPr/>
      </dsp:nvSpPr>
      <dsp:spPr bwMode="white">
        <a:xfrm>
          <a:off x="4096675" y="1313155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1313155"/>
        <a:ext cx="123301" cy="308252"/>
      </dsp:txXfrm>
    </dsp:sp>
    <dsp:sp modelId="{9161A2BD-9387-4906-AE11-C43ED0FF7B2B}">
      <dsp:nvSpPr>
        <dsp:cNvPr id="135" name="矩形 134" hidden="1"/>
        <dsp:cNvSpPr/>
      </dsp:nvSpPr>
      <dsp:spPr bwMode="white">
        <a:xfrm>
          <a:off x="4096675" y="1750874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1750874"/>
        <a:ext cx="123301" cy="308252"/>
      </dsp:txXfrm>
    </dsp:sp>
    <dsp:sp modelId="{790E3B46-6354-46E4-98A3-F178A8AAC683}">
      <dsp:nvSpPr>
        <dsp:cNvPr id="138" name="矩形 137" hidden="1"/>
        <dsp:cNvSpPr/>
      </dsp:nvSpPr>
      <dsp:spPr bwMode="white">
        <a:xfrm>
          <a:off x="4096675" y="2188592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2188592"/>
        <a:ext cx="123301" cy="308252"/>
      </dsp:txXfrm>
    </dsp:sp>
    <dsp:sp modelId="{2CEA93EF-E00C-43A4-ADDF-E16ADB40606B}">
      <dsp:nvSpPr>
        <dsp:cNvPr id="150" name="矩形 149" hidden="1"/>
        <dsp:cNvSpPr/>
      </dsp:nvSpPr>
      <dsp:spPr bwMode="white">
        <a:xfrm>
          <a:off x="4096675" y="2626311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2626311"/>
        <a:ext cx="123301" cy="308252"/>
      </dsp:txXfrm>
    </dsp:sp>
    <dsp:sp modelId="{25CD4AAB-BCC0-4218-89CA-62194D9FEC0F}">
      <dsp:nvSpPr>
        <dsp:cNvPr id="153" name="矩形 152" hidden="1"/>
        <dsp:cNvSpPr/>
      </dsp:nvSpPr>
      <dsp:spPr bwMode="white">
        <a:xfrm>
          <a:off x="4096675" y="3064029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096675" y="3064029"/>
        <a:ext cx="123301" cy="308252"/>
      </dsp:txXfrm>
    </dsp:sp>
    <dsp:sp modelId="{35EAE1F5-7A5D-4A91-8503-D276B2ABA81B}">
      <dsp:nvSpPr>
        <dsp:cNvPr id="156" name="矩形 155" hidden="1"/>
        <dsp:cNvSpPr/>
      </dsp:nvSpPr>
      <dsp:spPr bwMode="white">
        <a:xfrm>
          <a:off x="4250801" y="3501748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4250801" y="3501748"/>
        <a:ext cx="123301" cy="308252"/>
      </dsp:txXfrm>
    </dsp:sp>
    <dsp:sp modelId="{84CA6990-2D5D-47C3-9020-DF2944DEADCF}">
      <dsp:nvSpPr>
        <dsp:cNvPr id="16" name="矩形 15" hidden="1"/>
        <dsp:cNvSpPr/>
      </dsp:nvSpPr>
      <dsp:spPr bwMode="white">
        <a:xfrm>
          <a:off x="1781699" y="437718"/>
          <a:ext cx="123301" cy="308252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781699" y="437718"/>
        <a:ext cx="123301" cy="308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Pages>3</Pages>
  <Words>729</Words>
  <Characters>793</Characters>
  <Lines>15</Lines>
  <Paragraphs>3</Paragraphs>
  <ScaleCrop>false</ScaleCrop>
  <LinksUpToDate>false</LinksUpToDate>
  <CharactersWithSpaces>815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2018-03-25T14:30:00Z</dcterms:created>
  <dc:creator>WPS_1521971531</dc:creator>
  <cp:lastModifiedBy>WPS_1521971531</cp:lastModifiedBy>
  <dcterms:modified xsi:type="dcterms:W3CDTF">2018-04-22T16:10:00Z</dcterms:modified>
  <dc:title>二、项目开发计划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