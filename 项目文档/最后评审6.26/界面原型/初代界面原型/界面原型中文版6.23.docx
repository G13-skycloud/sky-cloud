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中文版</w:t>
      </w:r>
    </w:p>
    <w:p>
      <w:pPr>
        <w:rPr>
          <w:rFonts w:hint="eastAsia"/>
          <w:lang w:val="en-US" w:eastAsia="zh-CN"/>
        </w:rPr>
      </w:pPr>
    </w:p>
    <w:p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pacing w:line="480" w:lineRule="auto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个人用户界面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807970"/>
            <wp:effectExtent l="0" t="0" r="8255" b="1143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line="480" w:lineRule="auto"/>
        <w:ind w:left="420" w:leftChars="0" w:right="0" w:rightChars="0"/>
        <w:rPr>
          <w:rFonts w:hint="eastAsia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480" w:lineRule="auto"/>
        <w:ind w:right="0" w:rightChars="0"/>
        <w:rPr>
          <w:rFonts w:hint="eastAsia"/>
          <w:lang w:val="en-US" w:eastAsia="zh-CN"/>
        </w:rPr>
      </w:pPr>
    </w:p>
    <w:p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pacing w:line="480" w:lineRule="auto"/>
        <w:ind w:left="0" w:leftChars="0" w:right="0" w:righ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搜索界面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807970"/>
            <wp:effectExtent l="0" t="0" r="8255" b="1143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line="480" w:lineRule="auto"/>
        <w:ind w:leftChars="0" w:right="0" w:rightChars="0" w:firstLine="420" w:firstLineChars="0"/>
        <w:rPr>
          <w:rFonts w:hint="eastAsia"/>
          <w:lang w:val="en-US" w:eastAsia="zh-CN"/>
        </w:rPr>
      </w:pPr>
    </w:p>
    <w:p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pacing w:line="480" w:lineRule="auto"/>
        <w:ind w:left="0" w:leftChars="0" w:right="0" w:righ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登陆界面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807970"/>
            <wp:effectExtent l="0" t="0" r="8255" b="1143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pacing w:line="480" w:lineRule="auto"/>
        <w:ind w:left="0" w:leftChars="0" w:right="0" w:righ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最初界面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line="480" w:lineRule="auto"/>
        <w:ind w:leftChars="0" w:right="0" w:righ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07970"/>
            <wp:effectExtent l="0" t="0" r="8255" b="1143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0" w:after="0" w:line="480" w:lineRule="auto"/>
        <w:ind w:right="0" w:rightChars="0"/>
        <w:rPr>
          <w:rFonts w:hint="eastAsia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我的群组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07970"/>
            <wp:effectExtent l="0" t="0" r="8255" b="1143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加入群组界面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07970"/>
            <wp:effectExtent l="0" t="0" r="8255" b="1143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创建群组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07970"/>
            <wp:effectExtent l="0" t="0" r="8255" b="1143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管理员个人界面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07970"/>
            <wp:effectExtent l="0" t="0" r="8255" b="1143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管理用户界面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07970"/>
            <wp:effectExtent l="0" t="0" r="8255" b="1143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管理群组界面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07970"/>
            <wp:effectExtent l="0" t="0" r="8255" b="1143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052695" cy="3090545"/>
            <wp:effectExtent l="0" t="0" r="14605" b="1460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12、管理员登陆界面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14545" cy="2829560"/>
            <wp:effectExtent l="0" t="0" r="14605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CDE959E"/>
    <w:multiLevelType w:val="singleLevel"/>
    <w:tmpl w:val="CCDE959E"/>
    <w:lvl w:ilvl="0" w:tentative="0">
      <w:start w:val="11"/>
      <w:numFmt w:val="decimal"/>
      <w:suff w:val="nothing"/>
      <w:lvlText w:val="%1、"/>
      <w:lvlJc w:val="left"/>
    </w:lvl>
  </w:abstractNum>
  <w:abstractNum w:abstractNumId="1">
    <w:nsid w:val="EA4B0912"/>
    <w:multiLevelType w:val="multilevel"/>
    <w:tmpl w:val="EA4B09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B112A9E"/>
    <w:rsid w:val="4B112A9E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2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2018-06-27T05:53:00Z</dcterms:created>
  <dc:creator>WPS_1521971531</dc:creator>
  <cp:lastModifiedBy>WPS_1521971531</cp:lastModifiedBy>
  <dcterms:modified xsi:type="dcterms:W3CDTF">2018-06-27T05:54:20Z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