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b/>
          <w:bCs/>
          <w:sz w:val="36"/>
          <w:szCs w:val="36"/>
          <w:lang w:val="en-US" w:eastAsia="zh-CN"/>
        </w:rPr>
      </w:pPr>
      <w:r>
        <w:rPr>
          <w:rFonts w:hint="eastAsia"/>
          <w:b/>
          <w:bCs/>
          <w:sz w:val="36"/>
          <w:szCs w:val="36"/>
          <w:lang w:val="en-US" w:eastAsia="zh-CN"/>
        </w:rPr>
        <w:t>项目总结</w:t>
      </w:r>
    </w:p>
    <w:p>
      <w:pPr>
        <w:ind w:firstLine="420" w:firstLineChars="0"/>
        <w:rPr>
          <w:rFonts w:hint="eastAsia"/>
          <w:sz w:val="24"/>
          <w:szCs w:val="24"/>
          <w:lang w:val="en-US" w:eastAsia="zh-CN"/>
        </w:rPr>
      </w:pPr>
      <w:r>
        <w:rPr>
          <w:rFonts w:hint="eastAsia"/>
          <w:sz w:val="24"/>
          <w:szCs w:val="24"/>
          <w:lang w:eastAsia="zh-CN"/>
        </w:rPr>
        <w:t>经过了一整个学期学习杨枨老师的《软件工程基础》这门课程，我们</w:t>
      </w:r>
      <w:r>
        <w:rPr>
          <w:rFonts w:hint="eastAsia"/>
          <w:sz w:val="24"/>
          <w:szCs w:val="24"/>
          <w:lang w:val="en-US" w:eastAsia="zh-CN"/>
        </w:rPr>
        <w:t>G13小组学到了非常多的东西，从一个完全不知道怎么做项目、怎么开始做项目的三个人，成为了稍微会做一下项目的三个人了，刚开始还没开始上课时听之前的学长学姐说杨枨老师非常的严格，几乎每节课都会评审都会把同学骂哭在讲台上，说这个老师严的整个学校都知道，但是当我上了一个学期的杨枨老师的课之后，我发现杨枨老师没有学长学姐们说的那么严格，也没有他们说的那么刁钻，没有问题也会把同学们往死里怼，他还是主要就是为了我们而着想的，她为了我们掌握更多的计算机方面的知识，他才会这么的严格，他每次都会以极高的要求来要求我们完成每一次作业，并且以极高的要求评审。</w:t>
      </w:r>
    </w:p>
    <w:p>
      <w:pPr>
        <w:ind w:firstLine="420" w:firstLineChars="0"/>
        <w:rPr>
          <w:rFonts w:hint="eastAsia"/>
          <w:sz w:val="24"/>
          <w:szCs w:val="24"/>
          <w:lang w:val="en-US" w:eastAsia="zh-CN"/>
        </w:rPr>
      </w:pPr>
      <w:r>
        <w:rPr>
          <w:rFonts w:hint="eastAsia"/>
          <w:sz w:val="24"/>
          <w:szCs w:val="24"/>
          <w:lang w:val="en-US" w:eastAsia="zh-CN"/>
        </w:rPr>
        <w:t>在杨枨老师的教导下，我们学习到了非常多的东西，首先，软件过程是能分成很多模型的，我们这学期了解了瀑布模型的整个过程，并且瀑布模型分为了需求分析阶段、规格说明阶段、设计阶段、编码阶段、综合测试阶段以及维护阶段，每个阶段还分别分为多个阶段，分别为可行性分析、需求分析、总体设计、详细设计、实现阶段、测试、运行与维护。我们学会了画各种图，gantt图、系统流程图、实体联系图、数据流图、状态转换图、HIPO图、Jackson图等非常多种类的图，还知道了需求分析是整个项目过程中最重要的一个阶段，了解了将软件一步一步地分解下去来理解实现，了解了每一阶段都有非常多的事情要做以及分析，阅读了老师推荐的《TSP》 、《PSP》 、《人月神话》等经典软件方面书籍，也记住了了老师在课上说的许多名句：“必须要学PYTHON”、“必学人工智能”、“组队过程要注重teambuilding”、“百度不大靠谱，多看看维基百科”、“manager越不发声，越要注意”，让我们受益良多</w:t>
      </w:r>
      <w:bookmarkStart w:id="0" w:name="_GoBack"/>
      <w:bookmarkEnd w:id="0"/>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这学期我们组的三名成员都还是较为认真的，每周一次的小组会议还是能让小组成员沟通情感和许多项目的问题的，在实现阶段我们也熬了非常多的夜，应该有十几天吧，最终我们的项目完成了所有的主要功能。</w:t>
      </w:r>
    </w:p>
    <w:p>
      <w:pPr>
        <w:ind w:firstLine="420" w:firstLineChars="0"/>
        <w:rPr>
          <w:rFonts w:hint="eastAsia"/>
          <w:sz w:val="24"/>
          <w:szCs w:val="24"/>
          <w:lang w:val="en-US" w:eastAsia="zh-CN"/>
        </w:rPr>
      </w:pPr>
      <w:r>
        <w:rPr>
          <w:rFonts w:hint="eastAsia"/>
          <w:sz w:val="24"/>
          <w:szCs w:val="24"/>
          <w:lang w:val="en-US" w:eastAsia="zh-CN"/>
        </w:rPr>
        <w:t>我在前期文档方面完成的任务较多，在代码方面还行，所以给自己94分，刘浥在代码方面完成的任务较多，在前期文档方面还行，所以给了95分，吴自强在这两个方面都还行，所以给了90分。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863FC"/>
    <w:rsid w:val="08CA493C"/>
    <w:rsid w:val="0ACD2715"/>
    <w:rsid w:val="0E0D0BB1"/>
    <w:rsid w:val="253D29EB"/>
    <w:rsid w:val="2AE960F0"/>
    <w:rsid w:val="320A0584"/>
    <w:rsid w:val="36B5560C"/>
    <w:rsid w:val="37DD3095"/>
    <w:rsid w:val="3CDF2189"/>
    <w:rsid w:val="3FFD6BCD"/>
    <w:rsid w:val="422E7E21"/>
    <w:rsid w:val="4CC863FC"/>
    <w:rsid w:val="558D02BC"/>
    <w:rsid w:val="56EE5632"/>
    <w:rsid w:val="6D535020"/>
    <w:rsid w:val="73AD4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2018-06-26T11:58:00Z</dcterms:created>
  <dc:creator>WPS_1521971531</dc:creator>
  <cp:lastModifiedBy>WPS_1521971531</cp:lastModifiedBy>
  <dcterms:modified xsi:type="dcterms:W3CDTF">2018-06-26T14:56:11Z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