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7905"/>
      </w:tblGrid>
      <w:tr w:rsidR="003B52FD" w:rsidTr="003D75D8">
        <w:trPr>
          <w:trHeight w:val="10305"/>
        </w:trPr>
        <w:tc>
          <w:tcPr>
            <w:tcW w:w="2160" w:type="dxa"/>
            <w:shd w:val="clear" w:color="auto" w:fill="8C8C8C"/>
          </w:tcPr>
          <w:p w:rsidR="003B52FD" w:rsidRDefault="003B52FD"/>
        </w:tc>
        <w:tc>
          <w:tcPr>
            <w:tcW w:w="7905" w:type="dxa"/>
          </w:tcPr>
          <w:p w:rsidR="003D75D8" w:rsidRDefault="003D75D8" w:rsidP="003D75D8">
            <w:pPr>
              <w:jc w:val="center"/>
              <w:rPr>
                <w:rFonts w:hint="eastAsia"/>
                <w:b/>
                <w:sz w:val="24"/>
              </w:rPr>
            </w:pPr>
          </w:p>
          <w:p w:rsidR="003D75D8" w:rsidRDefault="003D75D8" w:rsidP="003D75D8">
            <w:pPr>
              <w:jc w:val="center"/>
              <w:rPr>
                <w:rFonts w:hint="eastAsia"/>
                <w:b/>
                <w:sz w:val="24"/>
              </w:rPr>
            </w:pPr>
          </w:p>
          <w:p w:rsidR="003D75D8" w:rsidRDefault="003D75D8" w:rsidP="003D75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rFonts w:hint="eastAsia"/>
                <w:b/>
                <w:sz w:val="24"/>
              </w:rPr>
              <w:t>ky-cloud</w:t>
            </w:r>
            <w:r>
              <w:rPr>
                <w:rFonts w:hint="eastAsia"/>
                <w:b/>
                <w:sz w:val="24"/>
              </w:rPr>
              <w:t>云存储系统</w:t>
            </w:r>
          </w:p>
          <w:p w:rsidR="003B52FD" w:rsidRDefault="003D75D8" w:rsidP="003D75D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24"/>
              </w:rPr>
              <w:t>S</w:t>
            </w:r>
            <w:r>
              <w:rPr>
                <w:rFonts w:ascii="宋体" w:hAnsi="宋体" w:hint="eastAsia"/>
                <w:b/>
                <w:sz w:val="24"/>
              </w:rPr>
              <w:t xml:space="preserve">ky-cloud </w:t>
            </w:r>
            <w:r>
              <w:rPr>
                <w:rFonts w:ascii="宋体" w:hAnsi="宋体"/>
                <w:b/>
                <w:sz w:val="24"/>
              </w:rPr>
              <w:t>Cloud storage system</w:t>
            </w:r>
          </w:p>
          <w:p w:rsidR="003B52FD" w:rsidRDefault="00C348B9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软件开发项目计划</w:t>
            </w:r>
          </w:p>
          <w:p w:rsidR="003B52FD" w:rsidRDefault="00C348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Software Development Project Plan</w:t>
            </w:r>
          </w:p>
          <w:p w:rsidR="003B52FD" w:rsidRDefault="003B52FD">
            <w:pPr>
              <w:jc w:val="center"/>
            </w:pPr>
          </w:p>
          <w:p w:rsidR="003B52FD" w:rsidRDefault="003B52FD">
            <w:pPr>
              <w:jc w:val="center"/>
            </w:pPr>
          </w:p>
          <w:p w:rsidR="003B52FD" w:rsidRDefault="00C348B9">
            <w:pPr>
              <w:jc w:val="center"/>
            </w:pPr>
            <w:r>
              <w:rPr>
                <w:rFonts w:hint="eastAsia"/>
              </w:rPr>
              <w:t>G13</w:t>
            </w:r>
            <w:r>
              <w:rPr>
                <w:rFonts w:hint="eastAsia"/>
              </w:rPr>
              <w:t>小组</w:t>
            </w:r>
          </w:p>
          <w:p w:rsidR="003B52FD" w:rsidRDefault="00C348B9">
            <w:pPr>
              <w:jc w:val="center"/>
            </w:pPr>
            <w:r>
              <w:rPr>
                <w:rFonts w:hint="eastAsia"/>
              </w:rPr>
              <w:t>组长：</w:t>
            </w:r>
            <w:proofErr w:type="gramStart"/>
            <w:r>
              <w:rPr>
                <w:rFonts w:hint="eastAsia"/>
              </w:rPr>
              <w:t>林翼力</w:t>
            </w:r>
            <w:proofErr w:type="gramEnd"/>
          </w:p>
          <w:p w:rsidR="003B52FD" w:rsidRDefault="00C348B9">
            <w:pPr>
              <w:jc w:val="center"/>
            </w:pPr>
            <w:r>
              <w:rPr>
                <w:rFonts w:hint="eastAsia"/>
              </w:rPr>
              <w:t>组员：刘</w:t>
            </w:r>
            <w:proofErr w:type="gramStart"/>
            <w:r>
              <w:rPr>
                <w:rFonts w:hint="eastAsia"/>
              </w:rPr>
              <w:t>浥</w:t>
            </w:r>
            <w:proofErr w:type="gramEnd"/>
            <w:r>
              <w:rPr>
                <w:rFonts w:hint="eastAsia"/>
              </w:rPr>
              <w:t>、吴自强</w:t>
            </w:r>
          </w:p>
          <w:p w:rsidR="003B52FD" w:rsidRDefault="00C348B9">
            <w:pPr>
              <w:jc w:val="center"/>
            </w:pPr>
            <w:r>
              <w:rPr>
                <w:rFonts w:hint="eastAsia"/>
              </w:rPr>
              <w:t>指导老师：杨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  <w:p w:rsidR="003B52FD" w:rsidRDefault="003B52FD">
            <w:pPr>
              <w:jc w:val="center"/>
            </w:pPr>
          </w:p>
          <w:p w:rsidR="003B52FD" w:rsidRDefault="003B52FD">
            <w:pPr>
              <w:jc w:val="center"/>
            </w:pPr>
          </w:p>
          <w:p w:rsidR="003B52FD" w:rsidRDefault="003B52FD">
            <w:pPr>
              <w:jc w:val="center"/>
            </w:pPr>
          </w:p>
          <w:p w:rsidR="003B52FD" w:rsidRDefault="003B52FD">
            <w:pPr>
              <w:jc w:val="center"/>
            </w:pPr>
          </w:p>
          <w:p w:rsidR="003D75D8" w:rsidRDefault="003D75D8" w:rsidP="003D75D8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</w:t>
            </w:r>
          </w:p>
          <w:p w:rsidR="003D75D8" w:rsidRDefault="003D75D8" w:rsidP="003D75D8">
            <w:pPr>
              <w:rPr>
                <w:rFonts w:hint="eastAsia"/>
                <w:b/>
                <w:sz w:val="24"/>
              </w:rPr>
            </w:pPr>
          </w:p>
          <w:p w:rsidR="003D75D8" w:rsidRDefault="003D75D8" w:rsidP="003D75D8">
            <w:pPr>
              <w:rPr>
                <w:rFonts w:hint="eastAsia"/>
                <w:b/>
                <w:sz w:val="24"/>
              </w:rPr>
            </w:pPr>
          </w:p>
          <w:p w:rsidR="003B52FD" w:rsidRDefault="003D75D8" w:rsidP="003D75D8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</w:t>
            </w:r>
            <w:r w:rsidR="00C348B9">
              <w:rPr>
                <w:rFonts w:hint="eastAsia"/>
                <w:b/>
                <w:sz w:val="24"/>
              </w:rPr>
              <w:t>浙江大学城市学院</w:t>
            </w:r>
            <w:r w:rsidR="00C348B9">
              <w:rPr>
                <w:rFonts w:hint="eastAsia"/>
                <w:b/>
                <w:sz w:val="24"/>
              </w:rPr>
              <w:t>SE</w:t>
            </w:r>
            <w:r w:rsidR="00C348B9">
              <w:rPr>
                <w:rFonts w:hint="eastAsia"/>
                <w:b/>
                <w:sz w:val="24"/>
              </w:rPr>
              <w:t>春</w:t>
            </w:r>
            <w:r w:rsidR="00C348B9">
              <w:rPr>
                <w:rFonts w:hint="eastAsia"/>
                <w:b/>
                <w:sz w:val="24"/>
              </w:rPr>
              <w:t>G13</w:t>
            </w:r>
            <w:r w:rsidR="00C348B9">
              <w:rPr>
                <w:rFonts w:hint="eastAsia"/>
                <w:b/>
                <w:sz w:val="24"/>
              </w:rPr>
              <w:t>小组</w:t>
            </w:r>
          </w:p>
          <w:p w:rsidR="003D75D8" w:rsidRDefault="003D75D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18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24</w:t>
            </w:r>
          </w:p>
          <w:p w:rsidR="003B52FD" w:rsidRDefault="003B52FD">
            <w:pPr>
              <w:jc w:val="center"/>
              <w:rPr>
                <w:b/>
                <w:sz w:val="24"/>
              </w:rPr>
            </w:pPr>
          </w:p>
          <w:p w:rsidR="003B52FD" w:rsidRDefault="003B52FD">
            <w:pPr>
              <w:jc w:val="center"/>
              <w:rPr>
                <w:sz w:val="24"/>
              </w:rPr>
            </w:pPr>
          </w:p>
        </w:tc>
      </w:tr>
    </w:tbl>
    <w:p w:rsidR="003D75D8" w:rsidRDefault="003D75D8">
      <w:pPr>
        <w:pStyle w:val="10"/>
        <w:tabs>
          <w:tab w:val="right" w:leader="dot" w:pos="8296"/>
        </w:tabs>
        <w:rPr>
          <w:rFonts w:hint="eastAsia"/>
        </w:rPr>
      </w:pPr>
    </w:p>
    <w:bookmarkStart w:id="0" w:name="_GoBack"/>
    <w:bookmarkEnd w:id="0"/>
    <w:p w:rsidR="00121B40" w:rsidRDefault="00C348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lastRenderedPageBreak/>
        <w:fldChar w:fldCharType="begin"/>
      </w:r>
      <w:r>
        <w:instrText xml:space="preserve"> TOC \o "1-2" \h \z </w:instrText>
      </w:r>
      <w:r>
        <w:fldChar w:fldCharType="separate"/>
      </w:r>
      <w:hyperlink w:anchor="_Toc510198962" w:history="1">
        <w:r w:rsidR="00121B40" w:rsidRPr="00177A4C">
          <w:rPr>
            <w:rStyle w:val="a7"/>
            <w:noProof/>
          </w:rPr>
          <w:t>1</w:t>
        </w:r>
        <w:r w:rsidR="00121B40" w:rsidRPr="00177A4C">
          <w:rPr>
            <w:rStyle w:val="a7"/>
            <w:rFonts w:hint="eastAsia"/>
            <w:noProof/>
          </w:rPr>
          <w:t>．引言</w:t>
        </w:r>
        <w:r w:rsidR="00121B40">
          <w:rPr>
            <w:noProof/>
            <w:webHidden/>
          </w:rPr>
          <w:tab/>
        </w:r>
        <w:r w:rsidR="00121B40">
          <w:rPr>
            <w:noProof/>
            <w:webHidden/>
          </w:rPr>
          <w:fldChar w:fldCharType="begin"/>
        </w:r>
        <w:r w:rsidR="00121B40">
          <w:rPr>
            <w:noProof/>
            <w:webHidden/>
          </w:rPr>
          <w:instrText xml:space="preserve"> PAGEREF _Toc510198962 \h </w:instrText>
        </w:r>
        <w:r w:rsidR="00121B40">
          <w:rPr>
            <w:noProof/>
            <w:webHidden/>
          </w:rPr>
        </w:r>
        <w:r w:rsidR="00121B40">
          <w:rPr>
            <w:noProof/>
            <w:webHidden/>
          </w:rPr>
          <w:fldChar w:fldCharType="separate"/>
        </w:r>
        <w:r w:rsidR="00121B40">
          <w:rPr>
            <w:noProof/>
            <w:webHidden/>
          </w:rPr>
          <w:t>3</w:t>
        </w:r>
        <w:r w:rsidR="00121B40">
          <w:rPr>
            <w:noProof/>
            <w:webHidden/>
          </w:rPr>
          <w:fldChar w:fldCharType="end"/>
        </w:r>
      </w:hyperlink>
    </w:p>
    <w:p w:rsidR="00121B40" w:rsidRDefault="00121B4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63" w:history="1">
        <w:r w:rsidRPr="00177A4C">
          <w:rPr>
            <w:rStyle w:val="a7"/>
            <w:noProof/>
          </w:rPr>
          <w:t>1.1</w:t>
        </w:r>
        <w:r w:rsidRPr="00177A4C">
          <w:rPr>
            <w:rStyle w:val="a7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64" w:history="1">
        <w:r w:rsidRPr="00177A4C">
          <w:rPr>
            <w:rStyle w:val="a7"/>
            <w:noProof/>
          </w:rPr>
          <w:t>1.2</w:t>
        </w:r>
        <w:r w:rsidRPr="00177A4C">
          <w:rPr>
            <w:rStyle w:val="a7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65" w:history="1">
        <w:r w:rsidRPr="00177A4C">
          <w:rPr>
            <w:rStyle w:val="a7"/>
            <w:noProof/>
          </w:rPr>
          <w:t>1.3</w:t>
        </w:r>
        <w:r w:rsidRPr="00177A4C">
          <w:rPr>
            <w:rStyle w:val="a7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66" w:history="1">
        <w:r w:rsidRPr="00177A4C">
          <w:rPr>
            <w:rStyle w:val="a7"/>
            <w:noProof/>
          </w:rPr>
          <w:t>1.4</w:t>
        </w:r>
        <w:r w:rsidRPr="00177A4C">
          <w:rPr>
            <w:rStyle w:val="a7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67" w:history="1">
        <w:r w:rsidRPr="00177A4C">
          <w:rPr>
            <w:rStyle w:val="a7"/>
            <w:noProof/>
          </w:rPr>
          <w:t>2</w:t>
        </w:r>
        <w:r w:rsidRPr="00177A4C">
          <w:rPr>
            <w:rStyle w:val="a7"/>
            <w:rFonts w:hint="eastAsia"/>
            <w:noProof/>
          </w:rPr>
          <w:t>．项目概述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68" w:history="1">
        <w:r w:rsidRPr="00177A4C">
          <w:rPr>
            <w:rStyle w:val="a7"/>
            <w:noProof/>
          </w:rPr>
          <w:t>2.1</w:t>
        </w:r>
        <w:r w:rsidRPr="00177A4C">
          <w:rPr>
            <w:rStyle w:val="a7"/>
            <w:rFonts w:hint="eastAsia"/>
            <w:noProof/>
          </w:rPr>
          <w:t>工作内容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69" w:history="1">
        <w:r w:rsidRPr="00177A4C">
          <w:rPr>
            <w:rStyle w:val="a7"/>
            <w:noProof/>
          </w:rPr>
          <w:t>2.2</w:t>
        </w:r>
        <w:r w:rsidRPr="00177A4C">
          <w:rPr>
            <w:rStyle w:val="a7"/>
            <w:rFonts w:hint="eastAsia"/>
            <w:noProof/>
          </w:rPr>
          <w:t>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70" w:history="1">
        <w:r w:rsidRPr="00177A4C">
          <w:rPr>
            <w:rStyle w:val="a7"/>
            <w:noProof/>
          </w:rPr>
          <w:t>2.3</w:t>
        </w:r>
        <w:r w:rsidRPr="00177A4C">
          <w:rPr>
            <w:rStyle w:val="a7"/>
            <w:rFonts w:hint="eastAsia"/>
            <w:noProof/>
          </w:rPr>
          <w:t>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71" w:history="1">
        <w:r w:rsidRPr="00177A4C">
          <w:rPr>
            <w:rStyle w:val="a7"/>
            <w:noProof/>
          </w:rPr>
          <w:t>2.4</w:t>
        </w:r>
        <w:r w:rsidRPr="00177A4C">
          <w:rPr>
            <w:rStyle w:val="a7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72" w:history="1">
        <w:r w:rsidRPr="00177A4C">
          <w:rPr>
            <w:rStyle w:val="a7"/>
            <w:noProof/>
          </w:rPr>
          <w:t>2.5</w:t>
        </w:r>
        <w:r w:rsidRPr="00177A4C">
          <w:rPr>
            <w:rStyle w:val="a7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73" w:history="1">
        <w:r w:rsidRPr="00177A4C">
          <w:rPr>
            <w:rStyle w:val="a7"/>
            <w:noProof/>
          </w:rPr>
          <w:t>2.6</w:t>
        </w:r>
        <w:r w:rsidRPr="00177A4C">
          <w:rPr>
            <w:rStyle w:val="a7"/>
            <w:rFonts w:hint="eastAsia"/>
            <w:noProof/>
          </w:rPr>
          <w:t>验收标准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74" w:history="1">
        <w:r w:rsidRPr="00177A4C">
          <w:rPr>
            <w:rStyle w:val="a7"/>
            <w:noProof/>
          </w:rPr>
          <w:t>2.7</w:t>
        </w:r>
        <w:r w:rsidRPr="00177A4C">
          <w:rPr>
            <w:rStyle w:val="a7"/>
            <w:rFonts w:hint="eastAsia"/>
            <w:noProof/>
          </w:rPr>
          <w:t>关键路径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75" w:history="1">
        <w:r w:rsidRPr="00177A4C">
          <w:rPr>
            <w:rStyle w:val="a7"/>
            <w:noProof/>
          </w:rPr>
          <w:t>2.8  WBS</w:t>
        </w:r>
        <w:r w:rsidRPr="00177A4C">
          <w:rPr>
            <w:rStyle w:val="a7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76" w:history="1">
        <w:r w:rsidRPr="00177A4C">
          <w:rPr>
            <w:rStyle w:val="a7"/>
            <w:noProof/>
          </w:rPr>
          <w:t>3</w:t>
        </w:r>
        <w:r w:rsidRPr="00177A4C">
          <w:rPr>
            <w:rStyle w:val="a7"/>
            <w:rFonts w:hint="eastAsia"/>
            <w:noProof/>
          </w:rPr>
          <w:t>．实施计划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77" w:history="1">
        <w:r w:rsidRPr="00177A4C">
          <w:rPr>
            <w:rStyle w:val="a7"/>
            <w:noProof/>
          </w:rPr>
          <w:t>3.1</w:t>
        </w:r>
        <w:r w:rsidRPr="00177A4C">
          <w:rPr>
            <w:rStyle w:val="a7"/>
            <w:rFonts w:hint="eastAsia"/>
            <w:noProof/>
          </w:rPr>
          <w:t>任务分解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78" w:history="1">
        <w:r w:rsidRPr="00177A4C">
          <w:rPr>
            <w:rStyle w:val="a7"/>
            <w:noProof/>
          </w:rPr>
          <w:t>3.2</w:t>
        </w:r>
        <w:r w:rsidRPr="00177A4C">
          <w:rPr>
            <w:rStyle w:val="a7"/>
            <w:rFonts w:hint="eastAsia"/>
            <w:noProof/>
          </w:rPr>
          <w:t>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79" w:history="1">
        <w:r w:rsidRPr="00177A4C">
          <w:rPr>
            <w:rStyle w:val="a7"/>
            <w:noProof/>
          </w:rPr>
          <w:t>3.3</w:t>
        </w:r>
        <w:r w:rsidRPr="00177A4C">
          <w:rPr>
            <w:rStyle w:val="a7"/>
            <w:rFonts w:hint="eastAsia"/>
            <w:noProof/>
          </w:rPr>
          <w:t>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80" w:history="1">
        <w:r w:rsidRPr="00177A4C">
          <w:rPr>
            <w:rStyle w:val="a7"/>
            <w:noProof/>
          </w:rPr>
          <w:t>3.4</w:t>
        </w:r>
        <w:r w:rsidRPr="00177A4C">
          <w:rPr>
            <w:rStyle w:val="a7"/>
            <w:rFonts w:hint="eastAsia"/>
            <w:noProof/>
          </w:rPr>
          <w:t>关键问题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81" w:history="1">
        <w:r w:rsidRPr="00177A4C">
          <w:rPr>
            <w:rStyle w:val="a7"/>
            <w:noProof/>
          </w:rPr>
          <w:t>4</w:t>
        </w:r>
        <w:r w:rsidRPr="00177A4C">
          <w:rPr>
            <w:rStyle w:val="a7"/>
            <w:rFonts w:hint="eastAsia"/>
            <w:noProof/>
          </w:rPr>
          <w:t>．人员组织及分工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82" w:history="1">
        <w:r w:rsidRPr="00177A4C">
          <w:rPr>
            <w:rStyle w:val="a7"/>
            <w:noProof/>
          </w:rPr>
          <w:t>5</w:t>
        </w:r>
        <w:r w:rsidRPr="00177A4C">
          <w:rPr>
            <w:rStyle w:val="a7"/>
            <w:rFonts w:hint="eastAsia"/>
            <w:noProof/>
          </w:rPr>
          <w:t>．交付期限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1B40" w:rsidRDefault="00121B4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0198983" w:history="1">
        <w:r w:rsidRPr="00177A4C">
          <w:rPr>
            <w:rStyle w:val="a7"/>
            <w:noProof/>
          </w:rPr>
          <w:t>6</w:t>
        </w:r>
        <w:r w:rsidRPr="00177A4C">
          <w:rPr>
            <w:rStyle w:val="a7"/>
            <w:rFonts w:hint="eastAsia"/>
            <w:noProof/>
          </w:rPr>
          <w:t>．专题计划要点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52FD" w:rsidRDefault="00C348B9">
      <w:r>
        <w:fldChar w:fldCharType="end"/>
      </w:r>
    </w:p>
    <w:p w:rsidR="003B52FD" w:rsidRDefault="003B52FD"/>
    <w:p w:rsidR="003B52FD" w:rsidRDefault="00C348B9">
      <w:pPr>
        <w:pStyle w:val="1"/>
      </w:pPr>
      <w:bookmarkStart w:id="1" w:name="_Toc510198962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1"/>
    </w:p>
    <w:p w:rsidR="003B52FD" w:rsidRDefault="00C348B9">
      <w:pPr>
        <w:pStyle w:val="2"/>
      </w:pPr>
      <w:bookmarkStart w:id="2" w:name="_Toc51019896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3B52FD" w:rsidRDefault="00C348B9">
      <w:pPr>
        <w:ind w:firstLineChars="200" w:firstLine="420"/>
      </w:pPr>
      <w:r>
        <w:rPr>
          <w:rFonts w:hint="eastAsia"/>
        </w:rPr>
        <w:t>我们想建立一个自己的云存储系统，编写</w:t>
      </w:r>
      <w:r>
        <w:rPr>
          <w:rFonts w:ascii="宋体" w:hAnsi="宋体" w:hint="eastAsia"/>
          <w:kern w:val="0"/>
          <w:szCs w:val="18"/>
        </w:rPr>
        <w:t>sky-cloudy云存储系统</w:t>
      </w:r>
      <w:r>
        <w:rPr>
          <w:rFonts w:hint="eastAsia"/>
        </w:rPr>
        <w:t>项目开发计划，甚至能够商业化，提高产品开发质量，顺利的完成此项目。</w:t>
      </w:r>
    </w:p>
    <w:p w:rsidR="003B52FD" w:rsidRDefault="003B52FD"/>
    <w:p w:rsidR="003B52FD" w:rsidRDefault="00C348B9">
      <w:pPr>
        <w:pStyle w:val="2"/>
      </w:pPr>
      <w:bookmarkStart w:id="3" w:name="_Toc51019896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3"/>
    </w:p>
    <w:p w:rsidR="003B52FD" w:rsidRDefault="00C348B9">
      <w:pPr>
        <w:ind w:firstLine="420"/>
      </w:pPr>
      <w:r>
        <w:rPr>
          <w:rFonts w:hint="eastAsia"/>
        </w:rPr>
        <w:t>对于每一个运用计算机的用户来说，一定有许多想要固定位置存储的文件，大的文件</w:t>
      </w:r>
      <w:r>
        <w:rPr>
          <w:rFonts w:hint="eastAsia"/>
        </w:rPr>
        <w:t>U</w:t>
      </w:r>
      <w:r>
        <w:rPr>
          <w:rFonts w:hint="eastAsia"/>
        </w:rPr>
        <w:t>盘并放不下，这需要这个系统具有随时可以上传、下载、删除文件的功能，该系统需要连接着我们自己搭建的服务器，以及我们自己的数据库，该项目的开发单位是浙江大学城市学院杨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老师的软件工程基础课</w:t>
      </w:r>
      <w:r>
        <w:rPr>
          <w:rFonts w:hint="eastAsia"/>
        </w:rPr>
        <w:t>SE</w:t>
      </w:r>
      <w:r>
        <w:rPr>
          <w:rFonts w:hint="eastAsia"/>
        </w:rPr>
        <w:t>春</w:t>
      </w:r>
      <w:r>
        <w:rPr>
          <w:rFonts w:hint="eastAsia"/>
        </w:rPr>
        <w:t>G13</w:t>
      </w:r>
      <w:r>
        <w:rPr>
          <w:rFonts w:hint="eastAsia"/>
        </w:rPr>
        <w:t>小组。</w:t>
      </w:r>
    </w:p>
    <w:p w:rsidR="003B52FD" w:rsidRDefault="00C348B9">
      <w:pPr>
        <w:pStyle w:val="2"/>
      </w:pPr>
      <w:bookmarkStart w:id="4" w:name="_Toc510198965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3B52FD" w:rsidRDefault="003B52FD"/>
    <w:p w:rsidR="003B52FD" w:rsidRDefault="00C348B9">
      <w:r>
        <w:rPr>
          <w:rFonts w:ascii="宋体" w:hAnsi="宋体" w:cs="宋体" w:hint="eastAsia"/>
        </w:rPr>
        <w:t>1.3.1</w:t>
      </w:r>
      <w:r>
        <w:rPr>
          <w:rFonts w:hint="eastAsia"/>
        </w:rPr>
        <w:t>需要语言及框架</w:t>
      </w:r>
    </w:p>
    <w:p w:rsidR="003B52FD" w:rsidRDefault="00C348B9">
      <w:pPr>
        <w:ind w:firstLine="420"/>
        <w:rPr>
          <w:rFonts w:asciiTheme="minorEastAsia" w:eastAsiaTheme="minorEastAsia" w:hAnsiTheme="minorEastAsia" w:cs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szCs w:val="21"/>
          <w:shd w:val="clear" w:color="auto" w:fill="FFFFFF"/>
        </w:rPr>
        <w:t>JSP（Java Server Pages）：j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  <w:shd w:val="clear" w:color="auto" w:fill="FFFFFF"/>
        </w:rPr>
        <w:t>ava</w:t>
      </w:r>
      <w:hyperlink r:id="rId9" w:tgtFrame="https://baike.baidu.com/item/JSP/_blank" w:history="1">
        <w:r>
          <w:rPr>
            <w:rStyle w:val="a7"/>
            <w:rFonts w:asciiTheme="minorEastAsia" w:eastAsiaTheme="minorEastAsia" w:hAnsiTheme="minorEastAsia" w:cstheme="minorEastAsia" w:hint="eastAsia"/>
            <w:color w:val="000000" w:themeColor="text1"/>
            <w:szCs w:val="21"/>
            <w:u w:val="none"/>
            <w:shd w:val="clear" w:color="auto" w:fill="FFFFFF"/>
          </w:rPr>
          <w:t>服务器</w:t>
        </w:r>
      </w:hyperlink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  <w:shd w:val="clear" w:color="auto" w:fill="FFFFFF"/>
        </w:rPr>
        <w:t>页面</w:t>
      </w:r>
    </w:p>
    <w:p w:rsidR="003B52FD" w:rsidRDefault="00C348B9">
      <w:pPr>
        <w:ind w:firstLine="420"/>
        <w:rPr>
          <w:rFonts w:asciiTheme="minorEastAsia" w:eastAsiaTheme="minorEastAsia" w:hAnsiTheme="minorEastAsia" w:cs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  <w:shd w:val="clear" w:color="auto" w:fill="FFFFFF"/>
        </w:rPr>
        <w:t>Xml语言：可扩展标记语言，标准通用标记语言的子集</w:t>
      </w:r>
    </w:p>
    <w:p w:rsidR="003B52FD" w:rsidRDefault="00C348B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eastAsiaTheme="minorEastAsia" w:hint="eastAsia"/>
        </w:rPr>
        <w:t>Css</w:t>
      </w:r>
      <w:proofErr w:type="spellEnd"/>
      <w:r>
        <w:rPr>
          <w:rFonts w:eastAsiaTheme="minorEastAsia" w:hint="eastAsia"/>
        </w:rPr>
        <w:t>(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Cascading Style Sheets</w:t>
      </w:r>
      <w:r>
        <w:rPr>
          <w:rFonts w:eastAsiaTheme="minorEastAsia" w:hint="eastAsia"/>
        </w:rPr>
        <w:t>):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层叠样式表的计算机语言</w:t>
      </w:r>
    </w:p>
    <w:p w:rsidR="003B52FD" w:rsidRDefault="00C348B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框架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一个分层的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JavaSE</w:t>
      </w:r>
      <w:proofErr w:type="spellEnd"/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/EE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color w:val="333333"/>
          <w:szCs w:val="21"/>
          <w:shd w:val="clear" w:color="auto" w:fill="FFFFFF"/>
        </w:rPr>
        <w:t>full-stack(</w:t>
      </w:r>
      <w:r>
        <w:rPr>
          <w:rFonts w:ascii="Arial" w:hAnsi="Arial" w:cs="Arial"/>
          <w:b/>
          <w:color w:val="333333"/>
          <w:szCs w:val="21"/>
          <w:shd w:val="clear" w:color="auto" w:fill="FFFFFF"/>
        </w:rPr>
        <w:t>一站式</w:t>
      </w:r>
      <w:r>
        <w:rPr>
          <w:rFonts w:ascii="Arial" w:hAnsi="Arial" w:cs="Arial"/>
          <w:b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轻量级的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Java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开发框架</w:t>
      </w:r>
    </w:p>
    <w:p w:rsidR="003B52FD" w:rsidRDefault="00C348B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Struts2</w:t>
      </w:r>
      <w:proofErr w:type="gramStart"/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一个基于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MVC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设计模式的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应用框架</w:t>
      </w:r>
      <w:proofErr w:type="gramEnd"/>
    </w:p>
    <w:p w:rsidR="003B52FD" w:rsidRDefault="00C348B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Mybatis</w:t>
      </w:r>
      <w:proofErr w:type="spellEnd"/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一个基于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proofErr w:type="gramEnd"/>
      <w:r>
        <w:rPr>
          <w:rFonts w:ascii="Arial" w:hAnsi="Arial" w:cs="Arial"/>
          <w:color w:val="136EC2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136EC2"/>
          <w:szCs w:val="21"/>
          <w:shd w:val="clear" w:color="auto" w:fill="FFFFFF"/>
        </w:rPr>
        <w:instrText xml:space="preserve"> HYPERLINK "https://baike.baidu.com/item/%E6%8C%81%E4%B9%85%E5%B1%82" \t "https://baike.baidu.com/item/_blank" </w:instrText>
      </w:r>
      <w:r>
        <w:rPr>
          <w:rFonts w:ascii="Arial" w:hAnsi="Arial" w:cs="Arial"/>
          <w:color w:val="136EC2"/>
          <w:szCs w:val="21"/>
          <w:shd w:val="clear" w:color="auto" w:fill="FFFFFF"/>
        </w:rPr>
        <w:fldChar w:fldCharType="separate"/>
      </w:r>
      <w:r>
        <w:rPr>
          <w:rStyle w:val="a7"/>
          <w:rFonts w:ascii="Arial" w:hAnsi="Arial" w:cs="Arial"/>
          <w:color w:val="136EC2"/>
          <w:szCs w:val="21"/>
          <w:u w:val="none"/>
          <w:shd w:val="clear" w:color="auto" w:fill="FFFFFF"/>
        </w:rPr>
        <w:t>持久层</w:t>
      </w:r>
      <w:r>
        <w:rPr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框架</w:t>
      </w:r>
    </w:p>
    <w:p w:rsidR="003B52FD" w:rsidRDefault="00C348B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):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一种动态类型、弱类型、基于原型的直译式脚本语言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:rsidR="003B52FD" w:rsidRDefault="00C348B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DAO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Data Access Object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 </w:t>
      </w:r>
      <w:hyperlink r:id="rId10" w:tgtFrame="https://baike.baidu.com/item/DAO/_blank" w:history="1">
        <w:r>
          <w:rPr>
            <w:rStyle w:val="a7"/>
            <w:rFonts w:ascii="Arial" w:hAnsi="Arial" w:cs="Arial"/>
            <w:color w:val="136EC2"/>
            <w:szCs w:val="21"/>
            <w:u w:val="none"/>
            <w:shd w:val="clear" w:color="auto" w:fill="FFFFFF"/>
          </w:rPr>
          <w:t>数据访问对象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是一个</w:t>
      </w:r>
      <w:hyperlink r:id="rId11" w:tgtFrame="https://baike.baidu.com/item/DAO/_blank" w:history="1">
        <w:r>
          <w:rPr>
            <w:rStyle w:val="a7"/>
            <w:rFonts w:ascii="Arial" w:hAnsi="Arial" w:cs="Arial"/>
            <w:color w:val="136EC2"/>
            <w:szCs w:val="21"/>
            <w:u w:val="none"/>
            <w:shd w:val="clear" w:color="auto" w:fill="FFFFFF"/>
          </w:rPr>
          <w:t>面向对象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的数据库接口</w:t>
      </w:r>
    </w:p>
    <w:p w:rsidR="003B52FD" w:rsidRDefault="00C348B9">
      <w:pPr>
        <w:pStyle w:val="2"/>
      </w:pPr>
      <w:bookmarkStart w:id="5" w:name="_Toc510198966"/>
      <w:r>
        <w:rPr>
          <w:rFonts w:hint="eastAsia"/>
        </w:rPr>
        <w:lastRenderedPageBreak/>
        <w:t>1.4</w:t>
      </w:r>
      <w:r>
        <w:rPr>
          <w:rFonts w:hint="eastAsia"/>
        </w:rPr>
        <w:t>参考资料</w:t>
      </w:r>
      <w:bookmarkEnd w:id="5"/>
    </w:p>
    <w:p w:rsidR="003B52FD" w:rsidRDefault="00C348B9">
      <w:r>
        <w:rPr>
          <w:rFonts w:ascii="宋体" w:hAnsi="宋体" w:cs="宋体" w:hint="eastAsia"/>
        </w:rPr>
        <w:t>1.4.1设置</w:t>
      </w:r>
      <w:r>
        <w:t>Web</w:t>
      </w:r>
      <w:r>
        <w:rPr>
          <w:rFonts w:ascii="宋体" w:hAnsi="宋体" w:cs="宋体" w:hint="eastAsia"/>
        </w:rPr>
        <w:t>服务器：</w:t>
      </w:r>
      <w:r>
        <w:rPr>
          <w:rFonts w:hint="eastAsia"/>
        </w:rPr>
        <w:t>参考资料：</w:t>
      </w:r>
      <w:hyperlink r:id="rId12" w:history="1">
        <w:r>
          <w:rPr>
            <w:rStyle w:val="a7"/>
          </w:rPr>
          <w:t>http://www.runoob.com/jsp/eclipse-jsp.html</w:t>
        </w:r>
      </w:hyperlink>
    </w:p>
    <w:p w:rsidR="003B52FD" w:rsidRDefault="00C348B9">
      <w:r>
        <w:rPr>
          <w:rFonts w:hint="eastAsia"/>
        </w:rPr>
        <w:t>标题：</w:t>
      </w:r>
      <w:proofErr w:type="gramStart"/>
      <w:r>
        <w:rPr>
          <w:rFonts w:hint="eastAsia"/>
        </w:rPr>
        <w:t>eclipse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/servlet </w:t>
      </w:r>
      <w:r>
        <w:rPr>
          <w:rFonts w:hint="eastAsia"/>
        </w:rPr>
        <w:t>环境搭建</w:t>
      </w:r>
    </w:p>
    <w:p w:rsidR="003B52FD" w:rsidRDefault="00C348B9">
      <w:r>
        <w:rPr>
          <w:rFonts w:hint="eastAsia"/>
        </w:rPr>
        <w:t>资料来源：</w:t>
      </w:r>
      <w:r>
        <w:rPr>
          <w:rFonts w:hint="eastAsia"/>
        </w:rPr>
        <w:t>runoob.com</w:t>
      </w:r>
    </w:p>
    <w:p w:rsidR="003D1220" w:rsidRDefault="003D1220">
      <w:r>
        <w:rPr>
          <w:rFonts w:hint="eastAsia"/>
        </w:rPr>
        <w:t>时间：</w:t>
      </w:r>
      <w:r>
        <w:rPr>
          <w:rFonts w:hint="eastAsia"/>
        </w:rPr>
        <w:t>2018.3.15</w:t>
      </w:r>
    </w:p>
    <w:p w:rsidR="003B52FD" w:rsidRDefault="003B52FD"/>
    <w:p w:rsidR="003B52FD" w:rsidRDefault="00C348B9">
      <w:proofErr w:type="gramStart"/>
      <w:r>
        <w:rPr>
          <w:rFonts w:hint="eastAsia"/>
        </w:rPr>
        <w:t xml:space="preserve">1.4.2  </w:t>
      </w: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框架</w:t>
      </w:r>
      <w:r>
        <w:rPr>
          <w:rFonts w:hint="eastAsia"/>
        </w:rPr>
        <w:t>bootstrap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：参考资料：</w:t>
      </w:r>
      <w:r>
        <w:t>http://www.w3school.com.cn/css/index.asp</w:t>
      </w:r>
    </w:p>
    <w:p w:rsidR="003B52FD" w:rsidRDefault="00C348B9">
      <w:r>
        <w:rPr>
          <w:rFonts w:hint="eastAsia"/>
        </w:rPr>
        <w:t>标题：</w:t>
      </w:r>
      <w:proofErr w:type="spellStart"/>
      <w:proofErr w:type="gramStart"/>
      <w:r>
        <w:rPr>
          <w:rFonts w:hint="eastAsia"/>
        </w:rPr>
        <w:t>css</w:t>
      </w:r>
      <w:proofErr w:type="spellEnd"/>
      <w:r>
        <w:rPr>
          <w:rFonts w:hint="eastAsia"/>
        </w:rPr>
        <w:t>教程</w:t>
      </w:r>
      <w:proofErr w:type="gramEnd"/>
    </w:p>
    <w:p w:rsidR="003B52FD" w:rsidRDefault="00C348B9">
      <w:r>
        <w:rPr>
          <w:rFonts w:hint="eastAsia"/>
        </w:rPr>
        <w:t>资料来源：</w:t>
      </w:r>
      <w:r>
        <w:rPr>
          <w:rFonts w:hint="eastAsia"/>
        </w:rPr>
        <w:t>w3school</w:t>
      </w:r>
      <w:r>
        <w:rPr>
          <w:rFonts w:hint="eastAsia"/>
        </w:rPr>
        <w:t>网站</w:t>
      </w:r>
    </w:p>
    <w:p w:rsidR="003D1220" w:rsidRDefault="003D1220" w:rsidP="003D1220">
      <w:r>
        <w:rPr>
          <w:rFonts w:hint="eastAsia"/>
        </w:rPr>
        <w:t>时间：</w:t>
      </w:r>
      <w:r>
        <w:rPr>
          <w:rFonts w:hint="eastAsia"/>
        </w:rPr>
        <w:t>2018.3.15</w:t>
      </w:r>
    </w:p>
    <w:p w:rsidR="003D1220" w:rsidRDefault="003D1220"/>
    <w:p w:rsidR="003B52FD" w:rsidRDefault="003B52FD"/>
    <w:p w:rsidR="003B52FD" w:rsidRDefault="00C348B9">
      <w:proofErr w:type="gramStart"/>
      <w:r>
        <w:rPr>
          <w:rFonts w:hint="eastAsia"/>
        </w:rPr>
        <w:t>1.4.3  spring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教程</w:t>
      </w:r>
      <w:r>
        <w:rPr>
          <w:rFonts w:hint="eastAsia"/>
        </w:rPr>
        <w:t xml:space="preserve"> </w:t>
      </w:r>
      <w:r>
        <w:rPr>
          <w:rFonts w:hint="eastAsia"/>
        </w:rPr>
        <w:t>：参考资料：</w:t>
      </w:r>
      <w:hyperlink r:id="rId13" w:history="1">
        <w:r>
          <w:rPr>
            <w:rStyle w:val="a7"/>
          </w:rPr>
          <w:t>https://www.w3cschool.cn/wkspring/</w:t>
        </w:r>
      </w:hyperlink>
    </w:p>
    <w:p w:rsidR="003B52FD" w:rsidRDefault="00C348B9">
      <w:r>
        <w:rPr>
          <w:rFonts w:hint="eastAsia"/>
        </w:rPr>
        <w:t>标题：</w:t>
      </w:r>
      <w:proofErr w:type="gramStart"/>
      <w:r>
        <w:rPr>
          <w:rFonts w:hint="eastAsia"/>
        </w:rPr>
        <w:t>spring</w:t>
      </w:r>
      <w:r>
        <w:rPr>
          <w:rFonts w:hint="eastAsia"/>
        </w:rPr>
        <w:t>教程</w:t>
      </w:r>
      <w:proofErr w:type="gramEnd"/>
    </w:p>
    <w:p w:rsidR="003B52FD" w:rsidRDefault="00C348B9">
      <w:r>
        <w:rPr>
          <w:rFonts w:hint="eastAsia"/>
        </w:rPr>
        <w:t>资料来源：</w:t>
      </w:r>
      <w:r>
        <w:rPr>
          <w:rFonts w:hint="eastAsia"/>
        </w:rPr>
        <w:t>w3school</w:t>
      </w:r>
      <w:r>
        <w:rPr>
          <w:rFonts w:hint="eastAsia"/>
        </w:rPr>
        <w:t>网站</w:t>
      </w:r>
    </w:p>
    <w:p w:rsidR="003D1220" w:rsidRDefault="003D1220" w:rsidP="003D1220">
      <w:r>
        <w:rPr>
          <w:rFonts w:hint="eastAsia"/>
        </w:rPr>
        <w:t>时间：</w:t>
      </w:r>
      <w:r>
        <w:rPr>
          <w:rFonts w:hint="eastAsia"/>
        </w:rPr>
        <w:t>2018.3.15</w:t>
      </w:r>
    </w:p>
    <w:p w:rsidR="003D1220" w:rsidRDefault="003D1220"/>
    <w:p w:rsidR="003B52FD" w:rsidRDefault="003B52FD"/>
    <w:p w:rsidR="003B52FD" w:rsidRDefault="00C348B9">
      <w:proofErr w:type="gramStart"/>
      <w:r>
        <w:rPr>
          <w:rFonts w:hint="eastAsia"/>
        </w:rPr>
        <w:t>1.4.4  struts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教程</w:t>
      </w:r>
      <w:r>
        <w:rPr>
          <w:rFonts w:hint="eastAsia"/>
        </w:rPr>
        <w:t xml:space="preserve"> </w:t>
      </w:r>
      <w:r>
        <w:rPr>
          <w:rFonts w:hint="eastAsia"/>
        </w:rPr>
        <w:t>：参考资料：</w:t>
      </w:r>
      <w:hyperlink r:id="rId14" w:history="1">
        <w:r>
          <w:rPr>
            <w:rStyle w:val="a7"/>
          </w:rPr>
          <w:t>https://www.w3cschool.cn/struts_2/</w:t>
        </w:r>
      </w:hyperlink>
    </w:p>
    <w:p w:rsidR="003B52FD" w:rsidRDefault="00C348B9">
      <w:r>
        <w:rPr>
          <w:rFonts w:hint="eastAsia"/>
        </w:rPr>
        <w:t>标题：</w:t>
      </w:r>
      <w:r>
        <w:rPr>
          <w:rFonts w:hint="eastAsia"/>
        </w:rPr>
        <w:t>strurs2</w:t>
      </w:r>
      <w:r>
        <w:rPr>
          <w:rFonts w:hint="eastAsia"/>
        </w:rPr>
        <w:t>教程</w:t>
      </w:r>
    </w:p>
    <w:p w:rsidR="003B52FD" w:rsidRDefault="00C348B9">
      <w:r>
        <w:rPr>
          <w:rFonts w:hint="eastAsia"/>
        </w:rPr>
        <w:t>资料来源：</w:t>
      </w:r>
      <w:r>
        <w:rPr>
          <w:rFonts w:hint="eastAsia"/>
        </w:rPr>
        <w:t>w3school</w:t>
      </w:r>
      <w:r>
        <w:rPr>
          <w:rFonts w:hint="eastAsia"/>
        </w:rPr>
        <w:t>网站</w:t>
      </w:r>
    </w:p>
    <w:p w:rsidR="003D1220" w:rsidRDefault="003D1220" w:rsidP="003D1220">
      <w:r>
        <w:rPr>
          <w:rFonts w:hint="eastAsia"/>
        </w:rPr>
        <w:t>时间：</w:t>
      </w:r>
      <w:r>
        <w:rPr>
          <w:rFonts w:hint="eastAsia"/>
        </w:rPr>
        <w:t>2018.3.15</w:t>
      </w:r>
    </w:p>
    <w:p w:rsidR="003D1220" w:rsidRDefault="003D1220"/>
    <w:p w:rsidR="003B52FD" w:rsidRDefault="003B52FD"/>
    <w:p w:rsidR="003B52FD" w:rsidRDefault="00C348B9">
      <w:proofErr w:type="gramStart"/>
      <w:r>
        <w:rPr>
          <w:rFonts w:hint="eastAsia"/>
        </w:rPr>
        <w:lastRenderedPageBreak/>
        <w:t xml:space="preserve">1.4.5  </w:t>
      </w:r>
      <w:proofErr w:type="spellStart"/>
      <w:r>
        <w:t>M</w:t>
      </w:r>
      <w:r>
        <w:rPr>
          <w:rFonts w:hint="eastAsia"/>
        </w:rPr>
        <w:t>ybatis</w:t>
      </w:r>
      <w:proofErr w:type="spellEnd"/>
      <w:proofErr w:type="gramEnd"/>
    </w:p>
    <w:p w:rsidR="003B52FD" w:rsidRDefault="00C348B9">
      <w:r>
        <w:rPr>
          <w:rFonts w:hint="eastAsia"/>
        </w:rPr>
        <w:t xml:space="preserve"> </w:t>
      </w:r>
      <w:r>
        <w:rPr>
          <w:rFonts w:hint="eastAsia"/>
        </w:rPr>
        <w:t>教程</w:t>
      </w:r>
      <w:r>
        <w:rPr>
          <w:rFonts w:hint="eastAsia"/>
        </w:rPr>
        <w:t xml:space="preserve"> </w:t>
      </w:r>
      <w:r>
        <w:rPr>
          <w:rFonts w:hint="eastAsia"/>
        </w:rPr>
        <w:t>：参考资料：</w:t>
      </w:r>
      <w:hyperlink r:id="rId15" w:history="1">
        <w:r>
          <w:rPr>
            <w:rStyle w:val="a7"/>
          </w:rPr>
          <w:t>https://www.w3cschool.cn/mybatis/</w:t>
        </w:r>
      </w:hyperlink>
    </w:p>
    <w:p w:rsidR="003B52FD" w:rsidRDefault="00C348B9">
      <w:r>
        <w:rPr>
          <w:rFonts w:hint="eastAsia"/>
        </w:rPr>
        <w:t>标题：</w:t>
      </w:r>
      <w:r>
        <w:t>M</w:t>
      </w:r>
      <w:r>
        <w:rPr>
          <w:rFonts w:hint="eastAsia"/>
        </w:rPr>
        <w:t>ybatis2</w:t>
      </w:r>
      <w:r>
        <w:rPr>
          <w:rFonts w:hint="eastAsia"/>
        </w:rPr>
        <w:t>教程</w:t>
      </w:r>
    </w:p>
    <w:p w:rsidR="003B52FD" w:rsidRDefault="00C348B9">
      <w:r>
        <w:rPr>
          <w:rFonts w:hint="eastAsia"/>
        </w:rPr>
        <w:t>资料来源：</w:t>
      </w:r>
      <w:r>
        <w:rPr>
          <w:rFonts w:hint="eastAsia"/>
        </w:rPr>
        <w:t>w3school</w:t>
      </w:r>
      <w:r>
        <w:rPr>
          <w:rFonts w:hint="eastAsia"/>
        </w:rPr>
        <w:t>网站</w:t>
      </w:r>
    </w:p>
    <w:p w:rsidR="003D1220" w:rsidRDefault="003D1220" w:rsidP="003D1220">
      <w:r>
        <w:rPr>
          <w:rFonts w:hint="eastAsia"/>
        </w:rPr>
        <w:t>时间：</w:t>
      </w:r>
      <w:r>
        <w:rPr>
          <w:rFonts w:hint="eastAsia"/>
        </w:rPr>
        <w:t>2018.3.15</w:t>
      </w:r>
    </w:p>
    <w:p w:rsidR="003D1220" w:rsidRDefault="003D1220"/>
    <w:p w:rsidR="003B52FD" w:rsidRDefault="003B52FD"/>
    <w:p w:rsidR="003B52FD" w:rsidRDefault="00C348B9">
      <w:proofErr w:type="gramStart"/>
      <w:r>
        <w:rPr>
          <w:rFonts w:hint="eastAsia"/>
        </w:rPr>
        <w:t xml:space="preserve">1.4.6  </w:t>
      </w:r>
      <w:r>
        <w:t>X</w:t>
      </w:r>
      <w:r>
        <w:rPr>
          <w:rFonts w:hint="eastAsia"/>
        </w:rPr>
        <w:t>ml</w:t>
      </w:r>
      <w:proofErr w:type="gramEnd"/>
    </w:p>
    <w:p w:rsidR="003B52FD" w:rsidRDefault="00C348B9">
      <w:r>
        <w:rPr>
          <w:rFonts w:hint="eastAsia"/>
        </w:rPr>
        <w:t xml:space="preserve"> </w:t>
      </w:r>
      <w:r>
        <w:rPr>
          <w:rFonts w:hint="eastAsia"/>
        </w:rPr>
        <w:t>教程</w:t>
      </w:r>
      <w:r>
        <w:rPr>
          <w:rFonts w:hint="eastAsia"/>
        </w:rPr>
        <w:t xml:space="preserve"> </w:t>
      </w:r>
      <w:r>
        <w:rPr>
          <w:rFonts w:hint="eastAsia"/>
        </w:rPr>
        <w:t>：参考资料：</w:t>
      </w:r>
      <w:hyperlink r:id="rId16" w:history="1">
        <w:r>
          <w:rPr>
            <w:rStyle w:val="a7"/>
          </w:rPr>
          <w:t>http://www.w3school.com.cn/xml/index.asp</w:t>
        </w:r>
      </w:hyperlink>
    </w:p>
    <w:p w:rsidR="003B52FD" w:rsidRDefault="00C348B9">
      <w:r>
        <w:rPr>
          <w:rFonts w:hint="eastAsia"/>
        </w:rPr>
        <w:t>标题：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教程</w:t>
      </w:r>
    </w:p>
    <w:p w:rsidR="003B52FD" w:rsidRDefault="00C348B9">
      <w:r>
        <w:rPr>
          <w:rFonts w:hint="eastAsia"/>
        </w:rPr>
        <w:t>资料来源：</w:t>
      </w:r>
      <w:r>
        <w:rPr>
          <w:rFonts w:hint="eastAsia"/>
        </w:rPr>
        <w:t>w3school</w:t>
      </w:r>
      <w:r>
        <w:rPr>
          <w:rFonts w:hint="eastAsia"/>
        </w:rPr>
        <w:t>网站</w:t>
      </w:r>
    </w:p>
    <w:p w:rsidR="003D1220" w:rsidRDefault="003D1220" w:rsidP="003D1220">
      <w:r>
        <w:rPr>
          <w:rFonts w:hint="eastAsia"/>
        </w:rPr>
        <w:t>时间：</w:t>
      </w:r>
      <w:r>
        <w:rPr>
          <w:rFonts w:hint="eastAsia"/>
        </w:rPr>
        <w:t>2018.3.15</w:t>
      </w:r>
    </w:p>
    <w:p w:rsidR="003D1220" w:rsidRDefault="003D1220"/>
    <w:p w:rsidR="003B52FD" w:rsidRDefault="003B52FD"/>
    <w:p w:rsidR="003B52FD" w:rsidRDefault="003B52FD"/>
    <w:p w:rsidR="003B52FD" w:rsidRDefault="003B52FD"/>
    <w:p w:rsidR="003B52FD" w:rsidRDefault="003B52FD"/>
    <w:p w:rsidR="003B52FD" w:rsidRDefault="00C348B9">
      <w:pPr>
        <w:pStyle w:val="1"/>
      </w:pPr>
      <w:bookmarkStart w:id="6" w:name="_Toc510198967"/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6"/>
    </w:p>
    <w:p w:rsidR="003B52FD" w:rsidRDefault="00C348B9">
      <w:pPr>
        <w:pStyle w:val="2"/>
      </w:pPr>
      <w:bookmarkStart w:id="7" w:name="_Toc510198968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7"/>
    </w:p>
    <w:p w:rsidR="003B52FD" w:rsidRDefault="00C348B9">
      <w:pPr>
        <w:snapToGrid w:val="0"/>
        <w:spacing w:line="360" w:lineRule="auto"/>
        <w:ind w:firstLine="420"/>
        <w:rPr>
          <w:rFonts w:ascii="Verdana" w:hAnsi="Verdana"/>
          <w:iCs/>
          <w:szCs w:val="21"/>
        </w:rPr>
      </w:pPr>
      <w:r>
        <w:rPr>
          <w:rFonts w:ascii="Verdana" w:hAnsi="Verdana"/>
          <w:iCs/>
          <w:szCs w:val="21"/>
        </w:rPr>
        <w:t>本产品将通过</w:t>
      </w:r>
      <w:r>
        <w:rPr>
          <w:rFonts w:ascii="Verdana" w:hAnsi="Verdana" w:hint="eastAsia"/>
          <w:iCs/>
          <w:szCs w:val="21"/>
        </w:rPr>
        <w:t>网络构造一个云存储系统</w:t>
      </w:r>
    </w:p>
    <w:p w:rsidR="003B52FD" w:rsidRDefault="00C348B9">
      <w:pPr>
        <w:snapToGrid w:val="0"/>
        <w:spacing w:line="360" w:lineRule="auto"/>
        <w:ind w:firstLine="420"/>
        <w:rPr>
          <w:rFonts w:ascii="Verdana" w:hAnsi="Verdana"/>
          <w:iCs/>
          <w:szCs w:val="21"/>
        </w:rPr>
      </w:pPr>
      <w:r>
        <w:rPr>
          <w:rFonts w:ascii="Verdana" w:hAnsi="Verdana" w:hint="eastAsia"/>
          <w:iCs/>
          <w:szCs w:val="21"/>
        </w:rPr>
        <w:t>2.1.1</w:t>
      </w:r>
      <w:r>
        <w:rPr>
          <w:rFonts w:ascii="Verdana" w:hAnsi="Verdana" w:hint="eastAsia"/>
          <w:iCs/>
          <w:szCs w:val="21"/>
        </w:rPr>
        <w:t>功能：实现自由地搜索、</w:t>
      </w:r>
      <w:r>
        <w:rPr>
          <w:rFonts w:hint="eastAsia"/>
        </w:rPr>
        <w:t>下载、删除</w:t>
      </w:r>
      <w:r>
        <w:rPr>
          <w:rFonts w:ascii="Verdana" w:hAnsi="Verdana" w:hint="eastAsia"/>
          <w:iCs/>
          <w:szCs w:val="21"/>
        </w:rPr>
        <w:t>文件。</w:t>
      </w:r>
    </w:p>
    <w:p w:rsidR="003B52FD" w:rsidRDefault="00C348B9" w:rsidP="003D1220">
      <w:pPr>
        <w:snapToGrid w:val="0"/>
        <w:spacing w:line="360" w:lineRule="auto"/>
        <w:ind w:firstLineChars="798" w:firstLine="1676"/>
      </w:pPr>
      <w:r>
        <w:rPr>
          <w:rFonts w:hint="eastAsia"/>
        </w:rPr>
        <w:t>实现登陆、注册、注销以及自动登录功能。</w:t>
      </w:r>
    </w:p>
    <w:p w:rsidR="003B52FD" w:rsidRDefault="00C348B9" w:rsidP="003D1220">
      <w:pPr>
        <w:snapToGrid w:val="0"/>
        <w:spacing w:line="360" w:lineRule="auto"/>
        <w:ind w:firstLineChars="798" w:firstLine="1676"/>
      </w:pPr>
      <w:r>
        <w:rPr>
          <w:rFonts w:hint="eastAsia"/>
        </w:rPr>
        <w:lastRenderedPageBreak/>
        <w:t>实现云盘文件是否共享。</w:t>
      </w:r>
    </w:p>
    <w:p w:rsidR="003B52FD" w:rsidRDefault="00C348B9" w:rsidP="003D1220">
      <w:pPr>
        <w:snapToGrid w:val="0"/>
        <w:spacing w:line="360" w:lineRule="auto"/>
        <w:ind w:firstLineChars="798" w:firstLine="1676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用户与普通用户的区分，差别是能上传的单个文件的大小的限制。</w:t>
      </w:r>
    </w:p>
    <w:p w:rsidR="003B52FD" w:rsidRDefault="00C348B9" w:rsidP="003D1220">
      <w:pPr>
        <w:snapToGrid w:val="0"/>
        <w:spacing w:line="360" w:lineRule="auto"/>
        <w:ind w:firstLineChars="798" w:firstLine="1676"/>
      </w:pPr>
      <w:r>
        <w:rPr>
          <w:rFonts w:hint="eastAsia"/>
        </w:rPr>
        <w:t>实现共享文件搜索功能，以及分页功能。</w:t>
      </w:r>
    </w:p>
    <w:p w:rsidR="003B52FD" w:rsidRDefault="00C348B9" w:rsidP="003D1220">
      <w:pPr>
        <w:snapToGrid w:val="0"/>
        <w:spacing w:line="360" w:lineRule="auto"/>
        <w:ind w:firstLineChars="798" w:firstLine="1676"/>
      </w:pPr>
      <w:r>
        <w:rPr>
          <w:rFonts w:hint="eastAsia"/>
        </w:rPr>
        <w:t>实现可以创建小组，可以实现该文件可以给什么小组可以看到的功能</w:t>
      </w:r>
    </w:p>
    <w:p w:rsidR="003B52FD" w:rsidRDefault="00C348B9" w:rsidP="003D1220">
      <w:pPr>
        <w:snapToGrid w:val="0"/>
        <w:spacing w:line="360" w:lineRule="auto"/>
        <w:ind w:firstLineChars="798" w:firstLine="1676"/>
      </w:pPr>
      <w:r>
        <w:rPr>
          <w:rFonts w:hint="eastAsia"/>
        </w:rPr>
        <w:t>实现可以发链接给没有注册用户的人，然后发送一个邀请码，没有注册用户的人输入邀请码就可以查看这个文件</w:t>
      </w:r>
    </w:p>
    <w:p w:rsidR="003B52FD" w:rsidRDefault="00C348B9" w:rsidP="003D1220">
      <w:pPr>
        <w:snapToGrid w:val="0"/>
        <w:spacing w:line="360" w:lineRule="auto"/>
        <w:ind w:firstLineChars="798" w:firstLine="1676"/>
      </w:pPr>
      <w:r>
        <w:rPr>
          <w:rFonts w:hint="eastAsia"/>
        </w:rPr>
        <w:t>实现管理员可以看所有用户的所有文件</w:t>
      </w:r>
    </w:p>
    <w:p w:rsidR="003B52FD" w:rsidRDefault="00C348B9" w:rsidP="003D1220">
      <w:pPr>
        <w:snapToGrid w:val="0"/>
        <w:spacing w:line="360" w:lineRule="auto"/>
        <w:ind w:firstLineChars="798" w:firstLine="1676"/>
      </w:pPr>
      <w:r>
        <w:rPr>
          <w:rFonts w:hint="eastAsia"/>
        </w:rPr>
        <w:t>（选做）断点续做</w:t>
      </w:r>
    </w:p>
    <w:p w:rsidR="003B52FD" w:rsidRDefault="003B52FD">
      <w:pPr>
        <w:snapToGrid w:val="0"/>
        <w:spacing w:line="360" w:lineRule="auto"/>
        <w:ind w:firstLineChars="500" w:firstLine="1050"/>
      </w:pPr>
    </w:p>
    <w:p w:rsidR="003B52FD" w:rsidRDefault="003B52FD">
      <w:pPr>
        <w:snapToGrid w:val="0"/>
        <w:spacing w:line="360" w:lineRule="auto"/>
      </w:pPr>
    </w:p>
    <w:p w:rsidR="003B52FD" w:rsidRDefault="00C348B9">
      <w:pPr>
        <w:snapToGrid w:val="0"/>
        <w:spacing w:line="360" w:lineRule="auto"/>
        <w:ind w:firstLine="420"/>
      </w:pPr>
      <w:r>
        <w:rPr>
          <w:rFonts w:hint="eastAsia"/>
        </w:rPr>
        <w:t>2.1.2</w:t>
      </w:r>
      <w:r>
        <w:rPr>
          <w:rFonts w:hint="eastAsia"/>
        </w:rPr>
        <w:t>主要工作：</w:t>
      </w:r>
      <w:r>
        <w:rPr>
          <w:rFonts w:hint="eastAsia"/>
        </w:rPr>
        <w:t>1.</w:t>
      </w:r>
      <w:r>
        <w:rPr>
          <w:rFonts w:hint="eastAsia"/>
        </w:rPr>
        <w:t>建立一个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3B52FD" w:rsidRDefault="00C348B9">
      <w:pPr>
        <w:numPr>
          <w:ilvl w:val="0"/>
          <w:numId w:val="1"/>
        </w:numPr>
        <w:snapToGrid w:val="0"/>
        <w:spacing w:line="360" w:lineRule="auto"/>
        <w:ind w:left="1890"/>
      </w:pPr>
      <w:r>
        <w:rPr>
          <w:rFonts w:hint="eastAsia"/>
        </w:rPr>
        <w:t>建立一个数据库</w:t>
      </w:r>
    </w:p>
    <w:p w:rsidR="003B52FD" w:rsidRDefault="00C348B9">
      <w:pPr>
        <w:numPr>
          <w:ilvl w:val="0"/>
          <w:numId w:val="1"/>
        </w:numPr>
        <w:snapToGrid w:val="0"/>
        <w:spacing w:line="360" w:lineRule="auto"/>
        <w:ind w:left="1890"/>
      </w:pPr>
      <w:r>
        <w:rPr>
          <w:rFonts w:hint="eastAsia"/>
        </w:rPr>
        <w:t>做一个登陆页面</w:t>
      </w:r>
    </w:p>
    <w:p w:rsidR="003B52FD" w:rsidRDefault="00C348B9">
      <w:pPr>
        <w:numPr>
          <w:ilvl w:val="0"/>
          <w:numId w:val="1"/>
        </w:numPr>
        <w:snapToGrid w:val="0"/>
        <w:spacing w:line="360" w:lineRule="auto"/>
        <w:ind w:left="1890"/>
      </w:pPr>
      <w:r>
        <w:rPr>
          <w:rFonts w:hint="eastAsia"/>
        </w:rPr>
        <w:t>用</w:t>
      </w:r>
      <w:r>
        <w:rPr>
          <w:rFonts w:hint="eastAsia"/>
        </w:rPr>
        <w:t>Xml</w:t>
      </w:r>
      <w:r>
        <w:rPr>
          <w:rFonts w:hint="eastAsia"/>
        </w:rPr>
        <w:t>用于传输数据</w:t>
      </w:r>
    </w:p>
    <w:p w:rsidR="003B52FD" w:rsidRDefault="00C348B9">
      <w:pPr>
        <w:numPr>
          <w:ilvl w:val="0"/>
          <w:numId w:val="1"/>
        </w:numPr>
        <w:snapToGrid w:val="0"/>
        <w:spacing w:line="360" w:lineRule="auto"/>
        <w:ind w:left="1890"/>
      </w:pP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将这些东西连接起来</w:t>
      </w:r>
    </w:p>
    <w:p w:rsidR="003B52FD" w:rsidRDefault="00C348B9">
      <w:pPr>
        <w:snapToGrid w:val="0"/>
        <w:spacing w:line="360" w:lineRule="auto"/>
      </w:pPr>
      <w:r>
        <w:rPr>
          <w:rFonts w:hint="eastAsia"/>
        </w:rPr>
        <w:t xml:space="preserve">              </w:t>
      </w:r>
    </w:p>
    <w:p w:rsidR="003B52FD" w:rsidRDefault="003B52FD">
      <w:pPr>
        <w:pStyle w:val="2"/>
      </w:pPr>
    </w:p>
    <w:p w:rsidR="00BF2845" w:rsidRDefault="00C348B9" w:rsidP="00BF2845">
      <w:pPr>
        <w:pStyle w:val="2"/>
      </w:pPr>
      <w:bookmarkStart w:id="8" w:name="_Toc510198969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8"/>
    </w:p>
    <w:p w:rsidR="00BF2845" w:rsidRDefault="00BF2845" w:rsidP="00BF2845">
      <w:pPr>
        <w:pStyle w:val="3"/>
        <w:rPr>
          <w:sz w:val="24"/>
        </w:rPr>
      </w:pPr>
      <w:r>
        <w:rPr>
          <w:rFonts w:hint="eastAsia"/>
          <w:sz w:val="24"/>
        </w:rPr>
        <w:t>2.2.1</w:t>
      </w:r>
      <w:r>
        <w:rPr>
          <w:rFonts w:hint="eastAsia"/>
          <w:sz w:val="24"/>
        </w:rPr>
        <w:t>需要具备条件</w:t>
      </w:r>
    </w:p>
    <w:p w:rsidR="00BF2845" w:rsidRDefault="00BF2845" w:rsidP="00BF2845">
      <w:pPr>
        <w:ind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拥有所有需要用到的工具及其环境。对所有需要用到的知识、语言、框架都要有充分的熟悉，能做到会看、会写。</w:t>
      </w:r>
    </w:p>
    <w:p w:rsidR="00BF2845" w:rsidRDefault="00BF2845" w:rsidP="00BF2845"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2.2</w:t>
      </w:r>
      <w:r>
        <w:rPr>
          <w:rFonts w:hint="eastAsia"/>
          <w:sz w:val="24"/>
        </w:rPr>
        <w:t>.2</w:t>
      </w:r>
      <w:r>
        <w:rPr>
          <w:rFonts w:hint="eastAsia"/>
          <w:sz w:val="24"/>
        </w:rPr>
        <w:t>已具备的条件</w:t>
      </w:r>
    </w:p>
    <w:p w:rsidR="00BF2845" w:rsidRDefault="00BF2845" w:rsidP="00BF2845">
      <w:pPr>
        <w:ind w:left="84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拥有所有需要用到的工具及其环境。</w:t>
      </w:r>
    </w:p>
    <w:p w:rsidR="008271B2" w:rsidRDefault="008271B2" w:rsidP="008271B2"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t>2.2</w:t>
      </w:r>
      <w:r>
        <w:rPr>
          <w:rFonts w:hint="eastAsia"/>
          <w:sz w:val="24"/>
        </w:rPr>
        <w:t>.3</w:t>
      </w:r>
      <w:r>
        <w:rPr>
          <w:rFonts w:hint="eastAsia"/>
          <w:sz w:val="24"/>
        </w:rPr>
        <w:t>已具备的条件</w:t>
      </w:r>
    </w:p>
    <w:p w:rsidR="008271B2" w:rsidRDefault="008271B2" w:rsidP="008271B2">
      <w:pPr>
        <w:ind w:left="42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对所有需要用到的知识、语言、框架都要有充分的熟悉，能做到会看、会写。</w:t>
      </w:r>
    </w:p>
    <w:p w:rsidR="008271B2" w:rsidRPr="008271B2" w:rsidRDefault="008271B2" w:rsidP="008271B2">
      <w:pPr>
        <w:rPr>
          <w:rFonts w:hint="eastAsia"/>
        </w:rPr>
      </w:pPr>
    </w:p>
    <w:p w:rsidR="008271B2" w:rsidRDefault="008271B2" w:rsidP="008271B2"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t>2.2</w:t>
      </w:r>
      <w:r>
        <w:rPr>
          <w:rFonts w:hint="eastAsia"/>
          <w:sz w:val="24"/>
        </w:rPr>
        <w:t>.4</w:t>
      </w:r>
      <w:r>
        <w:rPr>
          <w:rFonts w:hint="eastAsia"/>
          <w:sz w:val="24"/>
        </w:rPr>
        <w:t>限制</w:t>
      </w:r>
    </w:p>
    <w:p w:rsidR="008271B2" w:rsidRDefault="008271B2" w:rsidP="008271B2">
      <w:pPr>
        <w:ind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时间限制：2018.6.20</w:t>
      </w:r>
    </w:p>
    <w:p w:rsidR="008271B2" w:rsidRDefault="008271B2" w:rsidP="008271B2">
      <w:pPr>
        <w:ind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能力限制：有较多需要学习的知识</w:t>
      </w:r>
    </w:p>
    <w:p w:rsidR="008271B2" w:rsidRPr="0003586D" w:rsidRDefault="008271B2" w:rsidP="008271B2">
      <w:pPr>
        <w:ind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资金：无资金提供</w:t>
      </w:r>
    </w:p>
    <w:p w:rsidR="00BF2845" w:rsidRPr="00BF2845" w:rsidRDefault="00BF2845" w:rsidP="00BF2845"/>
    <w:p w:rsidR="00BF2845" w:rsidRPr="00BF2845" w:rsidRDefault="00BF2845" w:rsidP="00BF2845"/>
    <w:p w:rsidR="003B52FD" w:rsidRDefault="00C348B9">
      <w:pPr>
        <w:pStyle w:val="2"/>
      </w:pPr>
      <w:bookmarkStart w:id="9" w:name="_Toc510198970"/>
      <w:r>
        <w:rPr>
          <w:rFonts w:hint="eastAsia"/>
        </w:rPr>
        <w:t>2.3</w:t>
      </w:r>
      <w:r>
        <w:rPr>
          <w:rFonts w:hint="eastAsia"/>
        </w:rPr>
        <w:t>产品</w:t>
      </w:r>
      <w:bookmarkEnd w:id="9"/>
    </w:p>
    <w:p w:rsidR="003B52FD" w:rsidRDefault="00C348B9">
      <w:pPr>
        <w:pStyle w:val="3"/>
        <w:rPr>
          <w:sz w:val="24"/>
        </w:rPr>
      </w:pPr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</w:p>
    <w:p w:rsidR="003B52FD" w:rsidRDefault="00C348B9">
      <w:pPr>
        <w:pStyle w:val="3"/>
        <w:numPr>
          <w:ilvl w:val="0"/>
          <w:numId w:val="2"/>
        </w:numPr>
        <w:rPr>
          <w:rFonts w:asciiTheme="minorEastAsia" w:eastAsiaTheme="minorEastAsia" w:hAnsiTheme="minorEastAsia" w:cstheme="minorEastAsia"/>
          <w:b w:val="0"/>
          <w:bCs w:val="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1"/>
        </w:rPr>
        <w:t>Sky-cloud.java:使用语言：java,</w:t>
      </w:r>
    </w:p>
    <w:p w:rsidR="003B52FD" w:rsidRDefault="00C348B9">
      <w:pPr>
        <w:pStyle w:val="3"/>
        <w:ind w:left="1680" w:firstLine="420"/>
        <w:rPr>
          <w:rFonts w:asciiTheme="minorEastAsia" w:eastAsiaTheme="minorEastAsia" w:hAnsiTheme="minorEastAsia" w:cstheme="minorEastAsia"/>
          <w:b w:val="0"/>
          <w:bCs w:val="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1"/>
        </w:rPr>
        <w:t>存储形式：在eclipse中</w:t>
      </w:r>
    </w:p>
    <w:p w:rsidR="003B52FD" w:rsidRDefault="00C348B9">
      <w:pPr>
        <w:numPr>
          <w:ilvl w:val="0"/>
          <w:numId w:val="2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sky-cloud.xml：使用语言：xml,</w:t>
      </w:r>
    </w:p>
    <w:p w:rsidR="003B52FD" w:rsidRDefault="003B52FD">
      <w:pPr>
        <w:rPr>
          <w:rFonts w:asciiTheme="minorEastAsia" w:eastAsiaTheme="minorEastAsia" w:hAnsiTheme="minorEastAsia" w:cstheme="minorEastAsia"/>
          <w:szCs w:val="21"/>
        </w:rPr>
      </w:pPr>
    </w:p>
    <w:p w:rsidR="003B52FD" w:rsidRDefault="00C348B9">
      <w:pPr>
        <w:ind w:left="168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存储形式：在网页中</w:t>
      </w:r>
    </w:p>
    <w:p w:rsidR="003B52FD" w:rsidRDefault="003B52FD">
      <w:pPr>
        <w:ind w:left="1680" w:firstLine="420"/>
        <w:rPr>
          <w:rFonts w:asciiTheme="minorEastAsia" w:eastAsiaTheme="minorEastAsia" w:hAnsiTheme="minorEastAsia" w:cstheme="minorEastAsia"/>
          <w:szCs w:val="21"/>
        </w:rPr>
      </w:pPr>
    </w:p>
    <w:p w:rsidR="003B52FD" w:rsidRDefault="00C348B9">
      <w:pPr>
        <w:numPr>
          <w:ilvl w:val="0"/>
          <w:numId w:val="2"/>
        </w:num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sky-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cloud.jsp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：使用语言：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jsp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,</w:t>
      </w:r>
    </w:p>
    <w:p w:rsidR="003B52FD" w:rsidRDefault="003B52FD">
      <w:pPr>
        <w:rPr>
          <w:rFonts w:asciiTheme="minorEastAsia" w:eastAsiaTheme="minorEastAsia" w:hAnsiTheme="minorEastAsia" w:cstheme="minorEastAsia"/>
          <w:szCs w:val="21"/>
        </w:rPr>
      </w:pPr>
    </w:p>
    <w:p w:rsidR="003B52FD" w:rsidRDefault="00C348B9">
      <w:pPr>
        <w:ind w:left="168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>存储形式：在网页中</w:t>
      </w:r>
    </w:p>
    <w:p w:rsidR="003B52FD" w:rsidRDefault="003B52FD">
      <w:pPr>
        <w:rPr>
          <w:rFonts w:asciiTheme="minorEastAsia" w:eastAsiaTheme="minorEastAsia" w:hAnsiTheme="minorEastAsia" w:cstheme="minorEastAsia"/>
          <w:szCs w:val="21"/>
        </w:rPr>
      </w:pPr>
    </w:p>
    <w:p w:rsidR="003B52FD" w:rsidRDefault="00C348B9">
      <w:pPr>
        <w:pStyle w:val="3"/>
        <w:rPr>
          <w:sz w:val="24"/>
        </w:rPr>
      </w:pPr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文档</w:t>
      </w:r>
    </w:p>
    <w:p w:rsidR="003B52FD" w:rsidRDefault="00C348B9">
      <w:pPr>
        <w:numPr>
          <w:ilvl w:val="0"/>
          <w:numId w:val="3"/>
        </w:numPr>
      </w:pPr>
      <w:r>
        <w:rPr>
          <w:rFonts w:hint="eastAsia"/>
        </w:rPr>
        <w:t>可行性分析报告</w:t>
      </w:r>
    </w:p>
    <w:p w:rsidR="003B52FD" w:rsidRDefault="00C348B9">
      <w:pPr>
        <w:numPr>
          <w:ilvl w:val="0"/>
          <w:numId w:val="3"/>
        </w:numPr>
      </w:pPr>
      <w:r>
        <w:rPr>
          <w:rFonts w:hint="eastAsia"/>
        </w:rPr>
        <w:t>项目开发计划</w:t>
      </w:r>
    </w:p>
    <w:p w:rsidR="003B52FD" w:rsidRDefault="00C348B9">
      <w:pPr>
        <w:numPr>
          <w:ilvl w:val="0"/>
          <w:numId w:val="3"/>
        </w:numPr>
      </w:pPr>
      <w:r>
        <w:rPr>
          <w:rFonts w:hint="eastAsia"/>
        </w:rPr>
        <w:t>需求规格说明书</w:t>
      </w:r>
    </w:p>
    <w:p w:rsidR="003B52FD" w:rsidRDefault="00C348B9">
      <w:pPr>
        <w:numPr>
          <w:ilvl w:val="0"/>
          <w:numId w:val="3"/>
        </w:numPr>
      </w:pPr>
      <w:r>
        <w:rPr>
          <w:rFonts w:hint="eastAsia"/>
        </w:rPr>
        <w:t>概要说明设计书</w:t>
      </w:r>
    </w:p>
    <w:p w:rsidR="003B52FD" w:rsidRDefault="00C348B9">
      <w:pPr>
        <w:numPr>
          <w:ilvl w:val="0"/>
          <w:numId w:val="3"/>
        </w:numPr>
      </w:pPr>
      <w:r>
        <w:rPr>
          <w:rFonts w:hint="eastAsia"/>
        </w:rPr>
        <w:t>详细设计说明书</w:t>
      </w:r>
    </w:p>
    <w:p w:rsidR="003B52FD" w:rsidRDefault="00C348B9">
      <w:pPr>
        <w:numPr>
          <w:ilvl w:val="0"/>
          <w:numId w:val="3"/>
        </w:numPr>
      </w:pPr>
      <w:r>
        <w:rPr>
          <w:rFonts w:hint="eastAsia"/>
        </w:rPr>
        <w:t>用户操作手册</w:t>
      </w:r>
    </w:p>
    <w:p w:rsidR="003B52FD" w:rsidRDefault="00C348B9">
      <w:pPr>
        <w:numPr>
          <w:ilvl w:val="0"/>
          <w:numId w:val="3"/>
        </w:numPr>
      </w:pPr>
      <w:r>
        <w:rPr>
          <w:rFonts w:hint="eastAsia"/>
        </w:rPr>
        <w:t>测试计划</w:t>
      </w:r>
    </w:p>
    <w:p w:rsidR="003B52FD" w:rsidRDefault="00C348B9">
      <w:pPr>
        <w:numPr>
          <w:ilvl w:val="0"/>
          <w:numId w:val="3"/>
        </w:numPr>
      </w:pPr>
      <w:r>
        <w:rPr>
          <w:rFonts w:hint="eastAsia"/>
        </w:rPr>
        <w:t>测试分析报告</w:t>
      </w:r>
    </w:p>
    <w:p w:rsidR="003B52FD" w:rsidRDefault="00C348B9">
      <w:pPr>
        <w:numPr>
          <w:ilvl w:val="0"/>
          <w:numId w:val="3"/>
        </w:numPr>
      </w:pPr>
      <w:r>
        <w:rPr>
          <w:rFonts w:hint="eastAsia"/>
        </w:rPr>
        <w:t>开发进度月报</w:t>
      </w:r>
    </w:p>
    <w:p w:rsidR="003B52FD" w:rsidRDefault="00C348B9">
      <w:pPr>
        <w:numPr>
          <w:ilvl w:val="0"/>
          <w:numId w:val="3"/>
        </w:numPr>
      </w:pPr>
      <w:r>
        <w:rPr>
          <w:rFonts w:hint="eastAsia"/>
        </w:rPr>
        <w:t>项目开发总结报告</w:t>
      </w:r>
    </w:p>
    <w:p w:rsidR="003B52FD" w:rsidRDefault="00C348B9">
      <w:pPr>
        <w:numPr>
          <w:ilvl w:val="0"/>
          <w:numId w:val="3"/>
        </w:numPr>
      </w:pPr>
      <w:r>
        <w:rPr>
          <w:rFonts w:hint="eastAsia"/>
        </w:rPr>
        <w:t>程序维护手册</w:t>
      </w:r>
    </w:p>
    <w:p w:rsidR="003B52FD" w:rsidRDefault="00C348B9">
      <w:pPr>
        <w:numPr>
          <w:ilvl w:val="0"/>
          <w:numId w:val="3"/>
        </w:numPr>
      </w:pPr>
      <w:r>
        <w:rPr>
          <w:rFonts w:hint="eastAsia"/>
        </w:rPr>
        <w:t>软件问题报告</w:t>
      </w:r>
    </w:p>
    <w:p w:rsidR="003B52FD" w:rsidRDefault="00C348B9">
      <w:pPr>
        <w:numPr>
          <w:ilvl w:val="0"/>
          <w:numId w:val="3"/>
        </w:numPr>
      </w:pPr>
      <w:r>
        <w:rPr>
          <w:rFonts w:hint="eastAsia"/>
        </w:rPr>
        <w:t>软件修改报告</w:t>
      </w:r>
    </w:p>
    <w:p w:rsidR="00556FB5" w:rsidRDefault="00C348B9" w:rsidP="00556FB5">
      <w:pPr>
        <w:pStyle w:val="2"/>
        <w:rPr>
          <w:rFonts w:hint="eastAsia"/>
        </w:rPr>
      </w:pPr>
      <w:bookmarkStart w:id="10" w:name="_Toc510198971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10"/>
    </w:p>
    <w:p w:rsidR="00241483" w:rsidRDefault="00241483" w:rsidP="00241483">
      <w:pPr>
        <w:pStyle w:val="3"/>
        <w:rPr>
          <w:sz w:val="24"/>
        </w:rPr>
      </w:pPr>
      <w:r>
        <w:rPr>
          <w:rFonts w:hint="eastAsia"/>
          <w:sz w:val="24"/>
        </w:rPr>
        <w:t>2.4</w:t>
      </w:r>
      <w:r w:rsidR="002A04DC">
        <w:rPr>
          <w:rFonts w:hint="eastAsia"/>
          <w:sz w:val="24"/>
        </w:rPr>
        <w:t>.1</w:t>
      </w:r>
      <w:r>
        <w:rPr>
          <w:rFonts w:hint="eastAsia"/>
          <w:sz w:val="24"/>
        </w:rPr>
        <w:t>软件环境</w:t>
      </w:r>
    </w:p>
    <w:p w:rsidR="003B52FD" w:rsidRDefault="00241483">
      <w:pPr>
        <w:pStyle w:val="HTML"/>
        <w:widowControl/>
        <w:shd w:val="clear" w:color="auto" w:fill="FFFFFF"/>
        <w:spacing w:before="150" w:after="150" w:line="435" w:lineRule="atLeast"/>
        <w:rPr>
          <w:rFonts w:asciiTheme="minorEastAsia" w:eastAsiaTheme="minorEastAsia" w:hAnsiTheme="minorEastAsia" w:cstheme="minorEastAsia" w:hint="default"/>
          <w:sz w:val="21"/>
          <w:szCs w:val="21"/>
        </w:rPr>
      </w:pPr>
      <w:r>
        <w:rPr>
          <w:rFonts w:asciiTheme="minorEastAsia" w:eastAsiaTheme="minorEastAsia" w:hAnsiTheme="minorEastAsia" w:cstheme="minorEastAsia"/>
          <w:sz w:val="21"/>
          <w:szCs w:val="21"/>
        </w:rPr>
        <w:tab/>
      </w:r>
      <w:r w:rsidR="00C348B9">
        <w:rPr>
          <w:rFonts w:asciiTheme="minorEastAsia" w:eastAsiaTheme="minorEastAsia" w:hAnsiTheme="minorEastAsia" w:cstheme="minorEastAsia"/>
          <w:sz w:val="21"/>
          <w:szCs w:val="21"/>
        </w:rPr>
        <w:t>（1）</w:t>
      </w:r>
      <w:proofErr w:type="spellStart"/>
      <w:r w:rsidR="00C348B9">
        <w:rPr>
          <w:rFonts w:asciiTheme="minorEastAsia" w:eastAsiaTheme="minorEastAsia" w:hAnsiTheme="minorEastAsia" w:cstheme="minorEastAsia"/>
          <w:sz w:val="21"/>
          <w:szCs w:val="21"/>
        </w:rPr>
        <w:t>java:</w:t>
      </w:r>
      <w:proofErr w:type="gramStart"/>
      <w:r w:rsidR="00C348B9">
        <w:rPr>
          <w:rFonts w:asciiTheme="minorEastAsia" w:eastAsiaTheme="minorEastAsia" w:hAnsiTheme="minorEastAsia" w:cstheme="minorEastAsia"/>
          <w:sz w:val="21"/>
          <w:szCs w:val="21"/>
        </w:rPr>
        <w:t>jre</w:t>
      </w:r>
      <w:proofErr w:type="spellEnd"/>
      <w:r w:rsidR="00C348B9">
        <w:rPr>
          <w:rFonts w:asciiTheme="minorEastAsia" w:eastAsiaTheme="minorEastAsia" w:hAnsiTheme="minorEastAsia" w:cstheme="minorEastAsia"/>
          <w:sz w:val="21"/>
          <w:szCs w:val="21"/>
        </w:rPr>
        <w:t>(</w:t>
      </w:r>
      <w:proofErr w:type="gramEnd"/>
      <w:r w:rsidR="00C348B9">
        <w:rPr>
          <w:rFonts w:asciiTheme="minorEastAsia" w:eastAsiaTheme="minorEastAsia" w:hAnsiTheme="minorEastAsia" w:cstheme="minorEastAsia"/>
          <w:sz w:val="21"/>
          <w:szCs w:val="21"/>
        </w:rPr>
        <w:t>java runtime environment)</w:t>
      </w:r>
    </w:p>
    <w:p w:rsidR="003B52FD" w:rsidRDefault="00C348B9">
      <w:pPr>
        <w:pStyle w:val="HTML"/>
        <w:widowControl/>
        <w:numPr>
          <w:ilvl w:val="0"/>
          <w:numId w:val="4"/>
        </w:numPr>
        <w:shd w:val="clear" w:color="auto" w:fill="FFFFFF"/>
        <w:spacing w:before="150" w:after="150" w:line="435" w:lineRule="atLeast"/>
        <w:rPr>
          <w:rFonts w:asciiTheme="minorEastAsia" w:eastAsiaTheme="minorEastAsia" w:hAnsiTheme="minorEastAsia" w:cstheme="minorEastAsia" w:hint="default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Js:ECMAScript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、DOM、BOM</w:t>
      </w:r>
    </w:p>
    <w:p w:rsidR="003B52FD" w:rsidRDefault="00C348B9">
      <w:pPr>
        <w:pStyle w:val="HTML"/>
        <w:widowControl/>
        <w:numPr>
          <w:ilvl w:val="0"/>
          <w:numId w:val="4"/>
        </w:numPr>
        <w:shd w:val="clear" w:color="auto" w:fill="FFFFFF"/>
        <w:spacing w:before="150" w:after="150" w:line="435" w:lineRule="atLeast"/>
        <w:rPr>
          <w:rFonts w:asciiTheme="minorEastAsia" w:eastAsiaTheme="minorEastAsia" w:hAnsiTheme="minorEastAsia" w:cstheme="minorEastAsia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Spring:jdk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、tomcat</w:t>
      </w:r>
    </w:p>
    <w:p w:rsidR="002A04DC" w:rsidRDefault="002A04DC" w:rsidP="002A04DC">
      <w:pPr>
        <w:pStyle w:val="HTML"/>
        <w:widowControl/>
        <w:shd w:val="clear" w:color="auto" w:fill="FFFFFF"/>
        <w:tabs>
          <w:tab w:val="left" w:pos="312"/>
        </w:tabs>
        <w:spacing w:before="150" w:after="150" w:line="435" w:lineRule="atLeast"/>
        <w:ind w:left="1126"/>
        <w:rPr>
          <w:rFonts w:asciiTheme="minorEastAsia" w:eastAsiaTheme="minorEastAsia" w:hAnsiTheme="minorEastAsia" w:cstheme="minorEastAsia" w:hint="default"/>
          <w:sz w:val="21"/>
          <w:szCs w:val="21"/>
        </w:rPr>
      </w:pPr>
      <w:r>
        <w:rPr>
          <w:rFonts w:asciiTheme="minorEastAsia" w:eastAsiaTheme="minorEastAsia" w:hAnsiTheme="minorEastAsia" w:cstheme="minorEastAsia"/>
          <w:sz w:val="21"/>
          <w:szCs w:val="21"/>
        </w:rPr>
        <w:tab/>
      </w:r>
    </w:p>
    <w:p w:rsidR="003B52FD" w:rsidRDefault="003B52FD">
      <w:pPr>
        <w:pStyle w:val="HTML"/>
        <w:widowControl/>
        <w:shd w:val="clear" w:color="auto" w:fill="FFFFFF"/>
        <w:spacing w:before="150" w:after="150" w:line="435" w:lineRule="atLeast"/>
        <w:rPr>
          <w:rFonts w:asciiTheme="minorEastAsia" w:eastAsiaTheme="minorEastAsia" w:hAnsiTheme="minorEastAsia" w:cstheme="minorEastAsia" w:hint="default"/>
          <w:sz w:val="21"/>
          <w:szCs w:val="21"/>
        </w:rPr>
      </w:pPr>
    </w:p>
    <w:p w:rsidR="003B52FD" w:rsidRDefault="003B52FD"/>
    <w:p w:rsidR="003B52FD" w:rsidRDefault="00C348B9">
      <w:pPr>
        <w:pStyle w:val="2"/>
      </w:pPr>
      <w:bookmarkStart w:id="11" w:name="_Toc510198972"/>
      <w:r>
        <w:rPr>
          <w:rFonts w:hint="eastAsia"/>
        </w:rPr>
        <w:t>2.5</w:t>
      </w:r>
      <w:r>
        <w:rPr>
          <w:rFonts w:hint="eastAsia"/>
        </w:rPr>
        <w:t>服务</w:t>
      </w:r>
      <w:bookmarkEnd w:id="11"/>
    </w:p>
    <w:p w:rsidR="003B52FD" w:rsidRDefault="00C348B9">
      <w:r>
        <w:rPr>
          <w:rFonts w:asciiTheme="minorEastAsia" w:eastAsiaTheme="minorEastAsia" w:hAnsiTheme="minorEastAsia" w:cstheme="minorEastAsia" w:hint="eastAsia"/>
          <w:szCs w:val="21"/>
        </w:rPr>
        <w:t>提供系统维修半年。</w:t>
      </w:r>
    </w:p>
    <w:p w:rsidR="003B52FD" w:rsidRDefault="00C348B9">
      <w:pPr>
        <w:pStyle w:val="2"/>
      </w:pPr>
      <w:bookmarkStart w:id="12" w:name="_Toc510198973"/>
      <w:r>
        <w:rPr>
          <w:rFonts w:hint="eastAsia"/>
        </w:rPr>
        <w:t>2.6</w:t>
      </w:r>
      <w:r>
        <w:rPr>
          <w:rFonts w:hint="eastAsia"/>
        </w:rPr>
        <w:t>验收标准</w:t>
      </w:r>
      <w:bookmarkEnd w:id="12"/>
    </w:p>
    <w:p w:rsidR="003B52FD" w:rsidRDefault="00C348B9">
      <w:pPr>
        <w:numPr>
          <w:ilvl w:val="0"/>
          <w:numId w:val="5"/>
        </w:numPr>
      </w:pPr>
      <w:r>
        <w:rPr>
          <w:rFonts w:hint="eastAsia"/>
        </w:rPr>
        <w:t>系统验收标准</w:t>
      </w:r>
    </w:p>
    <w:p w:rsidR="003B52FD" w:rsidRDefault="00C348B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能够</w:t>
      </w:r>
      <w:proofErr w:type="gramStart"/>
      <w:r>
        <w:rPr>
          <w:rFonts w:hint="eastAsia"/>
        </w:rPr>
        <w:t>随时上</w:t>
      </w:r>
      <w:proofErr w:type="gramEnd"/>
      <w:r>
        <w:rPr>
          <w:rFonts w:hint="eastAsia"/>
        </w:rPr>
        <w:t>传、删除、下载文件</w:t>
      </w:r>
    </w:p>
    <w:p w:rsidR="003B52FD" w:rsidRDefault="00C348B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良好的用户体验</w:t>
      </w:r>
    </w:p>
    <w:p w:rsidR="003B52FD" w:rsidRDefault="00C348B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所有提交的错误、异常都得到改正</w:t>
      </w:r>
    </w:p>
    <w:p w:rsidR="003B52FD" w:rsidRDefault="00C348B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能够注册、注销用户</w:t>
      </w:r>
    </w:p>
    <w:p w:rsidR="003B52FD" w:rsidRDefault="00C348B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能够搜索文件</w:t>
      </w:r>
    </w:p>
    <w:p w:rsidR="003B52FD" w:rsidRDefault="00C348B9">
      <w:pPr>
        <w:numPr>
          <w:ilvl w:val="0"/>
          <w:numId w:val="5"/>
        </w:numPr>
      </w:pPr>
      <w:r>
        <w:rPr>
          <w:rFonts w:hint="eastAsia"/>
        </w:rPr>
        <w:t>文件验收标准</w:t>
      </w:r>
    </w:p>
    <w:p w:rsidR="003B52FD" w:rsidRDefault="00C348B9">
      <w:pPr>
        <w:ind w:firstLine="420"/>
      </w:pPr>
      <w:r>
        <w:rPr>
          <w:rFonts w:hint="eastAsia"/>
        </w:rPr>
        <w:t>各个文档都应满足</w:t>
      </w:r>
      <w:r>
        <w:rPr>
          <w:rFonts w:hint="eastAsia"/>
        </w:rPr>
        <w:t>GB8567</w:t>
      </w:r>
      <w:r>
        <w:rPr>
          <w:rFonts w:hint="eastAsia"/>
        </w:rPr>
        <w:t>的相关标准</w:t>
      </w:r>
    </w:p>
    <w:p w:rsidR="003B52FD" w:rsidRDefault="00C348B9">
      <w:pPr>
        <w:numPr>
          <w:ilvl w:val="0"/>
          <w:numId w:val="5"/>
        </w:numPr>
      </w:pPr>
      <w:r>
        <w:rPr>
          <w:rFonts w:hint="eastAsia"/>
        </w:rPr>
        <w:t>服务验收标准</w:t>
      </w:r>
    </w:p>
    <w:p w:rsidR="003B52FD" w:rsidRDefault="00C348B9">
      <w:pPr>
        <w:ind w:firstLine="420"/>
      </w:pPr>
      <w:r>
        <w:rPr>
          <w:rFonts w:hint="eastAsia"/>
        </w:rPr>
        <w:t>按时完成系统，并提供系统维修服务。</w:t>
      </w:r>
    </w:p>
    <w:p w:rsidR="00C804D2" w:rsidRDefault="00C804D2" w:rsidP="00C804D2">
      <w:pPr>
        <w:pStyle w:val="2"/>
      </w:pPr>
      <w:bookmarkStart w:id="13" w:name="_Toc510198974"/>
      <w:r>
        <w:rPr>
          <w:rFonts w:hint="eastAsia"/>
        </w:rPr>
        <w:t>2.7</w:t>
      </w:r>
      <w:r>
        <w:rPr>
          <w:rFonts w:hint="eastAsia"/>
        </w:rPr>
        <w:t>关键路径</w:t>
      </w:r>
      <w:bookmarkEnd w:id="13"/>
      <w:r>
        <w:rPr>
          <w:rFonts w:hint="eastAsia"/>
        </w:rPr>
        <w:tab/>
      </w:r>
      <w:r>
        <w:rPr>
          <w:rFonts w:hint="eastAsia"/>
        </w:rPr>
        <w:tab/>
      </w:r>
    </w:p>
    <w:p w:rsidR="00C804D2" w:rsidRDefault="00C804D2" w:rsidP="00C804D2">
      <w:r>
        <w:rPr>
          <w:rFonts w:hint="eastAsia"/>
        </w:rPr>
        <w:tab/>
      </w:r>
      <w:r>
        <w:rPr>
          <w:rFonts w:eastAsia="Times New Roman"/>
          <w:noProof/>
          <w:kern w:val="0"/>
          <w:sz w:val="24"/>
        </w:rPr>
        <w:lastRenderedPageBreak/>
        <w:drawing>
          <wp:inline distT="0" distB="0" distL="0" distR="0">
            <wp:extent cx="5608320" cy="2025598"/>
            <wp:effectExtent l="0" t="0" r="0" b="0"/>
            <wp:docPr id="2" name="图片 2" descr="C:\Users\HOLO\AppData\Roaming\Tencent\Users\1805200620\QQ\WinTemp\RichOle\UDU%@RE`5PX6W5JQO@@E2X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LO\AppData\Roaming\Tencent\Users\1805200620\QQ\WinTemp\RichOle\UDU%@RE`5PX6W5JQO@@E2X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02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D2" w:rsidRDefault="00C804D2" w:rsidP="00C804D2">
      <w:r>
        <w:t>1</w:t>
      </w:r>
      <w:proofErr w:type="gramStart"/>
      <w:r>
        <w:t>:</w:t>
      </w:r>
      <w:r>
        <w:rPr>
          <w:rFonts w:hint="eastAsia"/>
        </w:rPr>
        <w:t>可行性分析</w:t>
      </w:r>
      <w:proofErr w:type="gramEnd"/>
    </w:p>
    <w:p w:rsidR="00C804D2" w:rsidRDefault="00C804D2" w:rsidP="00C804D2">
      <w:r>
        <w:rPr>
          <w:rFonts w:hint="eastAsia"/>
        </w:rPr>
        <w:t>2</w:t>
      </w:r>
      <w:r>
        <w:rPr>
          <w:rFonts w:hint="eastAsia"/>
        </w:rPr>
        <w:t>：需求分析</w:t>
      </w:r>
    </w:p>
    <w:p w:rsidR="00C804D2" w:rsidRDefault="00C804D2" w:rsidP="00C804D2">
      <w:pPr>
        <w:rPr>
          <w:rFonts w:eastAsiaTheme="minorEastAsia"/>
          <w:kern w:val="0"/>
          <w:sz w:val="24"/>
        </w:rPr>
      </w:pPr>
      <w:r>
        <w:rPr>
          <w:rFonts w:eastAsiaTheme="minorEastAsia" w:hint="eastAsia"/>
          <w:kern w:val="0"/>
          <w:sz w:val="24"/>
        </w:rPr>
        <w:t>3</w:t>
      </w:r>
      <w:proofErr w:type="gramStart"/>
      <w:r>
        <w:rPr>
          <w:rFonts w:eastAsiaTheme="minorEastAsia" w:hint="eastAsia"/>
          <w:kern w:val="0"/>
          <w:sz w:val="24"/>
        </w:rPr>
        <w:t>:</w:t>
      </w:r>
      <w:r>
        <w:rPr>
          <w:rFonts w:eastAsiaTheme="minorEastAsia" w:hint="eastAsia"/>
          <w:kern w:val="0"/>
          <w:sz w:val="24"/>
        </w:rPr>
        <w:t>项目设计</w:t>
      </w:r>
      <w:proofErr w:type="gramEnd"/>
    </w:p>
    <w:p w:rsidR="00C804D2" w:rsidRDefault="00C804D2" w:rsidP="00C804D2">
      <w:pPr>
        <w:rPr>
          <w:rFonts w:eastAsiaTheme="minorEastAsia"/>
          <w:kern w:val="0"/>
          <w:sz w:val="24"/>
        </w:rPr>
      </w:pPr>
      <w:r>
        <w:rPr>
          <w:rFonts w:eastAsiaTheme="minorEastAsia" w:hint="eastAsia"/>
          <w:kern w:val="0"/>
          <w:sz w:val="24"/>
        </w:rPr>
        <w:t>4</w:t>
      </w:r>
      <w:proofErr w:type="gramStart"/>
      <w:r>
        <w:rPr>
          <w:rFonts w:eastAsiaTheme="minorEastAsia" w:hint="eastAsia"/>
          <w:kern w:val="0"/>
          <w:sz w:val="24"/>
        </w:rPr>
        <w:t>:</w:t>
      </w:r>
      <w:r>
        <w:rPr>
          <w:rFonts w:eastAsiaTheme="minorEastAsia" w:hint="eastAsia"/>
          <w:kern w:val="0"/>
          <w:sz w:val="24"/>
        </w:rPr>
        <w:t>所有人学习项目需要用到的知识</w:t>
      </w:r>
      <w:proofErr w:type="gramEnd"/>
    </w:p>
    <w:p w:rsidR="00C804D2" w:rsidRDefault="00C804D2" w:rsidP="00C804D2">
      <w:pPr>
        <w:rPr>
          <w:rFonts w:eastAsiaTheme="minorEastAsia"/>
          <w:kern w:val="0"/>
          <w:sz w:val="24"/>
        </w:rPr>
      </w:pPr>
      <w:r>
        <w:rPr>
          <w:rFonts w:eastAsiaTheme="minorEastAsia" w:hint="eastAsia"/>
          <w:kern w:val="0"/>
          <w:sz w:val="24"/>
        </w:rPr>
        <w:t>5</w:t>
      </w:r>
      <w:r>
        <w:rPr>
          <w:rFonts w:eastAsiaTheme="minorEastAsia" w:hint="eastAsia"/>
          <w:kern w:val="0"/>
          <w:sz w:val="24"/>
        </w:rPr>
        <w:t>：形成数据库</w:t>
      </w:r>
    </w:p>
    <w:p w:rsidR="00C804D2" w:rsidRDefault="00C804D2" w:rsidP="00C804D2">
      <w:pPr>
        <w:rPr>
          <w:rFonts w:eastAsiaTheme="minorEastAsia"/>
          <w:kern w:val="0"/>
          <w:sz w:val="24"/>
        </w:rPr>
      </w:pPr>
      <w:r>
        <w:rPr>
          <w:rFonts w:eastAsiaTheme="minorEastAsia" w:hint="eastAsia"/>
          <w:kern w:val="0"/>
          <w:sz w:val="24"/>
        </w:rPr>
        <w:t>6</w:t>
      </w:r>
      <w:r>
        <w:rPr>
          <w:rFonts w:eastAsiaTheme="minorEastAsia" w:hint="eastAsia"/>
          <w:kern w:val="0"/>
          <w:sz w:val="24"/>
        </w:rPr>
        <w:t>：形成服务器</w:t>
      </w:r>
    </w:p>
    <w:p w:rsidR="00C804D2" w:rsidRDefault="00C804D2" w:rsidP="00C804D2">
      <w:pPr>
        <w:rPr>
          <w:rFonts w:eastAsiaTheme="minorEastAsia"/>
          <w:kern w:val="0"/>
          <w:sz w:val="24"/>
        </w:rPr>
      </w:pPr>
      <w:r>
        <w:rPr>
          <w:rFonts w:eastAsiaTheme="minorEastAsia" w:hint="eastAsia"/>
          <w:kern w:val="0"/>
          <w:sz w:val="24"/>
        </w:rPr>
        <w:t>7</w:t>
      </w:r>
      <w:r>
        <w:rPr>
          <w:rFonts w:eastAsiaTheme="minorEastAsia" w:hint="eastAsia"/>
          <w:kern w:val="0"/>
          <w:sz w:val="24"/>
        </w:rPr>
        <w:t>：形成连接</w:t>
      </w:r>
    </w:p>
    <w:p w:rsidR="00C804D2" w:rsidRDefault="00C804D2" w:rsidP="00C804D2">
      <w:pPr>
        <w:rPr>
          <w:rFonts w:eastAsiaTheme="minorEastAsia"/>
          <w:kern w:val="0"/>
          <w:sz w:val="24"/>
        </w:rPr>
      </w:pPr>
      <w:r>
        <w:rPr>
          <w:rFonts w:eastAsiaTheme="minorEastAsia" w:hint="eastAsia"/>
          <w:kern w:val="0"/>
          <w:sz w:val="24"/>
        </w:rPr>
        <w:t>8</w:t>
      </w:r>
      <w:r>
        <w:rPr>
          <w:rFonts w:eastAsiaTheme="minorEastAsia" w:hint="eastAsia"/>
          <w:kern w:val="0"/>
          <w:sz w:val="24"/>
        </w:rPr>
        <w:t>：软件测试</w:t>
      </w:r>
    </w:p>
    <w:p w:rsidR="00C804D2" w:rsidRPr="00C804D2" w:rsidRDefault="00C804D2" w:rsidP="00C804D2">
      <w:pPr>
        <w:rPr>
          <w:rFonts w:eastAsiaTheme="minorEastAsia"/>
          <w:kern w:val="0"/>
          <w:sz w:val="24"/>
        </w:rPr>
      </w:pPr>
      <w:r>
        <w:rPr>
          <w:rFonts w:eastAsiaTheme="minorEastAsia" w:hint="eastAsia"/>
          <w:kern w:val="0"/>
          <w:sz w:val="24"/>
        </w:rPr>
        <w:t>9</w:t>
      </w:r>
      <w:r>
        <w:rPr>
          <w:rFonts w:eastAsiaTheme="minorEastAsia" w:hint="eastAsia"/>
          <w:kern w:val="0"/>
          <w:sz w:val="24"/>
        </w:rPr>
        <w:t>：维护</w:t>
      </w:r>
    </w:p>
    <w:p w:rsidR="00C804D2" w:rsidRDefault="00C804D2" w:rsidP="00C804D2">
      <w:pPr>
        <w:pStyle w:val="2"/>
      </w:pPr>
    </w:p>
    <w:p w:rsidR="00493245" w:rsidRDefault="00493245" w:rsidP="00493245">
      <w:pPr>
        <w:pStyle w:val="2"/>
        <w:rPr>
          <w:rFonts w:hint="eastAsia"/>
        </w:rPr>
      </w:pPr>
      <w:bookmarkStart w:id="14" w:name="_Toc510198975"/>
      <w:proofErr w:type="gramStart"/>
      <w:r>
        <w:rPr>
          <w:rFonts w:hint="eastAsia"/>
        </w:rPr>
        <w:t>2.8  WBS</w:t>
      </w:r>
      <w:r>
        <w:rPr>
          <w:rFonts w:hint="eastAsia"/>
        </w:rPr>
        <w:t>图</w:t>
      </w:r>
      <w:bookmarkEnd w:id="14"/>
      <w:proofErr w:type="gramEnd"/>
    </w:p>
    <w:p w:rsidR="00493245" w:rsidRPr="00493245" w:rsidRDefault="00493245" w:rsidP="00493245">
      <w:r>
        <w:rPr>
          <w:rFonts w:hint="eastAsia"/>
        </w:rPr>
        <w:t xml:space="preserve">   </w:t>
      </w:r>
      <w:r>
        <w:rPr>
          <w:rFonts w:hint="eastAsia"/>
        </w:rPr>
        <w:t>详见</w:t>
      </w:r>
      <w:r>
        <w:rPr>
          <w:rFonts w:hint="eastAsia"/>
        </w:rPr>
        <w:t>WBS</w:t>
      </w:r>
      <w:r>
        <w:rPr>
          <w:rFonts w:hint="eastAsia"/>
        </w:rPr>
        <w:t>表格</w:t>
      </w:r>
    </w:p>
    <w:p w:rsidR="00C804D2" w:rsidRDefault="00C804D2" w:rsidP="00C804D2"/>
    <w:p w:rsidR="003B52FD" w:rsidRDefault="00C348B9">
      <w:pPr>
        <w:pStyle w:val="1"/>
      </w:pPr>
      <w:bookmarkStart w:id="15" w:name="_Toc510198976"/>
      <w:r>
        <w:rPr>
          <w:rFonts w:hint="eastAsia"/>
        </w:rPr>
        <w:lastRenderedPageBreak/>
        <w:t>3</w:t>
      </w:r>
      <w:r>
        <w:rPr>
          <w:rFonts w:hint="eastAsia"/>
        </w:rPr>
        <w:t>．实施计划</w:t>
      </w:r>
      <w:bookmarkEnd w:id="15"/>
    </w:p>
    <w:p w:rsidR="003B52FD" w:rsidRDefault="00C348B9">
      <w:pPr>
        <w:pStyle w:val="2"/>
      </w:pPr>
      <w:bookmarkStart w:id="16" w:name="_Toc510198977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16"/>
    </w:p>
    <w:p w:rsidR="003B52FD" w:rsidRDefault="00C348B9">
      <w:pPr>
        <w:numPr>
          <w:ilvl w:val="0"/>
          <w:numId w:val="7"/>
        </w:numPr>
        <w:ind w:firstLine="420"/>
      </w:pPr>
      <w:r>
        <w:rPr>
          <w:rFonts w:hint="eastAsia"/>
        </w:rPr>
        <w:t>组长任务：（</w:t>
      </w:r>
      <w:r>
        <w:rPr>
          <w:rFonts w:hint="eastAsia"/>
        </w:rPr>
        <w:t>1</w:t>
      </w:r>
      <w:r>
        <w:rPr>
          <w:rFonts w:hint="eastAsia"/>
        </w:rPr>
        <w:t>）系统总的开发计划书</w:t>
      </w:r>
    </w:p>
    <w:p w:rsidR="003B52FD" w:rsidRDefault="00C348B9">
      <w:pPr>
        <w:numPr>
          <w:ilvl w:val="0"/>
          <w:numId w:val="8"/>
        </w:numPr>
      </w:pPr>
      <w:r>
        <w:rPr>
          <w:rFonts w:hint="eastAsia"/>
        </w:rPr>
        <w:t>每周至</w:t>
      </w:r>
      <w:proofErr w:type="gramStart"/>
      <w:r>
        <w:rPr>
          <w:rFonts w:hint="eastAsia"/>
        </w:rPr>
        <w:t>少组织</w:t>
      </w:r>
      <w:proofErr w:type="gramEnd"/>
      <w:r>
        <w:rPr>
          <w:rFonts w:hint="eastAsia"/>
        </w:rPr>
        <w:t>小组讨论一次，记录讨论内容，列出本周任务计划</w:t>
      </w:r>
    </w:p>
    <w:p w:rsidR="003B52FD" w:rsidRDefault="00C348B9">
      <w:pPr>
        <w:numPr>
          <w:ilvl w:val="0"/>
          <w:numId w:val="8"/>
        </w:numPr>
      </w:pPr>
      <w:r>
        <w:rPr>
          <w:rFonts w:hint="eastAsia"/>
        </w:rPr>
        <w:t>项目开发进度的管理</w:t>
      </w:r>
    </w:p>
    <w:p w:rsidR="003B52FD" w:rsidRDefault="00C348B9">
      <w:pPr>
        <w:numPr>
          <w:ilvl w:val="0"/>
          <w:numId w:val="8"/>
        </w:numPr>
      </w:pPr>
      <w:r>
        <w:rPr>
          <w:rFonts w:hint="eastAsia"/>
        </w:rPr>
        <w:t>团队的组织和协调</w:t>
      </w:r>
    </w:p>
    <w:p w:rsidR="003B52FD" w:rsidRDefault="003B52FD">
      <w:pPr>
        <w:ind w:left="1785"/>
      </w:pPr>
    </w:p>
    <w:p w:rsidR="003B52FD" w:rsidRDefault="00C348B9">
      <w:pPr>
        <w:numPr>
          <w:ilvl w:val="0"/>
          <w:numId w:val="7"/>
        </w:numPr>
        <w:ind w:firstLine="420"/>
      </w:pPr>
      <w:r>
        <w:rPr>
          <w:rFonts w:hint="eastAsia"/>
        </w:rPr>
        <w:t>设计任务：（</w:t>
      </w:r>
      <w:r>
        <w:rPr>
          <w:rFonts w:hint="eastAsia"/>
        </w:rPr>
        <w:t>1</w:t>
      </w:r>
      <w:r>
        <w:rPr>
          <w:rFonts w:hint="eastAsia"/>
        </w:rPr>
        <w:t>）进行小组讨论</w:t>
      </w:r>
    </w:p>
    <w:p w:rsidR="003B52FD" w:rsidRDefault="00C348B9">
      <w:pPr>
        <w:numPr>
          <w:ilvl w:val="0"/>
          <w:numId w:val="9"/>
        </w:numPr>
      </w:pPr>
      <w:r>
        <w:rPr>
          <w:rFonts w:hint="eastAsia"/>
        </w:rPr>
        <w:t>进行项目的需求分析和系统分析</w:t>
      </w:r>
    </w:p>
    <w:p w:rsidR="003B52FD" w:rsidRDefault="00C348B9">
      <w:pPr>
        <w:numPr>
          <w:ilvl w:val="0"/>
          <w:numId w:val="9"/>
        </w:numPr>
      </w:pPr>
      <w:r>
        <w:rPr>
          <w:rFonts w:hint="eastAsia"/>
        </w:rPr>
        <w:t>完成系统需求说明书和系统设计说明书</w:t>
      </w:r>
    </w:p>
    <w:p w:rsidR="003B52FD" w:rsidRDefault="00C348B9">
      <w:pPr>
        <w:numPr>
          <w:ilvl w:val="0"/>
          <w:numId w:val="9"/>
        </w:numPr>
      </w:pPr>
      <w:r>
        <w:rPr>
          <w:rFonts w:hint="eastAsia"/>
        </w:rPr>
        <w:t>编写测试计划，参与系统测试，记录</w:t>
      </w:r>
      <w:r>
        <w:rPr>
          <w:rFonts w:hint="eastAsia"/>
        </w:rPr>
        <w:t>Bug</w:t>
      </w:r>
      <w:r>
        <w:rPr>
          <w:rFonts w:hint="eastAsia"/>
        </w:rPr>
        <w:t>跟踪列表</w:t>
      </w:r>
    </w:p>
    <w:p w:rsidR="003B52FD" w:rsidRDefault="00C348B9">
      <w:pPr>
        <w:numPr>
          <w:ilvl w:val="0"/>
          <w:numId w:val="9"/>
        </w:numPr>
      </w:pPr>
      <w:r>
        <w:rPr>
          <w:rFonts w:hint="eastAsia"/>
        </w:rPr>
        <w:t>协助文档人员完成用户相关文档</w:t>
      </w:r>
    </w:p>
    <w:p w:rsidR="003B52FD" w:rsidRDefault="00C348B9">
      <w:pPr>
        <w:numPr>
          <w:ilvl w:val="0"/>
          <w:numId w:val="9"/>
        </w:numPr>
      </w:pPr>
      <w:r>
        <w:rPr>
          <w:rFonts w:hint="eastAsia"/>
        </w:rPr>
        <w:t>设计一个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3B52FD" w:rsidRDefault="00C348B9">
      <w:pPr>
        <w:numPr>
          <w:ilvl w:val="0"/>
          <w:numId w:val="9"/>
        </w:numPr>
      </w:pPr>
      <w:r>
        <w:rPr>
          <w:rFonts w:hint="eastAsia"/>
        </w:rPr>
        <w:t>设计一个数据库</w:t>
      </w:r>
    </w:p>
    <w:p w:rsidR="003B52FD" w:rsidRDefault="003B52FD">
      <w:pPr>
        <w:ind w:left="1785"/>
      </w:pPr>
    </w:p>
    <w:p w:rsidR="003B52FD" w:rsidRDefault="00C348B9">
      <w:pPr>
        <w:numPr>
          <w:ilvl w:val="0"/>
          <w:numId w:val="7"/>
        </w:numPr>
        <w:ind w:firstLine="420"/>
      </w:pPr>
      <w:r>
        <w:rPr>
          <w:rFonts w:hint="eastAsia"/>
        </w:rPr>
        <w:t>开发任务：（</w:t>
      </w:r>
      <w:r>
        <w:rPr>
          <w:rFonts w:hint="eastAsia"/>
        </w:rPr>
        <w:t>1</w:t>
      </w:r>
      <w:r>
        <w:rPr>
          <w:rFonts w:hint="eastAsia"/>
        </w:rPr>
        <w:t>）进行小组讨论</w:t>
      </w:r>
    </w:p>
    <w:p w:rsidR="003B52FD" w:rsidRDefault="00C348B9">
      <w:pPr>
        <w:numPr>
          <w:ilvl w:val="0"/>
          <w:numId w:val="10"/>
        </w:numPr>
      </w:pPr>
      <w:r>
        <w:rPr>
          <w:rFonts w:hint="eastAsia"/>
        </w:rPr>
        <w:t>根据设计要求完成编码，并注释</w:t>
      </w:r>
    </w:p>
    <w:p w:rsidR="003B52FD" w:rsidRDefault="00C348B9">
      <w:pPr>
        <w:numPr>
          <w:ilvl w:val="0"/>
          <w:numId w:val="10"/>
        </w:numPr>
      </w:pPr>
      <w:r>
        <w:rPr>
          <w:rFonts w:hint="eastAsia"/>
        </w:rPr>
        <w:t>进行单元测试</w:t>
      </w:r>
    </w:p>
    <w:p w:rsidR="003B52FD" w:rsidRDefault="003B52FD">
      <w:pPr>
        <w:ind w:left="1785"/>
      </w:pPr>
    </w:p>
    <w:p w:rsidR="003B52FD" w:rsidRDefault="00C348B9">
      <w:pPr>
        <w:numPr>
          <w:ilvl w:val="0"/>
          <w:numId w:val="7"/>
        </w:numPr>
        <w:ind w:firstLine="420"/>
      </w:pPr>
      <w:r>
        <w:rPr>
          <w:rFonts w:hint="eastAsia"/>
        </w:rPr>
        <w:t>网页任务：（</w:t>
      </w:r>
      <w:r>
        <w:rPr>
          <w:rFonts w:hint="eastAsia"/>
        </w:rPr>
        <w:t>1</w:t>
      </w:r>
      <w:r>
        <w:rPr>
          <w:rFonts w:hint="eastAsia"/>
        </w:rPr>
        <w:t>）界面的设计和美化</w:t>
      </w:r>
    </w:p>
    <w:p w:rsidR="003B52FD" w:rsidRDefault="00C348B9">
      <w:pPr>
        <w:numPr>
          <w:ilvl w:val="0"/>
          <w:numId w:val="11"/>
        </w:numPr>
      </w:pPr>
      <w:r>
        <w:rPr>
          <w:rFonts w:hint="eastAsia"/>
        </w:rPr>
        <w:t>用户手册的编写</w:t>
      </w:r>
    </w:p>
    <w:p w:rsidR="003B52FD" w:rsidRDefault="003B52FD">
      <w:pPr>
        <w:ind w:left="1785"/>
      </w:pPr>
    </w:p>
    <w:p w:rsidR="003B52FD" w:rsidRDefault="00C348B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）测试及测试报告：（</w:t>
      </w:r>
      <w:r>
        <w:rPr>
          <w:rFonts w:hint="eastAsia"/>
        </w:rPr>
        <w:t>1</w:t>
      </w:r>
      <w:r>
        <w:rPr>
          <w:rFonts w:hint="eastAsia"/>
        </w:rPr>
        <w:t>）对每个单元及整个项目进行测试</w:t>
      </w:r>
    </w:p>
    <w:p w:rsidR="003B52FD" w:rsidRDefault="003B52FD"/>
    <w:p w:rsidR="003B52FD" w:rsidRDefault="00C348B9">
      <w:pPr>
        <w:pStyle w:val="2"/>
      </w:pPr>
      <w:bookmarkStart w:id="17" w:name="_Toc510198978"/>
      <w:r>
        <w:rPr>
          <w:rFonts w:hint="eastAsia"/>
        </w:rPr>
        <w:t>3.2</w:t>
      </w:r>
      <w:r>
        <w:rPr>
          <w:rFonts w:hint="eastAsia"/>
        </w:rPr>
        <w:t>进度</w:t>
      </w:r>
      <w:bookmarkEnd w:id="17"/>
    </w:p>
    <w:p w:rsidR="003B52FD" w:rsidRDefault="00C348B9">
      <w:proofErr w:type="gramStart"/>
      <w:r>
        <w:rPr>
          <w:rFonts w:hint="eastAsia"/>
        </w:rPr>
        <w:t>3.2.1  Sky</w:t>
      </w:r>
      <w:proofErr w:type="gramEnd"/>
      <w:r>
        <w:rPr>
          <w:rFonts w:hint="eastAsia"/>
        </w:rPr>
        <w:t>-cloud</w:t>
      </w:r>
      <w:r>
        <w:rPr>
          <w:rFonts w:hint="eastAsia"/>
        </w:rPr>
        <w:t>云存储系统</w:t>
      </w:r>
      <w:proofErr w:type="spellStart"/>
      <w:r>
        <w:rPr>
          <w:rFonts w:hint="eastAsia"/>
        </w:rPr>
        <w:t>gantt</w:t>
      </w:r>
      <w:proofErr w:type="spellEnd"/>
      <w:r>
        <w:rPr>
          <w:rFonts w:hint="eastAsia"/>
        </w:rPr>
        <w:t>图如下</w:t>
      </w:r>
      <w:r>
        <w:rPr>
          <w:rFonts w:hint="eastAsia"/>
        </w:rPr>
        <w:t>:</w:t>
      </w:r>
    </w:p>
    <w:p w:rsidR="003B52FD" w:rsidRDefault="00C348B9">
      <w:r>
        <w:rPr>
          <w:rFonts w:hint="eastAsia"/>
        </w:rPr>
        <w:object w:dxaOrig="2469" w:dyaOrig="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pt;height:36.6pt" o:ole="">
            <v:imagedata r:id="rId18" o:title=""/>
          </v:shape>
          <o:OLEObject Type="Embed" ProgID="Package" ShapeID="_x0000_i1025" DrawAspect="Content" ObjectID="_1583940775" r:id="rId19"/>
        </w:object>
      </w:r>
    </w:p>
    <w:p w:rsidR="003B52FD" w:rsidRDefault="003B52FD"/>
    <w:p w:rsidR="003B52FD" w:rsidRDefault="00C348B9">
      <w:proofErr w:type="gramStart"/>
      <w:r>
        <w:rPr>
          <w:rFonts w:hint="eastAsia"/>
        </w:rPr>
        <w:t>3.2.2  WBS</w:t>
      </w:r>
      <w:r>
        <w:rPr>
          <w:rFonts w:hint="eastAsia"/>
        </w:rPr>
        <w:t>结构</w:t>
      </w:r>
      <w:proofErr w:type="gramEnd"/>
    </w:p>
    <w:p w:rsidR="003B52FD" w:rsidRDefault="003B52FD"/>
    <w:p w:rsidR="003B52FD" w:rsidRDefault="003B52FD"/>
    <w:p w:rsidR="003B52FD" w:rsidRDefault="00C348B9">
      <w:r>
        <w:rPr>
          <w:rFonts w:eastAsiaTheme="minorEastAsia" w:hint="eastAsia"/>
          <w:noProof/>
        </w:rPr>
        <w:drawing>
          <wp:inline distT="0" distB="0" distL="114300" distR="114300">
            <wp:extent cx="5080000" cy="3810000"/>
            <wp:effectExtent l="0" t="57150" r="0" b="381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3B52FD" w:rsidRDefault="00C348B9">
      <w:pPr>
        <w:pStyle w:val="2"/>
      </w:pPr>
      <w:bookmarkStart w:id="18" w:name="_Toc510198979"/>
      <w:r>
        <w:rPr>
          <w:rFonts w:hint="eastAsia"/>
        </w:rPr>
        <w:t>3.3</w:t>
      </w:r>
      <w:r>
        <w:rPr>
          <w:rFonts w:hint="eastAsia"/>
        </w:rPr>
        <w:t>预算</w:t>
      </w:r>
      <w:bookmarkEnd w:id="18"/>
    </w:p>
    <w:p w:rsidR="003B52FD" w:rsidRDefault="00C348B9">
      <w:pPr>
        <w:ind w:firstLine="420"/>
      </w:pPr>
      <w:r>
        <w:rPr>
          <w:rFonts w:hint="eastAsia"/>
        </w:rPr>
        <w:t>该项目无预算。</w:t>
      </w:r>
    </w:p>
    <w:p w:rsidR="003B52FD" w:rsidRDefault="00C348B9">
      <w:pPr>
        <w:pStyle w:val="2"/>
      </w:pPr>
      <w:bookmarkStart w:id="19" w:name="_Toc510198980"/>
      <w:r>
        <w:rPr>
          <w:rFonts w:hint="eastAsia"/>
        </w:rPr>
        <w:lastRenderedPageBreak/>
        <w:t>3.4</w:t>
      </w:r>
      <w:r>
        <w:rPr>
          <w:rFonts w:hint="eastAsia"/>
        </w:rPr>
        <w:t>关键问题</w:t>
      </w:r>
      <w:bookmarkEnd w:id="19"/>
    </w:p>
    <w:p w:rsidR="003B52FD" w:rsidRDefault="00C348B9">
      <w:pPr>
        <w:numPr>
          <w:ilvl w:val="0"/>
          <w:numId w:val="12"/>
        </w:numPr>
        <w:ind w:firstLine="420"/>
      </w:pPr>
      <w:r>
        <w:rPr>
          <w:rFonts w:hint="eastAsia"/>
        </w:rPr>
        <w:t>项目成员之间的交流情况，成员之间的交流严重影响到项目的进度以及项目的设计效率，因此成员之间的良好交流是项目完成的保证。</w:t>
      </w:r>
    </w:p>
    <w:p w:rsidR="003B52FD" w:rsidRDefault="00C348B9">
      <w:pPr>
        <w:numPr>
          <w:ilvl w:val="0"/>
          <w:numId w:val="12"/>
        </w:numPr>
        <w:ind w:firstLine="420"/>
      </w:pPr>
      <w:r>
        <w:rPr>
          <w:rFonts w:hint="eastAsia"/>
        </w:rPr>
        <w:t>成员技术，利用已学的知识来完成项目，在不知道的情况下可以学习型的技术以及新的思想，从而产生更具创新的技术。</w:t>
      </w:r>
    </w:p>
    <w:p w:rsidR="003B52FD" w:rsidRDefault="00C348B9">
      <w:pPr>
        <w:numPr>
          <w:ilvl w:val="0"/>
          <w:numId w:val="12"/>
        </w:numPr>
        <w:ind w:firstLine="420"/>
      </w:pPr>
      <w:r>
        <w:rPr>
          <w:rFonts w:hint="eastAsia"/>
        </w:rPr>
        <w:t>风险与未来相关，项目的进行往往伴随风险，在项目的进行中总有些不可预测的异常发生，从而产生风险，在项目进行的过程中风险可能会导致项目严重停滞不前，甚至导致项目要大换血，从而产生很多麻烦。</w:t>
      </w:r>
    </w:p>
    <w:p w:rsidR="003B52FD" w:rsidRDefault="003B52FD"/>
    <w:p w:rsidR="003B52FD" w:rsidRDefault="00C348B9">
      <w:pPr>
        <w:pStyle w:val="1"/>
      </w:pPr>
      <w:bookmarkStart w:id="20" w:name="_Toc510198981"/>
      <w:r>
        <w:rPr>
          <w:rFonts w:hint="eastAsia"/>
        </w:rPr>
        <w:t>4</w:t>
      </w:r>
      <w:r>
        <w:rPr>
          <w:rFonts w:hint="eastAsia"/>
        </w:rPr>
        <w:t>．人员组织及分工</w:t>
      </w:r>
      <w:bookmarkEnd w:id="20"/>
    </w:p>
    <w:p w:rsidR="003B52FD" w:rsidRDefault="00C348B9">
      <w:r>
        <w:rPr>
          <w:rFonts w:hint="eastAsia"/>
        </w:rPr>
        <w:t>建立</w:t>
      </w:r>
      <w:r>
        <w:rPr>
          <w:rFonts w:hint="eastAsia"/>
        </w:rPr>
        <w:t>web</w:t>
      </w:r>
      <w:r>
        <w:rPr>
          <w:rFonts w:hint="eastAsia"/>
        </w:rPr>
        <w:t>服务器：刘</w:t>
      </w:r>
      <w:proofErr w:type="gramStart"/>
      <w:r>
        <w:rPr>
          <w:rFonts w:hint="eastAsia"/>
        </w:rPr>
        <w:t>浥</w:t>
      </w:r>
      <w:proofErr w:type="gramEnd"/>
    </w:p>
    <w:p w:rsidR="003B52FD" w:rsidRDefault="00C348B9">
      <w:r>
        <w:rPr>
          <w:rFonts w:hint="eastAsia"/>
        </w:rPr>
        <w:t>做出登陆页面：吴自强</w:t>
      </w:r>
    </w:p>
    <w:p w:rsidR="003B52FD" w:rsidRDefault="00C348B9">
      <w:r>
        <w:rPr>
          <w:rFonts w:hint="eastAsia"/>
        </w:rPr>
        <w:t>相关的</w:t>
      </w:r>
      <w:r>
        <w:rPr>
          <w:rFonts w:hint="eastAsia"/>
        </w:rPr>
        <w:t>xml</w:t>
      </w:r>
      <w:r>
        <w:rPr>
          <w:rFonts w:hint="eastAsia"/>
        </w:rPr>
        <w:t>传输数据：</w:t>
      </w:r>
      <w:proofErr w:type="gramStart"/>
      <w:r>
        <w:rPr>
          <w:rFonts w:hint="eastAsia"/>
        </w:rPr>
        <w:t>林翼力</w:t>
      </w:r>
      <w:proofErr w:type="gramEnd"/>
      <w:r>
        <w:rPr>
          <w:rFonts w:hint="eastAsia"/>
        </w:rPr>
        <w:t>、吴自强、刘</w:t>
      </w:r>
      <w:proofErr w:type="gramStart"/>
      <w:r>
        <w:rPr>
          <w:rFonts w:hint="eastAsia"/>
        </w:rPr>
        <w:t>浥</w:t>
      </w:r>
      <w:proofErr w:type="gramEnd"/>
    </w:p>
    <w:p w:rsidR="003B52FD" w:rsidRDefault="00C348B9"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写出连接程序：</w:t>
      </w:r>
      <w:proofErr w:type="gramStart"/>
      <w:r>
        <w:rPr>
          <w:rFonts w:hint="eastAsia"/>
        </w:rPr>
        <w:t>林翼力</w:t>
      </w:r>
      <w:proofErr w:type="gramEnd"/>
      <w:r>
        <w:rPr>
          <w:rFonts w:hint="eastAsia"/>
        </w:rPr>
        <w:t>、刘</w:t>
      </w:r>
      <w:proofErr w:type="gramStart"/>
      <w:r>
        <w:rPr>
          <w:rFonts w:hint="eastAsia"/>
        </w:rPr>
        <w:t>浥</w:t>
      </w:r>
      <w:proofErr w:type="gramEnd"/>
      <w:r>
        <w:rPr>
          <w:rFonts w:hint="eastAsia"/>
        </w:rPr>
        <w:t>、吴自强</w:t>
      </w:r>
    </w:p>
    <w:p w:rsidR="003B52FD" w:rsidRDefault="003B52FD">
      <w:pPr>
        <w:pStyle w:val="1"/>
        <w:rPr>
          <w:sz w:val="21"/>
          <w:szCs w:val="21"/>
        </w:rPr>
      </w:pPr>
    </w:p>
    <w:p w:rsidR="003B52FD" w:rsidRDefault="00C348B9">
      <w:pPr>
        <w:pStyle w:val="1"/>
      </w:pPr>
      <w:bookmarkStart w:id="21" w:name="_Toc510198982"/>
      <w:r>
        <w:rPr>
          <w:rFonts w:hint="eastAsia"/>
        </w:rPr>
        <w:t>5</w:t>
      </w:r>
      <w:r>
        <w:rPr>
          <w:rFonts w:hint="eastAsia"/>
        </w:rPr>
        <w:t>．交付期限</w:t>
      </w:r>
      <w:bookmarkEnd w:id="21"/>
    </w:p>
    <w:p w:rsidR="003B52FD" w:rsidRDefault="00C348B9">
      <w:r>
        <w:rPr>
          <w:rFonts w:hint="eastAsia"/>
        </w:rPr>
        <w:t>交付期限：</w:t>
      </w:r>
      <w:r>
        <w:rPr>
          <w:rFonts w:hint="eastAsia"/>
        </w:rPr>
        <w:t>2018.6.20</w:t>
      </w:r>
    </w:p>
    <w:p w:rsidR="003B52FD" w:rsidRDefault="00C348B9">
      <w:pPr>
        <w:pStyle w:val="1"/>
      </w:pPr>
      <w:bookmarkStart w:id="22" w:name="_Toc510198983"/>
      <w:r>
        <w:rPr>
          <w:rFonts w:hint="eastAsia"/>
        </w:rPr>
        <w:t>6</w:t>
      </w:r>
      <w:r>
        <w:rPr>
          <w:rFonts w:hint="eastAsia"/>
        </w:rPr>
        <w:t>．专题计划要点</w:t>
      </w:r>
      <w:bookmarkEnd w:id="22"/>
    </w:p>
    <w:p w:rsidR="003B52FD" w:rsidRDefault="00C348B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）测试计划：（</w:t>
      </w:r>
      <w:r>
        <w:rPr>
          <w:rFonts w:hint="eastAsia"/>
        </w:rPr>
        <w:t>1</w:t>
      </w:r>
      <w:r>
        <w:rPr>
          <w:rFonts w:hint="eastAsia"/>
        </w:rPr>
        <w:t>）时间安排</w:t>
      </w:r>
    </w:p>
    <w:p w:rsidR="003B52FD" w:rsidRDefault="00C348B9">
      <w:pPr>
        <w:ind w:left="1260"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）测试内容</w:t>
      </w:r>
    </w:p>
    <w:p w:rsidR="003B52FD" w:rsidRDefault="00C348B9">
      <w:pPr>
        <w:ind w:left="1260" w:firstLine="42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）测试设计说明</w:t>
      </w:r>
    </w:p>
    <w:p w:rsidR="003B52FD" w:rsidRDefault="00C348B9">
      <w:pPr>
        <w:ind w:left="1260"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）测试人员要求</w:t>
      </w:r>
    </w:p>
    <w:p w:rsidR="003B52FD" w:rsidRDefault="003B52FD"/>
    <w:p w:rsidR="003B52FD" w:rsidRDefault="00C348B9">
      <w:pPr>
        <w:numPr>
          <w:ilvl w:val="0"/>
          <w:numId w:val="13"/>
        </w:numPr>
        <w:ind w:firstLine="420"/>
      </w:pPr>
      <w:r>
        <w:rPr>
          <w:rFonts w:hint="eastAsia"/>
        </w:rPr>
        <w:t>质量保证计划：（</w:t>
      </w:r>
      <w:r>
        <w:rPr>
          <w:rFonts w:hint="eastAsia"/>
        </w:rPr>
        <w:t>1</w:t>
      </w:r>
      <w:r>
        <w:rPr>
          <w:rFonts w:hint="eastAsia"/>
        </w:rPr>
        <w:t>）质量总体目标</w:t>
      </w:r>
    </w:p>
    <w:p w:rsidR="003B52FD" w:rsidRDefault="00C348B9">
      <w:pPr>
        <w:ind w:left="1785"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）质量具体计划</w:t>
      </w:r>
    </w:p>
    <w:p w:rsidR="003B52FD" w:rsidRDefault="003B52FD">
      <w:pPr>
        <w:ind w:left="1785"/>
      </w:pPr>
    </w:p>
    <w:p w:rsidR="003B52FD" w:rsidRDefault="00C348B9">
      <w:pPr>
        <w:numPr>
          <w:ilvl w:val="0"/>
          <w:numId w:val="13"/>
        </w:numPr>
        <w:ind w:firstLine="420"/>
      </w:pPr>
      <w:r>
        <w:rPr>
          <w:rFonts w:hint="eastAsia"/>
        </w:rPr>
        <w:t>配置管理计划：（</w:t>
      </w:r>
      <w:r>
        <w:rPr>
          <w:rFonts w:hint="eastAsia"/>
        </w:rPr>
        <w:t>1</w:t>
      </w:r>
      <w:r>
        <w:rPr>
          <w:rFonts w:hint="eastAsia"/>
        </w:rPr>
        <w:t>）配置管理环境的物理拓扑介绍</w:t>
      </w:r>
    </w:p>
    <w:p w:rsidR="003B52FD" w:rsidRDefault="00C348B9">
      <w:pPr>
        <w:ind w:firstLineChars="1092" w:firstLine="229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）配置管理计划涉及到的人员角色</w:t>
      </w:r>
    </w:p>
    <w:p w:rsidR="003B52FD" w:rsidRDefault="00C348B9">
      <w:pPr>
        <w:ind w:left="1680" w:firstLineChars="300" w:firstLine="63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）配置管理流程</w:t>
      </w:r>
    </w:p>
    <w:p w:rsidR="003B52FD" w:rsidRDefault="00C348B9">
      <w:pPr>
        <w:ind w:left="1680" w:firstLineChars="300" w:firstLine="63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）该计划的时间安排、基于项目开发里程碑点，何时做审计，打基线，发布包</w:t>
      </w:r>
    </w:p>
    <w:p w:rsidR="003B52FD" w:rsidRDefault="003B52FD"/>
    <w:p w:rsidR="003B52FD" w:rsidRDefault="00C348B9">
      <w:pPr>
        <w:numPr>
          <w:ilvl w:val="0"/>
          <w:numId w:val="13"/>
        </w:numPr>
        <w:ind w:firstLine="420"/>
      </w:pPr>
      <w:r>
        <w:rPr>
          <w:rFonts w:hint="eastAsia"/>
        </w:rPr>
        <w:t>系统安装计划：（</w:t>
      </w:r>
      <w:r>
        <w:rPr>
          <w:rFonts w:hint="eastAsia"/>
        </w:rPr>
        <w:t>1</w:t>
      </w:r>
      <w:r>
        <w:rPr>
          <w:rFonts w:hint="eastAsia"/>
        </w:rPr>
        <w:t>）安装并配置该项目所需要用到的系统</w:t>
      </w:r>
    </w:p>
    <w:p w:rsidR="003B52FD" w:rsidRDefault="00C348B9">
      <w:pPr>
        <w:ind w:left="1680"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）安装并配置该项目所需要用到的所有工具</w:t>
      </w:r>
      <w:r>
        <w:rPr>
          <w:rFonts w:hint="eastAsia"/>
        </w:rPr>
        <w:tab/>
      </w:r>
    </w:p>
    <w:sectPr w:rsidR="003B52FD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DCB" w:rsidRDefault="00361DCB">
      <w:pPr>
        <w:spacing w:after="0" w:line="240" w:lineRule="auto"/>
      </w:pPr>
      <w:r>
        <w:separator/>
      </w:r>
    </w:p>
  </w:endnote>
  <w:endnote w:type="continuationSeparator" w:id="0">
    <w:p w:rsidR="00361DCB" w:rsidRDefault="0036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2FD" w:rsidRDefault="003B52FD">
    <w:pPr>
      <w:pStyle w:val="a5"/>
      <w:jc w:val="both"/>
    </w:pPr>
  </w:p>
  <w:p w:rsidR="003B52FD" w:rsidRDefault="003B52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DCB" w:rsidRDefault="00361DCB">
      <w:pPr>
        <w:spacing w:after="0" w:line="240" w:lineRule="auto"/>
      </w:pPr>
      <w:r>
        <w:separator/>
      </w:r>
    </w:p>
  </w:footnote>
  <w:footnote w:type="continuationSeparator" w:id="0">
    <w:p w:rsidR="00361DCB" w:rsidRDefault="00361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2FD" w:rsidRDefault="00C348B9">
    <w:pPr>
      <w:pStyle w:val="a6"/>
      <w:jc w:val="both"/>
    </w:pPr>
    <w:r>
      <w:rPr>
        <w:rFonts w:hint="eastAsia"/>
      </w:rPr>
      <w:t>二、项目开发计划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E2E21"/>
    <w:multiLevelType w:val="singleLevel"/>
    <w:tmpl w:val="84AE2E21"/>
    <w:lvl w:ilvl="0">
      <w:start w:val="2"/>
      <w:numFmt w:val="decimal"/>
      <w:lvlText w:val="(%1)"/>
      <w:lvlJc w:val="left"/>
      <w:pPr>
        <w:tabs>
          <w:tab w:val="left" w:pos="312"/>
        </w:tabs>
        <w:ind w:left="1126" w:firstLine="0"/>
      </w:pPr>
    </w:lvl>
  </w:abstractNum>
  <w:abstractNum w:abstractNumId="1">
    <w:nsid w:val="89FD4C73"/>
    <w:multiLevelType w:val="multilevel"/>
    <w:tmpl w:val="89FD4C73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994DAEDF"/>
    <w:multiLevelType w:val="singleLevel"/>
    <w:tmpl w:val="994DAEDF"/>
    <w:lvl w:ilvl="0">
      <w:start w:val="2"/>
      <w:numFmt w:val="decimal"/>
      <w:suff w:val="nothing"/>
      <w:lvlText w:val="（%1）"/>
      <w:lvlJc w:val="left"/>
      <w:pPr>
        <w:ind w:left="1785" w:firstLine="0"/>
      </w:pPr>
    </w:lvl>
  </w:abstractNum>
  <w:abstractNum w:abstractNumId="3">
    <w:nsid w:val="A480D0FC"/>
    <w:multiLevelType w:val="singleLevel"/>
    <w:tmpl w:val="A480D0FC"/>
    <w:lvl w:ilvl="0">
      <w:start w:val="2"/>
      <w:numFmt w:val="decimal"/>
      <w:suff w:val="nothing"/>
      <w:lvlText w:val="（%1）"/>
      <w:lvlJc w:val="left"/>
      <w:pPr>
        <w:ind w:left="1785" w:firstLine="0"/>
      </w:pPr>
    </w:lvl>
  </w:abstractNum>
  <w:abstractNum w:abstractNumId="4">
    <w:nsid w:val="A9B5B942"/>
    <w:multiLevelType w:val="singleLevel"/>
    <w:tmpl w:val="A9B5B9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B0EFDA2"/>
    <w:multiLevelType w:val="singleLevel"/>
    <w:tmpl w:val="DB0EFDA2"/>
    <w:lvl w:ilvl="0">
      <w:start w:val="1"/>
      <w:numFmt w:val="decimal"/>
      <w:suff w:val="nothing"/>
      <w:lvlText w:val="%1）"/>
      <w:lvlJc w:val="left"/>
    </w:lvl>
  </w:abstractNum>
  <w:abstractNum w:abstractNumId="6">
    <w:nsid w:val="E4DFB8B2"/>
    <w:multiLevelType w:val="singleLevel"/>
    <w:tmpl w:val="E4DFB8B2"/>
    <w:lvl w:ilvl="0">
      <w:start w:val="2"/>
      <w:numFmt w:val="decimal"/>
      <w:suff w:val="nothing"/>
      <w:lvlText w:val="（%1）"/>
      <w:lvlJc w:val="left"/>
      <w:pPr>
        <w:ind w:left="1785" w:firstLine="0"/>
      </w:pPr>
    </w:lvl>
  </w:abstractNum>
  <w:abstractNum w:abstractNumId="7">
    <w:nsid w:val="FD567480"/>
    <w:multiLevelType w:val="singleLevel"/>
    <w:tmpl w:val="FD567480"/>
    <w:lvl w:ilvl="0">
      <w:start w:val="1"/>
      <w:numFmt w:val="decimal"/>
      <w:suff w:val="nothing"/>
      <w:lvlText w:val="%1）"/>
      <w:lvlJc w:val="left"/>
    </w:lvl>
  </w:abstractNum>
  <w:abstractNum w:abstractNumId="8">
    <w:nsid w:val="0CC0E37B"/>
    <w:multiLevelType w:val="singleLevel"/>
    <w:tmpl w:val="0CC0E37B"/>
    <w:lvl w:ilvl="0">
      <w:start w:val="1"/>
      <w:numFmt w:val="decimal"/>
      <w:suff w:val="nothing"/>
      <w:lvlText w:val="（%1）"/>
      <w:lvlJc w:val="left"/>
    </w:lvl>
  </w:abstractNum>
  <w:abstractNum w:abstractNumId="9">
    <w:nsid w:val="3C95B2FF"/>
    <w:multiLevelType w:val="singleLevel"/>
    <w:tmpl w:val="3C95B2FF"/>
    <w:lvl w:ilvl="0">
      <w:start w:val="2"/>
      <w:numFmt w:val="decimal"/>
      <w:suff w:val="nothing"/>
      <w:lvlText w:val="（%1）"/>
      <w:lvlJc w:val="left"/>
      <w:pPr>
        <w:ind w:left="1785" w:firstLine="0"/>
      </w:pPr>
    </w:lvl>
  </w:abstractNum>
  <w:abstractNum w:abstractNumId="10">
    <w:nsid w:val="420E386D"/>
    <w:multiLevelType w:val="singleLevel"/>
    <w:tmpl w:val="420E386D"/>
    <w:lvl w:ilvl="0">
      <w:start w:val="2"/>
      <w:numFmt w:val="decimal"/>
      <w:suff w:val="nothing"/>
      <w:lvlText w:val="%1）"/>
      <w:lvlJc w:val="left"/>
    </w:lvl>
  </w:abstractNum>
  <w:abstractNum w:abstractNumId="11">
    <w:nsid w:val="46708F28"/>
    <w:multiLevelType w:val="multilevel"/>
    <w:tmpl w:val="46708F28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3F085C2"/>
    <w:multiLevelType w:val="singleLevel"/>
    <w:tmpl w:val="53F085C2"/>
    <w:lvl w:ilvl="0">
      <w:start w:val="2"/>
      <w:numFmt w:val="decimal"/>
      <w:lvlText w:val="%1."/>
      <w:lvlJc w:val="left"/>
      <w:pPr>
        <w:tabs>
          <w:tab w:val="left" w:pos="312"/>
        </w:tabs>
        <w:ind w:left="1470" w:firstLine="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0"/>
  </w:num>
  <w:num w:numId="5">
    <w:abstractNumId w:val="11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  <w:num w:numId="11">
    <w:abstractNumId w:val="2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E16EA"/>
    <w:rsid w:val="0003586D"/>
    <w:rsid w:val="00121B40"/>
    <w:rsid w:val="00241483"/>
    <w:rsid w:val="002A04DC"/>
    <w:rsid w:val="00361DCB"/>
    <w:rsid w:val="003B52FD"/>
    <w:rsid w:val="003D1220"/>
    <w:rsid w:val="003D75D8"/>
    <w:rsid w:val="00493245"/>
    <w:rsid w:val="00556FB5"/>
    <w:rsid w:val="006F330F"/>
    <w:rsid w:val="007E1ABD"/>
    <w:rsid w:val="008271B2"/>
    <w:rsid w:val="008F6D70"/>
    <w:rsid w:val="00B85C6C"/>
    <w:rsid w:val="00BF2845"/>
    <w:rsid w:val="00C348B9"/>
    <w:rsid w:val="00C804D2"/>
    <w:rsid w:val="00E26836"/>
    <w:rsid w:val="00ED66D4"/>
    <w:rsid w:val="02226D31"/>
    <w:rsid w:val="04905231"/>
    <w:rsid w:val="058E2F64"/>
    <w:rsid w:val="0B3200F7"/>
    <w:rsid w:val="0D0D76E1"/>
    <w:rsid w:val="0D5E508B"/>
    <w:rsid w:val="0E0C2FB4"/>
    <w:rsid w:val="126562BA"/>
    <w:rsid w:val="1B061394"/>
    <w:rsid w:val="1C710137"/>
    <w:rsid w:val="22FF6977"/>
    <w:rsid w:val="262D5429"/>
    <w:rsid w:val="27D4562F"/>
    <w:rsid w:val="2EB949AD"/>
    <w:rsid w:val="31CD3CBF"/>
    <w:rsid w:val="33A973A9"/>
    <w:rsid w:val="33B50871"/>
    <w:rsid w:val="36015BD6"/>
    <w:rsid w:val="379F48BD"/>
    <w:rsid w:val="38A858CC"/>
    <w:rsid w:val="44A77870"/>
    <w:rsid w:val="4CC524A6"/>
    <w:rsid w:val="4DA66E81"/>
    <w:rsid w:val="505132A9"/>
    <w:rsid w:val="55F123E8"/>
    <w:rsid w:val="57CF610C"/>
    <w:rsid w:val="58CE286B"/>
    <w:rsid w:val="59B059F9"/>
    <w:rsid w:val="6204418A"/>
    <w:rsid w:val="645E16EA"/>
    <w:rsid w:val="67F450DD"/>
    <w:rsid w:val="6A080C24"/>
    <w:rsid w:val="6B49522B"/>
    <w:rsid w:val="6B4F382C"/>
    <w:rsid w:val="6CD56AB7"/>
    <w:rsid w:val="741C2CE9"/>
    <w:rsid w:val="745C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uiPriority="2"/>
    <w:lsdException w:name="heading 2" w:uiPriority="2"/>
    <w:lsdException w:name="heading 3" w:uiPriority="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2" w:qFormat="1"/>
    <w:lsdException w:name="toc 4" w:uiPriority="2" w:qFormat="1"/>
    <w:lsdException w:name="toc 5" w:uiPriority="2" w:qFormat="1"/>
    <w:lsdException w:name="toc 6" w:uiPriority="2" w:qFormat="1"/>
    <w:lsdException w:name="toc 7" w:uiPriority="2" w:qFormat="1"/>
    <w:lsdException w:name="toc 8" w:uiPriority="2" w:qFormat="1"/>
    <w:lsdException w:name="toc 9" w:uiPriority="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Body Text" w:qFormat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2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2"/>
    <w:qFormat/>
    <w:pPr>
      <w:ind w:leftChars="1200" w:left="2520"/>
    </w:pPr>
  </w:style>
  <w:style w:type="paragraph" w:styleId="a3">
    <w:name w:val="Body Text"/>
    <w:basedOn w:val="a"/>
    <w:qFormat/>
    <w:rPr>
      <w:color w:val="FF0000"/>
    </w:rPr>
  </w:style>
  <w:style w:type="paragraph" w:styleId="a4">
    <w:name w:val="Body Text Indent"/>
    <w:basedOn w:val="a"/>
    <w:qFormat/>
    <w:pPr>
      <w:ind w:leftChars="372" w:left="781" w:firstLineChars="200" w:firstLine="420"/>
    </w:pPr>
  </w:style>
  <w:style w:type="paragraph" w:styleId="5">
    <w:name w:val="toc 5"/>
    <w:basedOn w:val="a"/>
    <w:next w:val="a"/>
    <w:uiPriority w:val="2"/>
    <w:qFormat/>
    <w:pPr>
      <w:ind w:leftChars="800" w:left="1680"/>
    </w:pPr>
  </w:style>
  <w:style w:type="paragraph" w:styleId="30">
    <w:name w:val="toc 3"/>
    <w:basedOn w:val="a"/>
    <w:next w:val="a"/>
    <w:uiPriority w:val="2"/>
    <w:qFormat/>
    <w:pPr>
      <w:ind w:leftChars="400" w:left="840"/>
    </w:pPr>
  </w:style>
  <w:style w:type="paragraph" w:styleId="8">
    <w:name w:val="toc 8"/>
    <w:basedOn w:val="a"/>
    <w:next w:val="a"/>
    <w:uiPriority w:val="2"/>
    <w:qFormat/>
    <w:pPr>
      <w:ind w:leftChars="1400" w:left="29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uiPriority w:val="2"/>
    <w:qFormat/>
    <w:pPr>
      <w:ind w:leftChars="600" w:left="1260"/>
    </w:pPr>
  </w:style>
  <w:style w:type="paragraph" w:styleId="6">
    <w:name w:val="toc 6"/>
    <w:basedOn w:val="a"/>
    <w:next w:val="a"/>
    <w:uiPriority w:val="2"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2"/>
    <w:qFormat/>
    <w:pPr>
      <w:ind w:leftChars="1600" w:left="336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styleId="a8">
    <w:name w:val="Balloon Text"/>
    <w:basedOn w:val="a"/>
    <w:link w:val="Char"/>
    <w:rsid w:val="00C804D2"/>
    <w:pPr>
      <w:spacing w:after="0" w:line="240" w:lineRule="auto"/>
    </w:pPr>
    <w:rPr>
      <w:rFonts w:ascii="宋体"/>
      <w:sz w:val="18"/>
      <w:szCs w:val="18"/>
    </w:rPr>
  </w:style>
  <w:style w:type="character" w:customStyle="1" w:styleId="Char">
    <w:name w:val="批注框文本 Char"/>
    <w:basedOn w:val="a0"/>
    <w:link w:val="a8"/>
    <w:rsid w:val="00C804D2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uiPriority="2"/>
    <w:lsdException w:name="heading 2" w:uiPriority="2"/>
    <w:lsdException w:name="heading 3" w:uiPriority="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2" w:qFormat="1"/>
    <w:lsdException w:name="toc 4" w:uiPriority="2" w:qFormat="1"/>
    <w:lsdException w:name="toc 5" w:uiPriority="2" w:qFormat="1"/>
    <w:lsdException w:name="toc 6" w:uiPriority="2" w:qFormat="1"/>
    <w:lsdException w:name="toc 7" w:uiPriority="2" w:qFormat="1"/>
    <w:lsdException w:name="toc 8" w:uiPriority="2" w:qFormat="1"/>
    <w:lsdException w:name="toc 9" w:uiPriority="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Body Text" w:qFormat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2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2"/>
    <w:qFormat/>
    <w:pPr>
      <w:ind w:leftChars="1200" w:left="2520"/>
    </w:pPr>
  </w:style>
  <w:style w:type="paragraph" w:styleId="a3">
    <w:name w:val="Body Text"/>
    <w:basedOn w:val="a"/>
    <w:qFormat/>
    <w:rPr>
      <w:color w:val="FF0000"/>
    </w:rPr>
  </w:style>
  <w:style w:type="paragraph" w:styleId="a4">
    <w:name w:val="Body Text Indent"/>
    <w:basedOn w:val="a"/>
    <w:qFormat/>
    <w:pPr>
      <w:ind w:leftChars="372" w:left="781" w:firstLineChars="200" w:firstLine="420"/>
    </w:pPr>
  </w:style>
  <w:style w:type="paragraph" w:styleId="5">
    <w:name w:val="toc 5"/>
    <w:basedOn w:val="a"/>
    <w:next w:val="a"/>
    <w:uiPriority w:val="2"/>
    <w:qFormat/>
    <w:pPr>
      <w:ind w:leftChars="800" w:left="1680"/>
    </w:pPr>
  </w:style>
  <w:style w:type="paragraph" w:styleId="30">
    <w:name w:val="toc 3"/>
    <w:basedOn w:val="a"/>
    <w:next w:val="a"/>
    <w:uiPriority w:val="2"/>
    <w:qFormat/>
    <w:pPr>
      <w:ind w:leftChars="400" w:left="840"/>
    </w:pPr>
  </w:style>
  <w:style w:type="paragraph" w:styleId="8">
    <w:name w:val="toc 8"/>
    <w:basedOn w:val="a"/>
    <w:next w:val="a"/>
    <w:uiPriority w:val="2"/>
    <w:qFormat/>
    <w:pPr>
      <w:ind w:leftChars="1400" w:left="29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uiPriority w:val="2"/>
    <w:qFormat/>
    <w:pPr>
      <w:ind w:leftChars="600" w:left="1260"/>
    </w:pPr>
  </w:style>
  <w:style w:type="paragraph" w:styleId="6">
    <w:name w:val="toc 6"/>
    <w:basedOn w:val="a"/>
    <w:next w:val="a"/>
    <w:uiPriority w:val="2"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2"/>
    <w:qFormat/>
    <w:pPr>
      <w:ind w:leftChars="1600" w:left="336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styleId="a8">
    <w:name w:val="Balloon Text"/>
    <w:basedOn w:val="a"/>
    <w:link w:val="Char"/>
    <w:rsid w:val="00C804D2"/>
    <w:pPr>
      <w:spacing w:after="0" w:line="240" w:lineRule="auto"/>
    </w:pPr>
    <w:rPr>
      <w:rFonts w:ascii="宋体"/>
      <w:sz w:val="18"/>
      <w:szCs w:val="18"/>
    </w:rPr>
  </w:style>
  <w:style w:type="character" w:customStyle="1" w:styleId="Char">
    <w:name w:val="批注框文本 Char"/>
    <w:basedOn w:val="a0"/>
    <w:link w:val="a8"/>
    <w:rsid w:val="00C804D2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cschool.cn/wkspring/" TargetMode="External"/><Relationship Id="rId18" Type="http://schemas.openxmlformats.org/officeDocument/2006/relationships/image" Target="media/image2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Layout" Target="diagrams/layout1.xml"/><Relationship Id="rId7" Type="http://schemas.openxmlformats.org/officeDocument/2006/relationships/footnotes" Target="footnotes.xml"/><Relationship Id="rId12" Type="http://schemas.openxmlformats.org/officeDocument/2006/relationships/hyperlink" Target="http://www.runoob.com/jsp/eclipse-jsp.html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xml/index.asp" TargetMode="External"/><Relationship Id="rId20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9%9D%A2%E5%90%91%E5%AF%B9%E8%B1%A1" TargetMode="External"/><Relationship Id="rId24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hyperlink" Target="https://www.w3cschool.cn/mybatis/" TargetMode="External"/><Relationship Id="rId23" Type="http://schemas.openxmlformats.org/officeDocument/2006/relationships/diagramColors" Target="diagrams/colors1.xml"/><Relationship Id="rId28" Type="http://schemas.openxmlformats.org/officeDocument/2006/relationships/theme" Target="theme/theme1.xml"/><Relationship Id="rId10" Type="http://schemas.openxmlformats.org/officeDocument/2006/relationships/hyperlink" Target="https://baike.baidu.com/item/%E6%95%B0%E6%8D%AE%E8%AE%BF%E9%97%AE%E5%AF%B9%E8%B1%A1" TargetMode="External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6%9C%8D%E5%8A%A1%E5%99%A8" TargetMode="External"/><Relationship Id="rId14" Type="http://schemas.openxmlformats.org/officeDocument/2006/relationships/hyperlink" Target="https://www.w3cschool.cn/struts_2/" TargetMode="External"/><Relationship Id="rId22" Type="http://schemas.openxmlformats.org/officeDocument/2006/relationships/diagramQuickStyle" Target="diagrams/quickStyle1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&#20108;&#12289;&#39033;&#30446;&#24320;&#21457;&#35745;&#21010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3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3" loCatId="hierarchy" qsTypeId="urn:microsoft.com/office/officeart/2005/8/quickstyle/simple1#3" qsCatId="simple" csTypeId="urn:microsoft.com/office/officeart/2005/8/colors/accent1_2#3" csCatId="accent1" phldr="0"/>
      <dgm:spPr/>
      <dgm:t>
        <a:bodyPr/>
        <a:lstStyle/>
        <a:p>
          <a:endParaRPr lang="zh-CN" altLang="en-US"/>
        </a:p>
      </dgm:t>
    </dgm:pt>
    <dgm:pt modelId="{47C757F0-AA23-46BE-9311-EA432CDEEAA1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50"/>
            <a:t>sky-cloud</a:t>
          </a:r>
          <a:r>
            <a:rPr lang="zh-CN" altLang="en-US" sz="750"/>
            <a:t>云存储系统</a:t>
          </a:r>
          <a:r>
            <a:rPr lang="en-US" altLang="zh-CN" sz="750"/>
            <a:t>WBS</a:t>
          </a:r>
          <a:r>
            <a:rPr lang="zh-CN" altLang="en-US" sz="750"/>
            <a:t>结构</a:t>
          </a:r>
        </a:p>
      </dgm:t>
    </dgm:pt>
    <dgm:pt modelId="{AB39B06D-FE6C-48B2-B5B4-77CD0C8CF7AD}" type="parTrans" cxnId="{B7A59ABB-5D73-44E3-89F1-A5B79244F3EE}">
      <dgm:prSet/>
      <dgm:spPr/>
      <dgm:t>
        <a:bodyPr/>
        <a:lstStyle/>
        <a:p>
          <a:endParaRPr lang="zh-CN" altLang="en-US"/>
        </a:p>
      </dgm:t>
    </dgm:pt>
    <dgm:pt modelId="{DF0D1C21-B79E-4875-B7FA-EF183CB48B88}" type="sibTrans" cxnId="{B7A59ABB-5D73-44E3-89F1-A5B79244F3EE}">
      <dgm:prSet/>
      <dgm:spPr/>
      <dgm:t>
        <a:bodyPr/>
        <a:lstStyle/>
        <a:p>
          <a:endParaRPr lang="zh-CN" altLang="en-US"/>
        </a:p>
      </dgm:t>
    </dgm:pt>
    <dgm:pt modelId="{B29BF47F-FB6F-4BB3-8B1F-25C507DDACF5}" type="asst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根据瀑布模型分为</a:t>
          </a:r>
          <a:r>
            <a:rPr lang="en-US" altLang="zh-CN"/>
            <a:t>6</a:t>
          </a:r>
          <a:r>
            <a:rPr lang="zh-CN" altLang="en-US"/>
            <a:t>步</a:t>
          </a:r>
        </a:p>
      </dgm:t>
    </dgm:pt>
    <dgm:pt modelId="{4294CB15-5EAF-442A-BADC-24588A60ECFF}" type="parTrans" cxnId="{6C01E97F-3AC8-473B-97AC-C6C695D87467}">
      <dgm:prSet/>
      <dgm:spPr/>
      <dgm:t>
        <a:bodyPr/>
        <a:lstStyle/>
        <a:p>
          <a:endParaRPr lang="zh-CN" altLang="en-US"/>
        </a:p>
      </dgm:t>
    </dgm:pt>
    <dgm:pt modelId="{4FBEC948-3FA9-4375-B83A-B44348E5F34D}" type="sibTrans" cxnId="{6C01E97F-3AC8-473B-97AC-C6C695D87467}">
      <dgm:prSet/>
      <dgm:spPr/>
      <dgm:t>
        <a:bodyPr/>
        <a:lstStyle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</a:t>
          </a:r>
          <a:r>
            <a:rPr lang="zh-CN" altLang="en-US"/>
            <a:t>需求分析</a:t>
          </a:r>
        </a:p>
      </dgm:t>
    </dgm:pt>
    <dgm:pt modelId="{EACD17F5-D793-4A43-B489-D1804D50CFEF}" type="parTrans" cxnId="{4C2D151F-5A2F-4302-952D-CA0E33720CEE}">
      <dgm:prSet/>
      <dgm:spPr/>
      <dgm:t>
        <a:bodyPr/>
        <a:lstStyle/>
        <a:p>
          <a:endParaRPr lang="zh-CN" altLang="en-US"/>
        </a:p>
      </dgm:t>
    </dgm:pt>
    <dgm:pt modelId="{FA45D93F-0724-4936-AA45-E6762732A19D}" type="sibTrans" cxnId="{4C2D151F-5A2F-4302-952D-CA0E33720CEE}">
      <dgm:prSet/>
      <dgm:spPr/>
      <dgm:t>
        <a:bodyPr/>
        <a:lstStyle/>
        <a:p>
          <a:endParaRPr lang="zh-CN" altLang="en-US"/>
        </a:p>
      </dgm:t>
    </dgm:pt>
    <dgm:pt modelId="{093F1A36-1597-4CC4-8A96-C23E994E6B9F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确定目标</a:t>
          </a:r>
          <a:endParaRPr altLang="en-US"/>
        </a:p>
      </dgm:t>
    </dgm:pt>
    <dgm:pt modelId="{14E7159B-552D-4CBC-9410-299A52D7DAA5}" type="parTrans" cxnId="{2CBD8FB8-D437-42DA-8325-9A3AF8333E6A}">
      <dgm:prSet/>
      <dgm:spPr/>
    </dgm:pt>
    <dgm:pt modelId="{70DE66D6-CF50-43D8-B78B-050420354021}" type="sibTrans" cxnId="{2CBD8FB8-D437-42DA-8325-9A3AF8333E6A}">
      <dgm:prSet/>
      <dgm:spPr/>
    </dgm:pt>
    <dgm:pt modelId="{ED384591-78E9-4AA9-8FDF-E437BDABA304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运行环境</a:t>
          </a:r>
          <a:endParaRPr altLang="en-US"/>
        </a:p>
      </dgm:t>
    </dgm:pt>
    <dgm:pt modelId="{5631DE98-38A9-4328-83C8-C6376DFB63F9}" type="parTrans" cxnId="{54BB4577-EC8D-47C5-8D90-55F42A3B3BA9}">
      <dgm:prSet/>
      <dgm:spPr/>
    </dgm:pt>
    <dgm:pt modelId="{675FAD5D-4B1F-48E7-BB1C-C6BABC0761F5}" type="sibTrans" cxnId="{54BB4577-EC8D-47C5-8D90-55F42A3B3BA9}">
      <dgm:prSet/>
      <dgm:spPr/>
    </dgm:pt>
    <dgm:pt modelId="{B69281A4-8567-4773-9BA0-9C3CAB6F2267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各种需求分析</a:t>
          </a:r>
          <a:endParaRPr altLang="en-US"/>
        </a:p>
      </dgm:t>
    </dgm:pt>
    <dgm:pt modelId="{F447A826-E4E9-44C1-854B-5BFD45403D9E}" type="parTrans" cxnId="{5A27DC6A-010F-4863-8A39-5A04DF8F324D}">
      <dgm:prSet/>
      <dgm:spPr/>
    </dgm:pt>
    <dgm:pt modelId="{8F78750B-8344-454E-A775-203449DA4ECA}" type="sibTrans" cxnId="{5A27DC6A-010F-4863-8A39-5A04DF8F324D}">
      <dgm:prSet/>
      <dgm:spPr/>
    </dgm:pt>
    <dgm:pt modelId="{4EC42421-831D-4CD3-8215-2AF4300F9C0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2</a:t>
          </a:r>
          <a:r>
            <a:rPr lang="zh-CN" altLang="en-US"/>
            <a:t>规格说明</a:t>
          </a:r>
        </a:p>
      </dgm:t>
    </dgm:pt>
    <dgm:pt modelId="{8D5FB264-0A5C-4C3A-85B7-453D9BD837DF}" type="parTrans" cxnId="{B98075D2-B55C-4881-80CC-680AB3935F02}">
      <dgm:prSet/>
      <dgm:spPr/>
      <dgm:t>
        <a:bodyPr/>
        <a:lstStyle/>
        <a:p>
          <a:endParaRPr lang="zh-CN" altLang="en-US"/>
        </a:p>
      </dgm:t>
    </dgm:pt>
    <dgm:pt modelId="{A1825131-D805-48C8-BFCE-E45C02E6F5CE}" type="sibTrans" cxnId="{B98075D2-B55C-4881-80CC-680AB3935F02}">
      <dgm:prSet/>
      <dgm:spPr/>
      <dgm:t>
        <a:bodyPr/>
        <a:lstStyle/>
        <a:p>
          <a:endParaRPr lang="zh-CN" altLang="en-US"/>
        </a:p>
      </dgm:t>
    </dgm:pt>
    <dgm:pt modelId="{92747373-6247-4B3D-A345-8BDE7600B552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功能规格说明</a:t>
          </a:r>
          <a:endParaRPr altLang="en-US"/>
        </a:p>
      </dgm:t>
    </dgm:pt>
    <dgm:pt modelId="{2A659C54-F793-432A-A64C-A28074C4BF40}" type="parTrans" cxnId="{BC694B98-2A61-44A6-80F7-10EFF0B490E3}">
      <dgm:prSet/>
      <dgm:spPr/>
    </dgm:pt>
    <dgm:pt modelId="{25E49DB6-931D-4D8E-9A68-B96EF77A5660}" type="sibTrans" cxnId="{BC694B98-2A61-44A6-80F7-10EFF0B490E3}">
      <dgm:prSet/>
      <dgm:spPr/>
    </dgm:pt>
    <dgm:pt modelId="{89AA2B9F-C5FC-4EA5-93E4-BCDE85D73BB5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性能规格说明</a:t>
          </a:r>
          <a:endParaRPr altLang="en-US"/>
        </a:p>
      </dgm:t>
    </dgm:pt>
    <dgm:pt modelId="{8004CE7D-E740-4B5B-B015-A0E3E86ADE01}" type="parTrans" cxnId="{8880E62B-0C09-496B-B063-DCFB4914CCE7}">
      <dgm:prSet/>
      <dgm:spPr/>
    </dgm:pt>
    <dgm:pt modelId="{F5AA050F-BBDF-4E15-866F-FDF0D5BDA7FD}" type="sibTrans" cxnId="{8880E62B-0C09-496B-B063-DCFB4914CCE7}">
      <dgm:prSet/>
      <dgm:spPr/>
    </dgm:pt>
    <dgm:pt modelId="{6A42BEA4-BC20-4B1C-8759-D7E1454116FE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接口规格说明</a:t>
          </a:r>
          <a:endParaRPr altLang="en-US"/>
        </a:p>
      </dgm:t>
    </dgm:pt>
    <dgm:pt modelId="{28B35CFF-A9BC-4FF9-BA24-55B2545F2361}" type="parTrans" cxnId="{342AFF4D-5C86-4EAE-89D5-AC86E107CEF9}">
      <dgm:prSet/>
      <dgm:spPr/>
    </dgm:pt>
    <dgm:pt modelId="{29553198-9D70-4F8C-9B9C-B934939FB7F9}" type="sibTrans" cxnId="{342AFF4D-5C86-4EAE-89D5-AC86E107CEF9}">
      <dgm:prSet/>
      <dgm:spPr/>
    </dgm:pt>
    <dgm:pt modelId="{CF717C8A-B40B-4AFF-BF49-65ABB7DF8190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实现搜索、下载、删除文件</a:t>
          </a:r>
        </a:p>
      </dgm:t>
    </dgm:pt>
    <dgm:pt modelId="{CCF68ADE-40B6-47D0-93C1-88EC13ADC8AC}" type="parTrans" cxnId="{EBBDB03F-C255-4711-ACAC-7F2A130FA6A3}">
      <dgm:prSet/>
      <dgm:spPr/>
      <dgm:t>
        <a:bodyPr/>
        <a:lstStyle/>
        <a:p>
          <a:endParaRPr lang="zh-CN" altLang="en-US"/>
        </a:p>
      </dgm:t>
    </dgm:pt>
    <dgm:pt modelId="{630D3E0B-D1D7-4E1A-8193-515AA5E1866F}" type="sibTrans" cxnId="{EBBDB03F-C255-4711-ACAC-7F2A130FA6A3}">
      <dgm:prSet/>
      <dgm:spPr/>
      <dgm:t>
        <a:bodyPr/>
        <a:lstStyle/>
        <a:p>
          <a:endParaRPr lang="zh-CN" altLang="en-US"/>
        </a:p>
      </dgm:t>
    </dgm:pt>
    <dgm:pt modelId="{9D7A9A39-AF60-436B-8A2E-2A517336278D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登陆、注册用户</a:t>
          </a:r>
          <a:endParaRPr altLang="en-US"/>
        </a:p>
      </dgm:t>
    </dgm:pt>
    <dgm:pt modelId="{2A58D54D-23F8-42BA-A7FE-B2D468F0EC92}" type="parTrans" cxnId="{D79BC2EE-D019-496D-AB1D-0EDEF93F097B}">
      <dgm:prSet/>
      <dgm:spPr/>
    </dgm:pt>
    <dgm:pt modelId="{4559EEF5-347C-4A62-B721-F423D9F9A9FF}" type="sibTrans" cxnId="{D79BC2EE-D019-496D-AB1D-0EDEF93F097B}">
      <dgm:prSet/>
      <dgm:spPr/>
    </dgm:pt>
    <dgm:pt modelId="{A5B0B67A-B183-4C10-B373-F274825BBDBB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云盘文件是否共享</a:t>
          </a:r>
          <a:endParaRPr altLang="en-US"/>
        </a:p>
      </dgm:t>
    </dgm:pt>
    <dgm:pt modelId="{8D058CF8-DE03-42A0-B1B6-67CBBCE4F0F0}" type="parTrans" cxnId="{8DAFDEE7-9D87-4493-BF56-3CABB9329B76}">
      <dgm:prSet/>
      <dgm:spPr/>
    </dgm:pt>
    <dgm:pt modelId="{B6B88F7B-7E2F-4E89-AC76-F5DCAEA92548}" type="sibTrans" cxnId="{8DAFDEE7-9D87-4493-BF56-3CABB9329B76}">
      <dgm:prSet/>
      <dgm:spPr/>
    </dgm:pt>
    <dgm:pt modelId="{F92DDB20-FAAE-4824-9152-DCD14CA11980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可以上传私密文件</a:t>
          </a:r>
          <a:endParaRPr altLang="en-US"/>
        </a:p>
      </dgm:t>
    </dgm:pt>
    <dgm:pt modelId="{3FCD7EC6-9989-4607-9421-E507938E4561}" type="parTrans" cxnId="{40A1A8D6-FD96-4740-9805-BBBF0310989D}">
      <dgm:prSet/>
      <dgm:spPr/>
    </dgm:pt>
    <dgm:pt modelId="{FAC048BD-E284-4699-93D2-442F8C90B683}" type="sibTrans" cxnId="{40A1A8D6-FD96-4740-9805-BBBF0310989D}">
      <dgm:prSet/>
      <dgm:spPr/>
    </dgm:pt>
    <dgm:pt modelId="{45F5A4C6-4E62-41A4-A05C-10D75D6BCC13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4</a:t>
          </a:r>
          <a:r>
            <a:rPr lang="zh-CN" altLang="en-US"/>
            <a:t>编码</a:t>
          </a:r>
          <a:endParaRPr altLang="en-US"/>
        </a:p>
      </dgm:t>
    </dgm:pt>
    <dgm:pt modelId="{0483A33C-0AD2-4220-B7E8-1B7E21E0A918}" type="parTrans" cxnId="{1066C613-87A4-4E9D-88C4-8518FEA2E716}">
      <dgm:prSet/>
      <dgm:spPr/>
    </dgm:pt>
    <dgm:pt modelId="{934DD1C7-2BFB-4064-8EE9-28CB0A9D5BAA}" type="sibTrans" cxnId="{1066C613-87A4-4E9D-88C4-8518FEA2E716}">
      <dgm:prSet/>
      <dgm:spPr/>
    </dgm:pt>
    <dgm:pt modelId="{C4EFF4C9-9A56-4A64-940A-97568E3DD4EA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服务器</a:t>
          </a:r>
          <a:endParaRPr lang="en-US"/>
        </a:p>
      </dgm:t>
    </dgm:pt>
    <dgm:pt modelId="{E72E02AE-2C63-49FD-AC5A-DD25AAF778E4}" type="parTrans" cxnId="{8CB7CB6B-47C1-4510-94DB-8C3956C2EAA0}">
      <dgm:prSet/>
      <dgm:spPr/>
    </dgm:pt>
    <dgm:pt modelId="{1900A064-D735-4552-9C44-5B934114D391}" type="sibTrans" cxnId="{8CB7CB6B-47C1-4510-94DB-8C3956C2EAA0}">
      <dgm:prSet/>
      <dgm:spPr/>
    </dgm:pt>
    <dgm:pt modelId="{02E43854-6A7C-4621-BCB2-CFE30AE2CFFE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数据库</a:t>
          </a:r>
          <a:endParaRPr altLang="en-US"/>
        </a:p>
      </dgm:t>
    </dgm:pt>
    <dgm:pt modelId="{876FCF5D-9512-432D-BA50-FE29D7FAC922}" type="parTrans" cxnId="{0A0821F9-F2FC-4C39-A11B-2A38D4133A65}">
      <dgm:prSet/>
      <dgm:spPr/>
    </dgm:pt>
    <dgm:pt modelId="{E9B509A4-FE72-42D0-BBE4-1B9462B2B51B}" type="sibTrans" cxnId="{0A0821F9-F2FC-4C39-A11B-2A38D4133A65}">
      <dgm:prSet/>
      <dgm:spPr/>
    </dgm:pt>
    <dgm:pt modelId="{28258DFD-4E08-4385-B16C-CAF0255AFE89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网页</a:t>
          </a:r>
          <a:endParaRPr altLang="en-US"/>
        </a:p>
      </dgm:t>
    </dgm:pt>
    <dgm:pt modelId="{F9B09A65-F65A-4721-920E-690836ABE701}" type="parTrans" cxnId="{D8FED688-FC34-456A-8AC9-7CCF51017771}">
      <dgm:prSet/>
      <dgm:spPr/>
    </dgm:pt>
    <dgm:pt modelId="{E0BDF7E1-1B9D-44DD-B05F-A2B56D826089}" type="sibTrans" cxnId="{D8FED688-FC34-456A-8AC9-7CCF51017771}">
      <dgm:prSet/>
      <dgm:spPr/>
    </dgm:pt>
    <dgm:pt modelId="{2B7D9979-08EA-4BE9-9113-C152983BC39D}" type="asst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用</a:t>
          </a:r>
          <a:r>
            <a:rPr lang="en-US" altLang="zh-CN"/>
            <a:t>java</a:t>
          </a:r>
          <a:r>
            <a:rPr lang="zh-CN" altLang="en-US"/>
            <a:t>连接这些内容</a:t>
          </a:r>
          <a:endParaRPr altLang="en-US"/>
        </a:p>
      </dgm:t>
    </dgm:pt>
    <dgm:pt modelId="{4BD24533-B854-402D-8F3B-28E9A38F5A60}" type="parTrans" cxnId="{522EB53D-1CB8-40FF-914E-06267DA7CA8B}">
      <dgm:prSet/>
      <dgm:spPr/>
    </dgm:pt>
    <dgm:pt modelId="{7C5C749C-479B-4FF9-87E3-75E9D30D9E48}" type="sibTrans" cxnId="{522EB53D-1CB8-40FF-914E-06267DA7CA8B}">
      <dgm:prSet/>
      <dgm:spPr/>
    </dgm:pt>
    <dgm:pt modelId="{A2B74A34-7F57-464D-A34D-EC319A8A6058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5</a:t>
          </a:r>
          <a:r>
            <a:rPr lang="zh-CN" altLang="en-US"/>
            <a:t>综合测试</a:t>
          </a:r>
          <a:endParaRPr altLang="en-US"/>
        </a:p>
      </dgm:t>
    </dgm:pt>
    <dgm:pt modelId="{71F2912A-1759-4F44-AC1A-598D6FA253BE}" type="parTrans" cxnId="{8830DB72-D741-49D6-BEF3-6CF57780D8CE}">
      <dgm:prSet/>
      <dgm:spPr/>
    </dgm:pt>
    <dgm:pt modelId="{9CC1CF6C-7797-4DB4-BBC2-FC6786371AEE}" type="sibTrans" cxnId="{8830DB72-D741-49D6-BEF3-6CF57780D8CE}">
      <dgm:prSet/>
      <dgm:spPr/>
    </dgm:pt>
    <dgm:pt modelId="{AFFC6C1A-D148-4535-8071-D7519A15FF49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</a:t>
          </a:r>
          <a:endParaRPr altLang="en-US"/>
        </a:p>
      </dgm:t>
    </dgm:pt>
    <dgm:pt modelId="{22183E84-A17D-4C21-823F-23EB71767EDB}" type="parTrans" cxnId="{1FCEBA2B-7765-4E10-9B26-672DFE63B119}">
      <dgm:prSet/>
      <dgm:spPr/>
    </dgm:pt>
    <dgm:pt modelId="{62D52D8D-D971-4EE4-AEAD-F4DF2261F609}" type="sibTrans" cxnId="{1FCEBA2B-7765-4E10-9B26-672DFE63B119}">
      <dgm:prSet/>
      <dgm:spPr/>
    </dgm:pt>
    <dgm:pt modelId="{CA399104-18C7-428F-8CE6-4B2C600F8497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测试项目</a:t>
          </a:r>
          <a:endParaRPr altLang="en-US"/>
        </a:p>
      </dgm:t>
    </dgm:pt>
    <dgm:pt modelId="{19789923-1774-45D6-90F9-87DE11CCCE9E}" type="parTrans" cxnId="{8C1B9A56-E5BC-4954-824B-44BD17C25412}">
      <dgm:prSet/>
      <dgm:spPr/>
    </dgm:pt>
    <dgm:pt modelId="{2864D2FB-74A9-4717-9754-1007AD28A40D}" type="sibTrans" cxnId="{8C1B9A56-E5BC-4954-824B-44BD17C25412}">
      <dgm:prSet/>
      <dgm:spPr/>
    </dgm:pt>
    <dgm:pt modelId="{AA1345F1-8E5D-4DC8-95EE-5E3706F8C328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测试准备</a:t>
          </a:r>
          <a:endParaRPr altLang="en-US"/>
        </a:p>
      </dgm:t>
    </dgm:pt>
    <dgm:pt modelId="{4181DAA5-B54B-4BDE-A29A-D2CB9B02BC01}" type="parTrans" cxnId="{F2E0BD21-D8BC-4ACF-B177-1D65B171060E}">
      <dgm:prSet/>
      <dgm:spPr/>
    </dgm:pt>
    <dgm:pt modelId="{97FEF473-6388-455A-AE86-5E8A62B40786}" type="sibTrans" cxnId="{F2E0BD21-D8BC-4ACF-B177-1D65B171060E}">
      <dgm:prSet/>
      <dgm:spPr/>
    </dgm:pt>
    <dgm:pt modelId="{E850E133-CCB8-422F-94AA-D68704E994AF}" type="asst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测试机构及人员</a:t>
          </a:r>
          <a:endParaRPr altLang="en-US"/>
        </a:p>
      </dgm:t>
    </dgm:pt>
    <dgm:pt modelId="{290A04D3-9FCF-4410-98DA-3058C228E9E2}" type="parTrans" cxnId="{22E239F3-4529-4429-BE95-58FC169FEC1C}">
      <dgm:prSet/>
      <dgm:spPr/>
    </dgm:pt>
    <dgm:pt modelId="{F79BD29A-6191-4C4C-A2EF-59590ACADA06}" type="sibTrans" cxnId="{22E239F3-4529-4429-BE95-58FC169FEC1C}">
      <dgm:prSet/>
      <dgm:spPr/>
    </dgm:pt>
    <dgm:pt modelId="{54BBE5FA-2407-4E69-BFD1-75B884A8CAF9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6</a:t>
          </a:r>
          <a:r>
            <a:rPr lang="zh-CN" altLang="en-US"/>
            <a:t>维护</a:t>
          </a:r>
          <a:endParaRPr altLang="en-US"/>
        </a:p>
      </dgm:t>
    </dgm:pt>
    <dgm:pt modelId="{AA9D8C8D-2A54-4426-88CB-F6A80F3A8D2B}" type="parTrans" cxnId="{8F15D21C-8A2B-46CC-A931-8E333285F46C}">
      <dgm:prSet/>
      <dgm:spPr/>
    </dgm:pt>
    <dgm:pt modelId="{8795655F-5A25-4590-A1DE-01A0C6EF324F}" type="sibTrans" cxnId="{8F15D21C-8A2B-46CC-A931-8E333285F46C}">
      <dgm:prSet/>
      <dgm:spPr/>
    </dgm:pt>
    <dgm:pt modelId="{4B5FADFD-1893-4ABB-A66A-2144FF3E2DF8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约定</a:t>
          </a:r>
          <a:endParaRPr altLang="en-US"/>
        </a:p>
      </dgm:t>
    </dgm:pt>
    <dgm:pt modelId="{E4A7FB31-07AF-4CAD-AB1A-4B8BEF35325B}" type="parTrans" cxnId="{4E539FDA-0542-4301-B050-815F98905139}">
      <dgm:prSet/>
      <dgm:spPr/>
    </dgm:pt>
    <dgm:pt modelId="{8FBCAD15-8CC6-4F5F-B088-2C6F705560CE}" type="sibTrans" cxnId="{4E539FDA-0542-4301-B050-815F98905139}">
      <dgm:prSet/>
      <dgm:spPr/>
    </dgm:pt>
    <dgm:pt modelId="{6BDE352A-1A43-4CCC-909F-541DC704A07F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验证过程</a:t>
          </a:r>
          <a:endParaRPr altLang="en-US"/>
        </a:p>
      </dgm:t>
    </dgm:pt>
    <dgm:pt modelId="{1993C4FF-1395-4FDB-9ADE-075EDE55E185}" type="parTrans" cxnId="{FEEC46E7-6D53-4FF1-9FBB-9B70FE96A740}">
      <dgm:prSet/>
      <dgm:spPr/>
    </dgm:pt>
    <dgm:pt modelId="{F15EC02A-BE05-4EB9-ABE7-995983894CF0}" type="sibTrans" cxnId="{FEEC46E7-6D53-4FF1-9FBB-9B70FE96A740}">
      <dgm:prSet/>
      <dgm:spPr/>
    </dgm:pt>
    <dgm:pt modelId="{92AA646F-4073-47C6-AB9E-4151267D0A69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出错及纠正方法</a:t>
          </a:r>
          <a:endParaRPr altLang="en-US"/>
        </a:p>
      </dgm:t>
    </dgm:pt>
    <dgm:pt modelId="{EBD1DEB0-A17B-405F-84DC-20E482667DE2}" type="parTrans" cxnId="{65B5C6A5-F63E-4212-8C45-FF39C35C8593}">
      <dgm:prSet/>
      <dgm:spPr/>
    </dgm:pt>
    <dgm:pt modelId="{77A5B3BE-C986-4474-9F2D-C0536860232C}" type="sibTrans" cxnId="{65B5C6A5-F63E-4212-8C45-FF39C35C8593}">
      <dgm:prSet/>
      <dgm:spPr/>
    </dgm:pt>
    <dgm:pt modelId="{8D4F5E79-CA72-41AB-8D15-50FB51BB1CC0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专门维护过程</a:t>
          </a:r>
          <a:endParaRPr altLang="en-US"/>
        </a:p>
      </dgm:t>
    </dgm:pt>
    <dgm:pt modelId="{D3044277-CC46-416D-B405-92065B947CBC}" type="parTrans" cxnId="{BD8BE6D5-FEA6-4AB2-AE2F-6EBC14ED2A77}">
      <dgm:prSet/>
      <dgm:spPr/>
    </dgm:pt>
    <dgm:pt modelId="{F3B39424-92DE-447B-92BF-D68111CE74B9}" type="sibTrans" cxnId="{BD8BE6D5-FEA6-4AB2-AE2F-6EBC14ED2A77}">
      <dgm:prSet/>
      <dgm:spPr/>
    </dgm:pt>
    <dgm:pt modelId="{4A6F4D84-DA0A-4FB4-841F-34B34CC6EE0D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专门维护程序</a:t>
          </a:r>
          <a:endParaRPr altLang="en-US"/>
        </a:p>
      </dgm:t>
    </dgm:pt>
    <dgm:pt modelId="{FED31DB0-E530-452A-85E0-47EF47ADE720}" type="parTrans" cxnId="{931236C9-9770-4287-8817-CFD321E99EAE}">
      <dgm:prSet/>
      <dgm:spPr/>
    </dgm:pt>
    <dgm:pt modelId="{023E8AA9-5982-4BB8-A343-94876C8ADAA3}" type="sibTrans" cxnId="{931236C9-9770-4287-8817-CFD321E99EAE}">
      <dgm:prSet/>
      <dgm:spPr/>
    </dgm:pt>
    <dgm:pt modelId="{111FD733-0E25-4774-97A9-50119A08FCD0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程序清单和流程图</a:t>
          </a:r>
          <a:endParaRPr altLang="en-US"/>
        </a:p>
      </dgm:t>
    </dgm:pt>
    <dgm:pt modelId="{BE75D36A-EDC4-40A7-B81A-C76A71DB8DE3}" type="parTrans" cxnId="{44ED898D-DD56-4AFD-8EE7-11E0CA42C76F}">
      <dgm:prSet/>
      <dgm:spPr/>
    </dgm:pt>
    <dgm:pt modelId="{5B244691-7CBE-4AE1-B28C-0A4589A4440B}" type="sibTrans" cxnId="{44ED898D-DD56-4AFD-8EE7-11E0CA42C76F}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  <dgm:t>
        <a:bodyPr/>
        <a:lstStyle/>
        <a:p>
          <a:endParaRPr lang="en-US"/>
        </a:p>
      </dgm:t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420519-308D-4A6A-8FEA-6FB2E39BA448}" type="pres">
      <dgm:prSet presAssocID="{47C757F0-AA23-46BE-9311-EA432CDEEAA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7"/>
      <dgm:spPr/>
      <dgm:t>
        <a:bodyPr/>
        <a:lstStyle/>
        <a:p>
          <a:endParaRPr lang="en-US"/>
        </a:p>
      </dgm:t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  <dgm:t>
        <a:bodyPr/>
        <a:lstStyle/>
        <a:p>
          <a:endParaRPr lang="en-US"/>
        </a:p>
      </dgm:t>
    </dgm:pt>
    <dgm:pt modelId="{43B7C837-49D6-40CE-BBAB-953D9E4BA7ED}" type="pres">
      <dgm:prSet presAssocID="{12714FC6-8B41-47E5-91DD-F02D34D23B93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037140-9B69-4B9F-A134-F2F2EB0F2E32}" type="pres">
      <dgm:prSet presAssocID="{12714FC6-8B41-47E5-91DD-F02D34D23B93}" presName="rootConnector" presStyleLbl="node2" presStyleIdx="0" presStyleCnt="6"/>
      <dgm:spPr/>
      <dgm:t>
        <a:bodyPr/>
        <a:lstStyle/>
        <a:p>
          <a:endParaRPr lang="en-US"/>
        </a:p>
      </dgm:t>
    </dgm:pt>
    <dgm:pt modelId="{FA37AA5D-87C2-47F6-9B72-B753C073E744}" type="pres">
      <dgm:prSet presAssocID="{12714FC6-8B41-47E5-91DD-F02D34D23B93}" presName="hierChild4" presStyleCnt="0"/>
      <dgm:spPr/>
    </dgm:pt>
    <dgm:pt modelId="{D137B270-71C5-4321-BD13-26FC1E0CC879}" type="pres">
      <dgm:prSet presAssocID="{14E7159B-552D-4CBC-9410-299A52D7DAA5}" presName="Name37" presStyleLbl="parChTrans1D3" presStyleIdx="0" presStyleCnt="6"/>
      <dgm:spPr/>
    </dgm:pt>
    <dgm:pt modelId="{AA60B378-02CC-45E6-BAB5-620911998CB3}" type="pres">
      <dgm:prSet presAssocID="{093F1A36-1597-4CC4-8A96-C23E994E6B9F}" presName="hierRoot2" presStyleCnt="0">
        <dgm:presLayoutVars>
          <dgm:hierBranch val="init"/>
        </dgm:presLayoutVars>
      </dgm:prSet>
      <dgm:spPr/>
    </dgm:pt>
    <dgm:pt modelId="{DCC10216-6954-4D60-85B3-AA7A40C3DBCB}" type="pres">
      <dgm:prSet presAssocID="{093F1A36-1597-4CC4-8A96-C23E994E6B9F}" presName="rootComposite" presStyleCnt="0"/>
      <dgm:spPr/>
      <dgm:t>
        <a:bodyPr/>
        <a:lstStyle/>
        <a:p>
          <a:endParaRPr lang="en-US"/>
        </a:p>
      </dgm:t>
    </dgm:pt>
    <dgm:pt modelId="{0F16A30D-F208-4FAE-8EC4-210EC24EA702}" type="pres">
      <dgm:prSet presAssocID="{093F1A36-1597-4CC4-8A96-C23E994E6B9F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7F2DB0-EE58-4078-83A7-1E7C89A91C89}" type="pres">
      <dgm:prSet presAssocID="{093F1A36-1597-4CC4-8A96-C23E994E6B9F}" presName="rootConnector" presStyleLbl="node3" presStyleIdx="0" presStyleCnt="6"/>
      <dgm:spPr/>
      <dgm:t>
        <a:bodyPr/>
        <a:lstStyle/>
        <a:p>
          <a:endParaRPr lang="en-US"/>
        </a:p>
      </dgm:t>
    </dgm:pt>
    <dgm:pt modelId="{7E55C115-36AD-421B-B43A-BC36D56B27C7}" type="pres">
      <dgm:prSet presAssocID="{093F1A36-1597-4CC4-8A96-C23E994E6B9F}" presName="hierChild4" presStyleCnt="0"/>
      <dgm:spPr/>
    </dgm:pt>
    <dgm:pt modelId="{804431EF-285A-463A-80F6-AC8E3C9D998D}" type="pres">
      <dgm:prSet presAssocID="{5631DE98-38A9-4328-83C8-C6376DFB63F9}" presName="Name37" presStyleLbl="parChTrans1D4" presStyleIdx="0" presStyleCnt="17"/>
      <dgm:spPr/>
    </dgm:pt>
    <dgm:pt modelId="{DDEF7274-E555-40A3-B94C-61EEF2FDF24C}" type="pres">
      <dgm:prSet presAssocID="{ED384591-78E9-4AA9-8FDF-E437BDABA304}" presName="hierRoot2" presStyleCnt="0">
        <dgm:presLayoutVars>
          <dgm:hierBranch val="init"/>
        </dgm:presLayoutVars>
      </dgm:prSet>
      <dgm:spPr/>
    </dgm:pt>
    <dgm:pt modelId="{299E5969-7EDF-497C-9930-61DC6CB08764}" type="pres">
      <dgm:prSet presAssocID="{ED384591-78E9-4AA9-8FDF-E437BDABA304}" presName="rootComposite" presStyleCnt="0"/>
      <dgm:spPr/>
      <dgm:t>
        <a:bodyPr/>
        <a:lstStyle/>
        <a:p>
          <a:endParaRPr lang="en-US"/>
        </a:p>
      </dgm:t>
    </dgm:pt>
    <dgm:pt modelId="{28CD498C-8EE6-44AC-B775-CBD10958800E}" type="pres">
      <dgm:prSet presAssocID="{ED384591-78E9-4AA9-8FDF-E437BDABA304}" presName="rootText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C10DF9-3DA5-4430-9C14-587B2F23DCA6}" type="pres">
      <dgm:prSet presAssocID="{ED384591-78E9-4AA9-8FDF-E437BDABA304}" presName="rootConnector" presStyleLbl="node4" presStyleIdx="0" presStyleCnt="15"/>
      <dgm:spPr/>
      <dgm:t>
        <a:bodyPr/>
        <a:lstStyle/>
        <a:p>
          <a:endParaRPr lang="en-US"/>
        </a:p>
      </dgm:t>
    </dgm:pt>
    <dgm:pt modelId="{50D928B0-4BBA-428E-8D8F-50DB1B87E5C4}" type="pres">
      <dgm:prSet presAssocID="{ED384591-78E9-4AA9-8FDF-E437BDABA304}" presName="hierChild4" presStyleCnt="0"/>
      <dgm:spPr/>
    </dgm:pt>
    <dgm:pt modelId="{26FA5C61-A8EF-4C2C-BA83-E398F33B2451}" type="pres">
      <dgm:prSet presAssocID="{F447A826-E4E9-44C1-854B-5BFD45403D9E}" presName="Name37" presStyleLbl="parChTrans1D4" presStyleIdx="1" presStyleCnt="17"/>
      <dgm:spPr/>
    </dgm:pt>
    <dgm:pt modelId="{0D599BFF-A300-4BFF-A5FE-589638EA418E}" type="pres">
      <dgm:prSet presAssocID="{B69281A4-8567-4773-9BA0-9C3CAB6F2267}" presName="hierRoot2" presStyleCnt="0">
        <dgm:presLayoutVars>
          <dgm:hierBranch val="init"/>
        </dgm:presLayoutVars>
      </dgm:prSet>
      <dgm:spPr/>
    </dgm:pt>
    <dgm:pt modelId="{EA08F7C0-5CE0-4AE7-B652-CD4713F81645}" type="pres">
      <dgm:prSet presAssocID="{B69281A4-8567-4773-9BA0-9C3CAB6F2267}" presName="rootComposite" presStyleCnt="0"/>
      <dgm:spPr/>
      <dgm:t>
        <a:bodyPr/>
        <a:lstStyle/>
        <a:p>
          <a:endParaRPr lang="en-US"/>
        </a:p>
      </dgm:t>
    </dgm:pt>
    <dgm:pt modelId="{F3A59D4B-6C2B-4D0D-8D76-7D9C8B6F4E53}" type="pres">
      <dgm:prSet presAssocID="{B69281A4-8567-4773-9BA0-9C3CAB6F2267}" presName="rootText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6CA814-E783-4EA8-BB3B-601F6D3B0E91}" type="pres">
      <dgm:prSet presAssocID="{B69281A4-8567-4773-9BA0-9C3CAB6F2267}" presName="rootConnector" presStyleLbl="node4" presStyleIdx="1" presStyleCnt="15"/>
      <dgm:spPr/>
      <dgm:t>
        <a:bodyPr/>
        <a:lstStyle/>
        <a:p>
          <a:endParaRPr lang="en-US"/>
        </a:p>
      </dgm:t>
    </dgm:pt>
    <dgm:pt modelId="{ACA9F408-8E71-4030-8D87-6D0C1F78BB17}" type="pres">
      <dgm:prSet presAssocID="{B69281A4-8567-4773-9BA0-9C3CAB6F2267}" presName="hierChild4" presStyleCnt="0"/>
      <dgm:spPr/>
    </dgm:pt>
    <dgm:pt modelId="{08BD393C-6C19-4A3A-8B69-17A0E684A469}" type="pres">
      <dgm:prSet presAssocID="{B69281A4-8567-4773-9BA0-9C3CAB6F2267}" presName="hierChild5" presStyleCnt="0"/>
      <dgm:spPr/>
    </dgm:pt>
    <dgm:pt modelId="{CD0520F2-59EC-4484-8EC3-66BC0AD85C7B}" type="pres">
      <dgm:prSet presAssocID="{ED384591-78E9-4AA9-8FDF-E437BDABA304}" presName="hierChild5" presStyleCnt="0"/>
      <dgm:spPr/>
    </dgm:pt>
    <dgm:pt modelId="{43E2D458-6A80-4CCA-AB1F-66DD67C34E02}" type="pres">
      <dgm:prSet presAssocID="{093F1A36-1597-4CC4-8A96-C23E994E6B9F}" presName="hierChild5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7"/>
      <dgm:spPr/>
      <dgm:t>
        <a:bodyPr/>
        <a:lstStyle/>
        <a:p>
          <a:endParaRPr lang="en-US"/>
        </a:p>
      </dgm:t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  <dgm:t>
        <a:bodyPr/>
        <a:lstStyle/>
        <a:p>
          <a:endParaRPr lang="en-US"/>
        </a:p>
      </dgm:t>
    </dgm:pt>
    <dgm:pt modelId="{08A0D1D2-3A20-4D63-8E35-B7C8B6B16D48}" type="pres">
      <dgm:prSet presAssocID="{4EC42421-831D-4CD3-8215-2AF4300F9C01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38C53E-A961-488B-8FBD-6EC13507B069}" type="pres">
      <dgm:prSet presAssocID="{4EC42421-831D-4CD3-8215-2AF4300F9C01}" presName="rootConnector" presStyleLbl="node2" presStyleIdx="1" presStyleCnt="6"/>
      <dgm:spPr/>
      <dgm:t>
        <a:bodyPr/>
        <a:lstStyle/>
        <a:p>
          <a:endParaRPr lang="en-US"/>
        </a:p>
      </dgm:t>
    </dgm:pt>
    <dgm:pt modelId="{A9C46FD3-3BE9-4E6E-BFF6-B0B42B13F857}" type="pres">
      <dgm:prSet presAssocID="{4EC42421-831D-4CD3-8215-2AF4300F9C01}" presName="hierChild4" presStyleCnt="0"/>
      <dgm:spPr/>
    </dgm:pt>
    <dgm:pt modelId="{437C66D6-3050-41AD-B751-9F7ACC8180C9}" type="pres">
      <dgm:prSet presAssocID="{2A659C54-F793-432A-A64C-A28074C4BF40}" presName="Name37" presStyleLbl="parChTrans1D3" presStyleIdx="1" presStyleCnt="6"/>
      <dgm:spPr/>
    </dgm:pt>
    <dgm:pt modelId="{6E54F9FC-2B97-4E5D-BABD-BF4B961874DE}" type="pres">
      <dgm:prSet presAssocID="{92747373-6247-4B3D-A345-8BDE7600B552}" presName="hierRoot2" presStyleCnt="0">
        <dgm:presLayoutVars>
          <dgm:hierBranch val="init"/>
        </dgm:presLayoutVars>
      </dgm:prSet>
      <dgm:spPr/>
    </dgm:pt>
    <dgm:pt modelId="{90AACC88-BE8A-4935-AE0A-6DEE75997190}" type="pres">
      <dgm:prSet presAssocID="{92747373-6247-4B3D-A345-8BDE7600B552}" presName="rootComposite" presStyleCnt="0"/>
      <dgm:spPr/>
      <dgm:t>
        <a:bodyPr/>
        <a:lstStyle/>
        <a:p>
          <a:endParaRPr lang="en-US"/>
        </a:p>
      </dgm:t>
    </dgm:pt>
    <dgm:pt modelId="{DF0A5574-BC96-494E-83D3-662C4102C77B}" type="pres">
      <dgm:prSet presAssocID="{92747373-6247-4B3D-A345-8BDE7600B552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EC5B70-6F6C-42C6-A6CF-C3A043595107}" type="pres">
      <dgm:prSet presAssocID="{92747373-6247-4B3D-A345-8BDE7600B552}" presName="rootConnector" presStyleLbl="node3" presStyleIdx="1" presStyleCnt="6"/>
      <dgm:spPr/>
      <dgm:t>
        <a:bodyPr/>
        <a:lstStyle/>
        <a:p>
          <a:endParaRPr lang="en-US"/>
        </a:p>
      </dgm:t>
    </dgm:pt>
    <dgm:pt modelId="{7B7E7A01-E4FD-42A4-8B99-CE6A94121342}" type="pres">
      <dgm:prSet presAssocID="{92747373-6247-4B3D-A345-8BDE7600B552}" presName="hierChild4" presStyleCnt="0"/>
      <dgm:spPr/>
    </dgm:pt>
    <dgm:pt modelId="{92E26265-9F86-4CD7-9314-966F931CDD48}" type="pres">
      <dgm:prSet presAssocID="{8004CE7D-E740-4B5B-B015-A0E3E86ADE01}" presName="Name37" presStyleLbl="parChTrans1D4" presStyleIdx="2" presStyleCnt="17"/>
      <dgm:spPr/>
    </dgm:pt>
    <dgm:pt modelId="{1DAF9E39-240D-483B-8594-2D45DC5B2CDA}" type="pres">
      <dgm:prSet presAssocID="{89AA2B9F-C5FC-4EA5-93E4-BCDE85D73BB5}" presName="hierRoot2" presStyleCnt="0">
        <dgm:presLayoutVars>
          <dgm:hierBranch val="init"/>
        </dgm:presLayoutVars>
      </dgm:prSet>
      <dgm:spPr/>
    </dgm:pt>
    <dgm:pt modelId="{87245F10-B372-4276-B680-0830776C8871}" type="pres">
      <dgm:prSet presAssocID="{89AA2B9F-C5FC-4EA5-93E4-BCDE85D73BB5}" presName="rootComposite" presStyleCnt="0"/>
      <dgm:spPr/>
      <dgm:t>
        <a:bodyPr/>
        <a:lstStyle/>
        <a:p>
          <a:endParaRPr lang="en-US"/>
        </a:p>
      </dgm:t>
    </dgm:pt>
    <dgm:pt modelId="{CF2CD9C9-DED1-4F2A-A934-5FE4EDFF2CBB}" type="pres">
      <dgm:prSet presAssocID="{89AA2B9F-C5FC-4EA5-93E4-BCDE85D73BB5}" presName="rootText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054ACD-1F34-4801-AB71-F1E06B0E1981}" type="pres">
      <dgm:prSet presAssocID="{89AA2B9F-C5FC-4EA5-93E4-BCDE85D73BB5}" presName="rootConnector" presStyleLbl="node4" presStyleIdx="2" presStyleCnt="15"/>
      <dgm:spPr/>
      <dgm:t>
        <a:bodyPr/>
        <a:lstStyle/>
        <a:p>
          <a:endParaRPr lang="en-US"/>
        </a:p>
      </dgm:t>
    </dgm:pt>
    <dgm:pt modelId="{967E94A3-3D1A-4B81-9B07-4CDE89FD69F8}" type="pres">
      <dgm:prSet presAssocID="{89AA2B9F-C5FC-4EA5-93E4-BCDE85D73BB5}" presName="hierChild4" presStyleCnt="0"/>
      <dgm:spPr/>
    </dgm:pt>
    <dgm:pt modelId="{47D33312-E0C7-476A-8704-2BB6E5064603}" type="pres">
      <dgm:prSet presAssocID="{28B35CFF-A9BC-4FF9-BA24-55B2545F2361}" presName="Name37" presStyleLbl="parChTrans1D4" presStyleIdx="3" presStyleCnt="17"/>
      <dgm:spPr/>
    </dgm:pt>
    <dgm:pt modelId="{3A8A57A1-0392-4159-B40A-4D664B72FBDD}" type="pres">
      <dgm:prSet presAssocID="{6A42BEA4-BC20-4B1C-8759-D7E1454116FE}" presName="hierRoot2" presStyleCnt="0">
        <dgm:presLayoutVars>
          <dgm:hierBranch val="init"/>
        </dgm:presLayoutVars>
      </dgm:prSet>
      <dgm:spPr/>
    </dgm:pt>
    <dgm:pt modelId="{03023121-CB37-4D57-9BA4-513583466EB3}" type="pres">
      <dgm:prSet presAssocID="{6A42BEA4-BC20-4B1C-8759-D7E1454116FE}" presName="rootComposite" presStyleCnt="0"/>
      <dgm:spPr/>
      <dgm:t>
        <a:bodyPr/>
        <a:lstStyle/>
        <a:p>
          <a:endParaRPr lang="en-US"/>
        </a:p>
      </dgm:t>
    </dgm:pt>
    <dgm:pt modelId="{F9B1214B-7445-42E6-82A2-1B867DBC289A}" type="pres">
      <dgm:prSet presAssocID="{6A42BEA4-BC20-4B1C-8759-D7E1454116FE}" presName="rootText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7E6829-4A2E-4F25-BB31-8D2C47A09EBE}" type="pres">
      <dgm:prSet presAssocID="{6A42BEA4-BC20-4B1C-8759-D7E1454116FE}" presName="rootConnector" presStyleLbl="node4" presStyleIdx="3" presStyleCnt="15"/>
      <dgm:spPr/>
      <dgm:t>
        <a:bodyPr/>
        <a:lstStyle/>
        <a:p>
          <a:endParaRPr lang="en-US"/>
        </a:p>
      </dgm:t>
    </dgm:pt>
    <dgm:pt modelId="{3390DFB2-CE8C-431A-81EB-B71326073C02}" type="pres">
      <dgm:prSet presAssocID="{6A42BEA4-BC20-4B1C-8759-D7E1454116FE}" presName="hierChild4" presStyleCnt="0"/>
      <dgm:spPr/>
    </dgm:pt>
    <dgm:pt modelId="{987324D9-805C-4DCB-B206-A481821EFA6F}" type="pres">
      <dgm:prSet presAssocID="{6A42BEA4-BC20-4B1C-8759-D7E1454116FE}" presName="hierChild5" presStyleCnt="0"/>
      <dgm:spPr/>
    </dgm:pt>
    <dgm:pt modelId="{9957FD97-D037-42E2-971F-FC3B1E87DA10}" type="pres">
      <dgm:prSet presAssocID="{89AA2B9F-C5FC-4EA5-93E4-BCDE85D73BB5}" presName="hierChild5" presStyleCnt="0"/>
      <dgm:spPr/>
    </dgm:pt>
    <dgm:pt modelId="{96BD44B7-CFF0-42AC-9BBC-34E3C383AEE9}" type="pres">
      <dgm:prSet presAssocID="{92747373-6247-4B3D-A345-8BDE7600B552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7"/>
      <dgm:spPr/>
      <dgm:t>
        <a:bodyPr/>
        <a:lstStyle/>
        <a:p>
          <a:endParaRPr lang="en-US"/>
        </a:p>
      </dgm:t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  <dgm:t>
        <a:bodyPr/>
        <a:lstStyle/>
        <a:p>
          <a:endParaRPr lang="en-US"/>
        </a:p>
      </dgm:t>
    </dgm:pt>
    <dgm:pt modelId="{7D64F4A3-0E55-47AC-A59B-9D5A9DC25552}" type="pres">
      <dgm:prSet presAssocID="{CF717C8A-B40B-4AFF-BF49-65ABB7DF8190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67CB49-EC34-46BC-AD2D-72F3BD95D049}" type="pres">
      <dgm:prSet presAssocID="{CF717C8A-B40B-4AFF-BF49-65ABB7DF8190}" presName="rootConnector" presStyleLbl="node2" presStyleIdx="2" presStyleCnt="6"/>
      <dgm:spPr/>
      <dgm:t>
        <a:bodyPr/>
        <a:lstStyle/>
        <a:p>
          <a:endParaRPr lang="en-US"/>
        </a:p>
      </dgm:t>
    </dgm:pt>
    <dgm:pt modelId="{EB3A10DA-2FA4-4DAD-8341-8078D7F83716}" type="pres">
      <dgm:prSet presAssocID="{CF717C8A-B40B-4AFF-BF49-65ABB7DF8190}" presName="hierChild4" presStyleCnt="0"/>
      <dgm:spPr/>
    </dgm:pt>
    <dgm:pt modelId="{71333C89-DA55-4D6F-8019-9D23E1930227}" type="pres">
      <dgm:prSet presAssocID="{2A58D54D-23F8-42BA-A7FE-B2D468F0EC92}" presName="Name37" presStyleLbl="parChTrans1D3" presStyleIdx="2" presStyleCnt="6"/>
      <dgm:spPr/>
    </dgm:pt>
    <dgm:pt modelId="{E6D63A7B-2677-46BF-9762-987DE8942E3E}" type="pres">
      <dgm:prSet presAssocID="{9D7A9A39-AF60-436B-8A2E-2A517336278D}" presName="hierRoot2" presStyleCnt="0">
        <dgm:presLayoutVars>
          <dgm:hierBranch val="init"/>
        </dgm:presLayoutVars>
      </dgm:prSet>
      <dgm:spPr/>
    </dgm:pt>
    <dgm:pt modelId="{2DB56354-6F2F-433B-A92C-074AFA8FBCB6}" type="pres">
      <dgm:prSet presAssocID="{9D7A9A39-AF60-436B-8A2E-2A517336278D}" presName="rootComposite" presStyleCnt="0"/>
      <dgm:spPr/>
      <dgm:t>
        <a:bodyPr/>
        <a:lstStyle/>
        <a:p>
          <a:endParaRPr lang="en-US"/>
        </a:p>
      </dgm:t>
    </dgm:pt>
    <dgm:pt modelId="{344C293F-BE31-4A64-9179-B04303302C8D}" type="pres">
      <dgm:prSet presAssocID="{9D7A9A39-AF60-436B-8A2E-2A517336278D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A50134-B0DD-45DD-A56D-06C8E2841835}" type="pres">
      <dgm:prSet presAssocID="{9D7A9A39-AF60-436B-8A2E-2A517336278D}" presName="rootConnector" presStyleLbl="node3" presStyleIdx="2" presStyleCnt="6"/>
      <dgm:spPr/>
      <dgm:t>
        <a:bodyPr/>
        <a:lstStyle/>
        <a:p>
          <a:endParaRPr lang="en-US"/>
        </a:p>
      </dgm:t>
    </dgm:pt>
    <dgm:pt modelId="{D0FDA132-927B-4F33-967C-CCFB01FFDF31}" type="pres">
      <dgm:prSet presAssocID="{9D7A9A39-AF60-436B-8A2E-2A517336278D}" presName="hierChild4" presStyleCnt="0"/>
      <dgm:spPr/>
    </dgm:pt>
    <dgm:pt modelId="{3E05A3CB-F48E-429D-95DD-40C75D10EF29}" type="pres">
      <dgm:prSet presAssocID="{8D058CF8-DE03-42A0-B1B6-67CBBCE4F0F0}" presName="Name37" presStyleLbl="parChTrans1D4" presStyleIdx="4" presStyleCnt="17"/>
      <dgm:spPr/>
    </dgm:pt>
    <dgm:pt modelId="{86BAD591-4838-42D9-8F5F-4AEFCB1EADD3}" type="pres">
      <dgm:prSet presAssocID="{A5B0B67A-B183-4C10-B373-F274825BBDBB}" presName="hierRoot2" presStyleCnt="0">
        <dgm:presLayoutVars>
          <dgm:hierBranch val="init"/>
        </dgm:presLayoutVars>
      </dgm:prSet>
      <dgm:spPr/>
    </dgm:pt>
    <dgm:pt modelId="{8402E190-B80E-42B2-B530-CF0C42FE1F8E}" type="pres">
      <dgm:prSet presAssocID="{A5B0B67A-B183-4C10-B373-F274825BBDBB}" presName="rootComposite" presStyleCnt="0"/>
      <dgm:spPr/>
      <dgm:t>
        <a:bodyPr/>
        <a:lstStyle/>
        <a:p>
          <a:endParaRPr lang="en-US"/>
        </a:p>
      </dgm:t>
    </dgm:pt>
    <dgm:pt modelId="{3FCEB18E-15A3-4D5F-A0A1-F74B1DB2CE68}" type="pres">
      <dgm:prSet presAssocID="{A5B0B67A-B183-4C10-B373-F274825BBDBB}" presName="rootText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5A4326-17D4-4237-BEEF-E42C80763AF0}" type="pres">
      <dgm:prSet presAssocID="{A5B0B67A-B183-4C10-B373-F274825BBDBB}" presName="rootConnector" presStyleLbl="node4" presStyleIdx="4" presStyleCnt="15"/>
      <dgm:spPr/>
      <dgm:t>
        <a:bodyPr/>
        <a:lstStyle/>
        <a:p>
          <a:endParaRPr lang="en-US"/>
        </a:p>
      </dgm:t>
    </dgm:pt>
    <dgm:pt modelId="{2F8FDCCD-AA4F-4768-8C47-CE9BD48CA841}" type="pres">
      <dgm:prSet presAssocID="{A5B0B67A-B183-4C10-B373-F274825BBDBB}" presName="hierChild4" presStyleCnt="0"/>
      <dgm:spPr/>
    </dgm:pt>
    <dgm:pt modelId="{D041F2CF-7561-4FBE-8D09-84B3EC48BA9D}" type="pres">
      <dgm:prSet presAssocID="{3FCD7EC6-9989-4607-9421-E507938E4561}" presName="Name37" presStyleLbl="parChTrans1D4" presStyleIdx="5" presStyleCnt="17"/>
      <dgm:spPr/>
    </dgm:pt>
    <dgm:pt modelId="{54C1895D-E4B6-418B-BE81-638267E9ED0E}" type="pres">
      <dgm:prSet presAssocID="{F92DDB20-FAAE-4824-9152-DCD14CA11980}" presName="hierRoot2" presStyleCnt="0">
        <dgm:presLayoutVars>
          <dgm:hierBranch val="init"/>
        </dgm:presLayoutVars>
      </dgm:prSet>
      <dgm:spPr/>
    </dgm:pt>
    <dgm:pt modelId="{275AB3CC-357C-4D20-A80E-889BBDCB961C}" type="pres">
      <dgm:prSet presAssocID="{F92DDB20-FAAE-4824-9152-DCD14CA11980}" presName="rootComposite" presStyleCnt="0"/>
      <dgm:spPr/>
      <dgm:t>
        <a:bodyPr/>
        <a:lstStyle/>
        <a:p>
          <a:endParaRPr lang="en-US"/>
        </a:p>
      </dgm:t>
    </dgm:pt>
    <dgm:pt modelId="{29F1A981-9271-414F-A0BD-C268A3826DC0}" type="pres">
      <dgm:prSet presAssocID="{F92DDB20-FAAE-4824-9152-DCD14CA11980}" presName="rootText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22AA44-0C2F-48F2-938F-7D389D83046E}" type="pres">
      <dgm:prSet presAssocID="{F92DDB20-FAAE-4824-9152-DCD14CA11980}" presName="rootConnector" presStyleLbl="node4" presStyleIdx="5" presStyleCnt="15"/>
      <dgm:spPr/>
      <dgm:t>
        <a:bodyPr/>
        <a:lstStyle/>
        <a:p>
          <a:endParaRPr lang="en-US"/>
        </a:p>
      </dgm:t>
    </dgm:pt>
    <dgm:pt modelId="{A6FE9991-A3C2-4DDE-9369-25BC94B73CF0}" type="pres">
      <dgm:prSet presAssocID="{F92DDB20-FAAE-4824-9152-DCD14CA11980}" presName="hierChild4" presStyleCnt="0"/>
      <dgm:spPr/>
    </dgm:pt>
    <dgm:pt modelId="{CD6CC388-CDBF-489F-B158-BC0BBAFBC387}" type="pres">
      <dgm:prSet presAssocID="{F92DDB20-FAAE-4824-9152-DCD14CA11980}" presName="hierChild5" presStyleCnt="0"/>
      <dgm:spPr/>
    </dgm:pt>
    <dgm:pt modelId="{D9851B6F-0B85-448C-AF33-A686E74FE2CA}" type="pres">
      <dgm:prSet presAssocID="{A5B0B67A-B183-4C10-B373-F274825BBDBB}" presName="hierChild5" presStyleCnt="0"/>
      <dgm:spPr/>
    </dgm:pt>
    <dgm:pt modelId="{7C33754E-3CDF-4366-886F-B237385BC31A}" type="pres">
      <dgm:prSet presAssocID="{9D7A9A39-AF60-436B-8A2E-2A517336278D}" presName="hierChild5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43C83D25-62C2-4BF5-8653-49EE462AF46A}" type="pres">
      <dgm:prSet presAssocID="{0483A33C-0AD2-4220-B7E8-1B7E21E0A918}" presName="Name37" presStyleLbl="parChTrans1D2" presStyleIdx="3" presStyleCnt="7"/>
      <dgm:spPr/>
    </dgm:pt>
    <dgm:pt modelId="{44D0DC5B-B84F-4545-BECC-E33D8030F8DB}" type="pres">
      <dgm:prSet presAssocID="{45F5A4C6-4E62-41A4-A05C-10D75D6BCC13}" presName="hierRoot2" presStyleCnt="0">
        <dgm:presLayoutVars>
          <dgm:hierBranch val="init"/>
        </dgm:presLayoutVars>
      </dgm:prSet>
      <dgm:spPr/>
    </dgm:pt>
    <dgm:pt modelId="{E8D0F755-9CD2-4B3E-808C-8122D106E8D0}" type="pres">
      <dgm:prSet presAssocID="{45F5A4C6-4E62-41A4-A05C-10D75D6BCC13}" presName="rootComposite" presStyleCnt="0"/>
      <dgm:spPr/>
      <dgm:t>
        <a:bodyPr/>
        <a:lstStyle/>
        <a:p>
          <a:endParaRPr lang="en-US"/>
        </a:p>
      </dgm:t>
    </dgm:pt>
    <dgm:pt modelId="{1D7EF2D8-A9DE-4C44-AC24-8F186013222B}" type="pres">
      <dgm:prSet presAssocID="{45F5A4C6-4E62-41A4-A05C-10D75D6BCC13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068CC4-2077-43D7-A4C8-D252D5767D7D}" type="pres">
      <dgm:prSet presAssocID="{45F5A4C6-4E62-41A4-A05C-10D75D6BCC13}" presName="rootConnector" presStyleLbl="node2" presStyleIdx="3" presStyleCnt="6"/>
      <dgm:spPr/>
      <dgm:t>
        <a:bodyPr/>
        <a:lstStyle/>
        <a:p>
          <a:endParaRPr lang="en-US"/>
        </a:p>
      </dgm:t>
    </dgm:pt>
    <dgm:pt modelId="{0444CE45-A5EB-4DF4-AC0F-B9DF440AC455}" type="pres">
      <dgm:prSet presAssocID="{45F5A4C6-4E62-41A4-A05C-10D75D6BCC13}" presName="hierChild4" presStyleCnt="0"/>
      <dgm:spPr/>
    </dgm:pt>
    <dgm:pt modelId="{484B03C6-3D8E-4AFE-8B84-A7AFBDC16456}" type="pres">
      <dgm:prSet presAssocID="{E72E02AE-2C63-49FD-AC5A-DD25AAF778E4}" presName="Name37" presStyleLbl="parChTrans1D3" presStyleIdx="3" presStyleCnt="6"/>
      <dgm:spPr/>
    </dgm:pt>
    <dgm:pt modelId="{E69E032F-DE7F-4076-B9EE-9D840E693920}" type="pres">
      <dgm:prSet presAssocID="{C4EFF4C9-9A56-4A64-940A-97568E3DD4EA}" presName="hierRoot2" presStyleCnt="0">
        <dgm:presLayoutVars>
          <dgm:hierBranch val="init"/>
        </dgm:presLayoutVars>
      </dgm:prSet>
      <dgm:spPr/>
    </dgm:pt>
    <dgm:pt modelId="{D5C75411-D7B2-490A-ACA9-71F13CD1F9AB}" type="pres">
      <dgm:prSet presAssocID="{C4EFF4C9-9A56-4A64-940A-97568E3DD4EA}" presName="rootComposite" presStyleCnt="0"/>
      <dgm:spPr/>
      <dgm:t>
        <a:bodyPr/>
        <a:lstStyle/>
        <a:p>
          <a:endParaRPr lang="en-US"/>
        </a:p>
      </dgm:t>
    </dgm:pt>
    <dgm:pt modelId="{4F2A39B6-A425-4F1F-BFB9-FC1CBF787E6E}" type="pres">
      <dgm:prSet presAssocID="{C4EFF4C9-9A56-4A64-940A-97568E3DD4EA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C9665C-C234-4688-91C9-8DA101B05251}" type="pres">
      <dgm:prSet presAssocID="{C4EFF4C9-9A56-4A64-940A-97568E3DD4EA}" presName="rootConnector" presStyleLbl="node3" presStyleIdx="3" presStyleCnt="6"/>
      <dgm:spPr/>
      <dgm:t>
        <a:bodyPr/>
        <a:lstStyle/>
        <a:p>
          <a:endParaRPr lang="en-US"/>
        </a:p>
      </dgm:t>
    </dgm:pt>
    <dgm:pt modelId="{D9E4F293-FAF2-44FA-BB2E-542ED959BDAF}" type="pres">
      <dgm:prSet presAssocID="{C4EFF4C9-9A56-4A64-940A-97568E3DD4EA}" presName="hierChild4" presStyleCnt="0"/>
      <dgm:spPr/>
    </dgm:pt>
    <dgm:pt modelId="{0A4672AC-B8A8-414D-9CBA-DF9EE6610C7C}" type="pres">
      <dgm:prSet presAssocID="{876FCF5D-9512-432D-BA50-FE29D7FAC922}" presName="Name37" presStyleLbl="parChTrans1D4" presStyleIdx="6" presStyleCnt="17"/>
      <dgm:spPr/>
    </dgm:pt>
    <dgm:pt modelId="{490B9774-63C4-44EC-BAA4-2BBDCF01D710}" type="pres">
      <dgm:prSet presAssocID="{02E43854-6A7C-4621-BCB2-CFE30AE2CFFE}" presName="hierRoot2" presStyleCnt="0">
        <dgm:presLayoutVars>
          <dgm:hierBranch val="init"/>
        </dgm:presLayoutVars>
      </dgm:prSet>
      <dgm:spPr/>
    </dgm:pt>
    <dgm:pt modelId="{14F093BE-59F0-434F-BE63-522634F26D94}" type="pres">
      <dgm:prSet presAssocID="{02E43854-6A7C-4621-BCB2-CFE30AE2CFFE}" presName="rootComposite" presStyleCnt="0"/>
      <dgm:spPr/>
      <dgm:t>
        <a:bodyPr/>
        <a:lstStyle/>
        <a:p>
          <a:endParaRPr lang="en-US"/>
        </a:p>
      </dgm:t>
    </dgm:pt>
    <dgm:pt modelId="{F136D268-594C-4806-BE4B-A911102CF8AA}" type="pres">
      <dgm:prSet presAssocID="{02E43854-6A7C-4621-BCB2-CFE30AE2CFFE}" presName="rootText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D83056-CA23-4A68-930B-832C75F3F7BB}" type="pres">
      <dgm:prSet presAssocID="{02E43854-6A7C-4621-BCB2-CFE30AE2CFFE}" presName="rootConnector" presStyleLbl="node4" presStyleIdx="6" presStyleCnt="15"/>
      <dgm:spPr/>
      <dgm:t>
        <a:bodyPr/>
        <a:lstStyle/>
        <a:p>
          <a:endParaRPr lang="en-US"/>
        </a:p>
      </dgm:t>
    </dgm:pt>
    <dgm:pt modelId="{FD658571-D034-4FFE-A53C-48EE49E2D73F}" type="pres">
      <dgm:prSet presAssocID="{02E43854-6A7C-4621-BCB2-CFE30AE2CFFE}" presName="hierChild4" presStyleCnt="0"/>
      <dgm:spPr/>
    </dgm:pt>
    <dgm:pt modelId="{85E24021-E1D1-4257-9F95-ADBDC5A82A00}" type="pres">
      <dgm:prSet presAssocID="{F9B09A65-F65A-4721-920E-690836ABE701}" presName="Name37" presStyleLbl="parChTrans1D4" presStyleIdx="7" presStyleCnt="17"/>
      <dgm:spPr/>
    </dgm:pt>
    <dgm:pt modelId="{3E26CDEA-3C59-471D-97CE-80138EDED62C}" type="pres">
      <dgm:prSet presAssocID="{28258DFD-4E08-4385-B16C-CAF0255AFE89}" presName="hierRoot2" presStyleCnt="0">
        <dgm:presLayoutVars>
          <dgm:hierBranch val="init"/>
        </dgm:presLayoutVars>
      </dgm:prSet>
      <dgm:spPr/>
    </dgm:pt>
    <dgm:pt modelId="{99FEB62A-C676-4B48-BD85-2ADEC7D09867}" type="pres">
      <dgm:prSet presAssocID="{28258DFD-4E08-4385-B16C-CAF0255AFE89}" presName="rootComposite" presStyleCnt="0"/>
      <dgm:spPr/>
      <dgm:t>
        <a:bodyPr/>
        <a:lstStyle/>
        <a:p>
          <a:endParaRPr lang="en-US"/>
        </a:p>
      </dgm:t>
    </dgm:pt>
    <dgm:pt modelId="{CFAB134A-E351-434D-8EEC-2B143E06DB9B}" type="pres">
      <dgm:prSet presAssocID="{28258DFD-4E08-4385-B16C-CAF0255AFE89}" presName="rootText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9091E5-D9A4-450A-9E95-4EB737AE9324}" type="pres">
      <dgm:prSet presAssocID="{28258DFD-4E08-4385-B16C-CAF0255AFE89}" presName="rootConnector" presStyleLbl="node4" presStyleIdx="7" presStyleCnt="15"/>
      <dgm:spPr/>
      <dgm:t>
        <a:bodyPr/>
        <a:lstStyle/>
        <a:p>
          <a:endParaRPr lang="en-US"/>
        </a:p>
      </dgm:t>
    </dgm:pt>
    <dgm:pt modelId="{41FDCCA4-A4F9-4D61-A08C-A4DB69FB93F1}" type="pres">
      <dgm:prSet presAssocID="{28258DFD-4E08-4385-B16C-CAF0255AFE89}" presName="hierChild4" presStyleCnt="0"/>
      <dgm:spPr/>
    </dgm:pt>
    <dgm:pt modelId="{4BD9347C-510A-47CC-B5A4-C7CDA4422BF0}" type="pres">
      <dgm:prSet presAssocID="{28258DFD-4E08-4385-B16C-CAF0255AFE89}" presName="hierChild5" presStyleCnt="0"/>
      <dgm:spPr/>
    </dgm:pt>
    <dgm:pt modelId="{FB1850EF-EE3A-4C88-9E7D-2727204D2B23}" type="pres">
      <dgm:prSet presAssocID="{4BD24533-B854-402D-8F3B-28E9A38F5A60}" presName="Name111" presStyleLbl="parChTrans1D4" presStyleIdx="8" presStyleCnt="17"/>
      <dgm:spPr/>
    </dgm:pt>
    <dgm:pt modelId="{86C1A5C9-FF6E-4EBA-8A46-8122E585802C}" type="pres">
      <dgm:prSet presAssocID="{2B7D9979-08EA-4BE9-9113-C152983BC39D}" presName="hierRoot3" presStyleCnt="0">
        <dgm:presLayoutVars>
          <dgm:hierBranch val="init"/>
        </dgm:presLayoutVars>
      </dgm:prSet>
      <dgm:spPr/>
    </dgm:pt>
    <dgm:pt modelId="{3479D3B8-341D-4E62-9E29-570C2B491BC1}" type="pres">
      <dgm:prSet presAssocID="{2B7D9979-08EA-4BE9-9113-C152983BC39D}" presName="rootComposite3" presStyleCnt="0"/>
      <dgm:spPr/>
      <dgm:t>
        <a:bodyPr/>
        <a:lstStyle/>
        <a:p>
          <a:endParaRPr lang="en-US"/>
        </a:p>
      </dgm:t>
    </dgm:pt>
    <dgm:pt modelId="{B3E5B5F3-8A88-414C-9A3C-FA2AC517CDE8}" type="pres">
      <dgm:prSet presAssocID="{2B7D9979-08EA-4BE9-9113-C152983BC39D}" presName="rootText3" presStyleLbl="asst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3E3C74-BEBE-45D7-A112-91D7B947179B}" type="pres">
      <dgm:prSet presAssocID="{2B7D9979-08EA-4BE9-9113-C152983BC39D}" presName="rootConnector3" presStyleLbl="asst4" presStyleIdx="0" presStyleCnt="2"/>
      <dgm:spPr/>
      <dgm:t>
        <a:bodyPr/>
        <a:lstStyle/>
        <a:p>
          <a:endParaRPr lang="en-US"/>
        </a:p>
      </dgm:t>
    </dgm:pt>
    <dgm:pt modelId="{D0ED9E03-A6A0-4C44-93B0-480A4D2201E0}" type="pres">
      <dgm:prSet presAssocID="{2B7D9979-08EA-4BE9-9113-C152983BC39D}" presName="hierChild6" presStyleCnt="0"/>
      <dgm:spPr/>
    </dgm:pt>
    <dgm:pt modelId="{7C00DC6A-3824-475D-A9A1-10B2F365253C}" type="pres">
      <dgm:prSet presAssocID="{2B7D9979-08EA-4BE9-9113-C152983BC39D}" presName="hierChild7" presStyleCnt="0"/>
      <dgm:spPr/>
    </dgm:pt>
    <dgm:pt modelId="{C7B4959E-53F3-4722-9770-BA751F7F4944}" type="pres">
      <dgm:prSet presAssocID="{02E43854-6A7C-4621-BCB2-CFE30AE2CFFE}" presName="hierChild5" presStyleCnt="0"/>
      <dgm:spPr/>
    </dgm:pt>
    <dgm:pt modelId="{4DCA2757-0C43-4B8E-9E28-BE1C15C97ACE}" type="pres">
      <dgm:prSet presAssocID="{C4EFF4C9-9A56-4A64-940A-97568E3DD4EA}" presName="hierChild5" presStyleCnt="0"/>
      <dgm:spPr/>
    </dgm:pt>
    <dgm:pt modelId="{980FC9BF-3D45-49EC-8A5E-B02AB17B21DF}" type="pres">
      <dgm:prSet presAssocID="{45F5A4C6-4E62-41A4-A05C-10D75D6BCC13}" presName="hierChild5" presStyleCnt="0"/>
      <dgm:spPr/>
    </dgm:pt>
    <dgm:pt modelId="{D189900E-1C2D-45BD-8AF5-B7A59C33E012}" type="pres">
      <dgm:prSet presAssocID="{71F2912A-1759-4F44-AC1A-598D6FA253BE}" presName="Name37" presStyleLbl="parChTrans1D2" presStyleIdx="4" presStyleCnt="7"/>
      <dgm:spPr/>
    </dgm:pt>
    <dgm:pt modelId="{8705BF0D-DD6C-4D22-9379-6A1652835817}" type="pres">
      <dgm:prSet presAssocID="{A2B74A34-7F57-464D-A34D-EC319A8A6058}" presName="hierRoot2" presStyleCnt="0">
        <dgm:presLayoutVars>
          <dgm:hierBranch val="init"/>
        </dgm:presLayoutVars>
      </dgm:prSet>
      <dgm:spPr/>
    </dgm:pt>
    <dgm:pt modelId="{53702C1A-1C1D-4740-BFA1-129D47EB8343}" type="pres">
      <dgm:prSet presAssocID="{A2B74A34-7F57-464D-A34D-EC319A8A6058}" presName="rootComposite" presStyleCnt="0"/>
      <dgm:spPr/>
      <dgm:t>
        <a:bodyPr/>
        <a:lstStyle/>
        <a:p>
          <a:endParaRPr lang="en-US"/>
        </a:p>
      </dgm:t>
    </dgm:pt>
    <dgm:pt modelId="{A8372E9D-E60C-4741-A3A2-AC7B1C4F51EE}" type="pres">
      <dgm:prSet presAssocID="{A2B74A34-7F57-464D-A34D-EC319A8A6058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3A5BF3-DE9B-426A-ADA2-A3DBC92CD19B}" type="pres">
      <dgm:prSet presAssocID="{A2B74A34-7F57-464D-A34D-EC319A8A6058}" presName="rootConnector" presStyleLbl="node2" presStyleIdx="4" presStyleCnt="6"/>
      <dgm:spPr/>
      <dgm:t>
        <a:bodyPr/>
        <a:lstStyle/>
        <a:p>
          <a:endParaRPr lang="en-US"/>
        </a:p>
      </dgm:t>
    </dgm:pt>
    <dgm:pt modelId="{4B59679F-230C-438D-BA2B-FC5C6B6D94E3}" type="pres">
      <dgm:prSet presAssocID="{A2B74A34-7F57-464D-A34D-EC319A8A6058}" presName="hierChild4" presStyleCnt="0"/>
      <dgm:spPr/>
    </dgm:pt>
    <dgm:pt modelId="{F771AC43-1818-4C05-9256-B2269BC4F0A5}" type="pres">
      <dgm:prSet presAssocID="{22183E84-A17D-4C21-823F-23EB71767EDB}" presName="Name37" presStyleLbl="parChTrans1D3" presStyleIdx="4" presStyleCnt="6"/>
      <dgm:spPr/>
    </dgm:pt>
    <dgm:pt modelId="{C1FBA0A9-EA62-45A3-BCCC-81385DB94A5F}" type="pres">
      <dgm:prSet presAssocID="{AFFC6C1A-D148-4535-8071-D7519A15FF49}" presName="hierRoot2" presStyleCnt="0">
        <dgm:presLayoutVars>
          <dgm:hierBranch val="init"/>
        </dgm:presLayoutVars>
      </dgm:prSet>
      <dgm:spPr/>
    </dgm:pt>
    <dgm:pt modelId="{6F1D6E0F-547B-4E77-B1B5-F9A90FD25D5B}" type="pres">
      <dgm:prSet presAssocID="{AFFC6C1A-D148-4535-8071-D7519A15FF49}" presName="rootComposite" presStyleCnt="0"/>
      <dgm:spPr/>
      <dgm:t>
        <a:bodyPr/>
        <a:lstStyle/>
        <a:p>
          <a:endParaRPr lang="en-US"/>
        </a:p>
      </dgm:t>
    </dgm:pt>
    <dgm:pt modelId="{C75C1D80-5EF4-4804-957F-294D77EB99AE}" type="pres">
      <dgm:prSet presAssocID="{AFFC6C1A-D148-4535-8071-D7519A15FF49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FE0DAA-1485-4221-8F72-53BE9E0649FD}" type="pres">
      <dgm:prSet presAssocID="{AFFC6C1A-D148-4535-8071-D7519A15FF49}" presName="rootConnector" presStyleLbl="node3" presStyleIdx="4" presStyleCnt="6"/>
      <dgm:spPr/>
      <dgm:t>
        <a:bodyPr/>
        <a:lstStyle/>
        <a:p>
          <a:endParaRPr lang="en-US"/>
        </a:p>
      </dgm:t>
    </dgm:pt>
    <dgm:pt modelId="{474E7E28-3001-4411-8A0F-439413B758F9}" type="pres">
      <dgm:prSet presAssocID="{AFFC6C1A-D148-4535-8071-D7519A15FF49}" presName="hierChild4" presStyleCnt="0"/>
      <dgm:spPr/>
    </dgm:pt>
    <dgm:pt modelId="{A9E8A296-9D32-492B-A634-90319F0DA134}" type="pres">
      <dgm:prSet presAssocID="{19789923-1774-45D6-90F9-87DE11CCCE9E}" presName="Name37" presStyleLbl="parChTrans1D4" presStyleIdx="9" presStyleCnt="17"/>
      <dgm:spPr/>
    </dgm:pt>
    <dgm:pt modelId="{FF007F46-F24C-48E3-ACB9-C6B10F83053D}" type="pres">
      <dgm:prSet presAssocID="{CA399104-18C7-428F-8CE6-4B2C600F8497}" presName="hierRoot2" presStyleCnt="0">
        <dgm:presLayoutVars>
          <dgm:hierBranch val="init"/>
        </dgm:presLayoutVars>
      </dgm:prSet>
      <dgm:spPr/>
    </dgm:pt>
    <dgm:pt modelId="{F362ACBC-E9BE-49A9-9DE3-A3E262D72601}" type="pres">
      <dgm:prSet presAssocID="{CA399104-18C7-428F-8CE6-4B2C600F8497}" presName="rootComposite" presStyleCnt="0"/>
      <dgm:spPr/>
      <dgm:t>
        <a:bodyPr/>
        <a:lstStyle/>
        <a:p>
          <a:endParaRPr lang="en-US"/>
        </a:p>
      </dgm:t>
    </dgm:pt>
    <dgm:pt modelId="{2B2DDEF9-7BD6-46B4-B02D-8CC2BF8C792C}" type="pres">
      <dgm:prSet presAssocID="{CA399104-18C7-428F-8CE6-4B2C600F8497}" presName="rootText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61E218-206A-4477-B350-26D0846854D7}" type="pres">
      <dgm:prSet presAssocID="{CA399104-18C7-428F-8CE6-4B2C600F8497}" presName="rootConnector" presStyleLbl="node4" presStyleIdx="8" presStyleCnt="15"/>
      <dgm:spPr/>
      <dgm:t>
        <a:bodyPr/>
        <a:lstStyle/>
        <a:p>
          <a:endParaRPr lang="en-US"/>
        </a:p>
      </dgm:t>
    </dgm:pt>
    <dgm:pt modelId="{A7BFCA11-D3EB-4D79-BA03-17648D137786}" type="pres">
      <dgm:prSet presAssocID="{CA399104-18C7-428F-8CE6-4B2C600F8497}" presName="hierChild4" presStyleCnt="0"/>
      <dgm:spPr/>
    </dgm:pt>
    <dgm:pt modelId="{9DC0A6C0-E308-44A5-B4B5-65F4958A7759}" type="pres">
      <dgm:prSet presAssocID="{4181DAA5-B54B-4BDE-A29A-D2CB9B02BC01}" presName="Name37" presStyleLbl="parChTrans1D4" presStyleIdx="10" presStyleCnt="17"/>
      <dgm:spPr/>
    </dgm:pt>
    <dgm:pt modelId="{D690D3FE-57B8-42A4-83DC-9F03A9814E9C}" type="pres">
      <dgm:prSet presAssocID="{AA1345F1-8E5D-4DC8-95EE-5E3706F8C328}" presName="hierRoot2" presStyleCnt="0">
        <dgm:presLayoutVars>
          <dgm:hierBranch val="init"/>
        </dgm:presLayoutVars>
      </dgm:prSet>
      <dgm:spPr/>
    </dgm:pt>
    <dgm:pt modelId="{55C8A44C-478E-4940-93D0-27C5080A92C9}" type="pres">
      <dgm:prSet presAssocID="{AA1345F1-8E5D-4DC8-95EE-5E3706F8C328}" presName="rootComposite" presStyleCnt="0"/>
      <dgm:spPr/>
      <dgm:t>
        <a:bodyPr/>
        <a:lstStyle/>
        <a:p>
          <a:endParaRPr lang="en-US"/>
        </a:p>
      </dgm:t>
    </dgm:pt>
    <dgm:pt modelId="{9F6878C3-2207-4DCE-91C1-67E82EA85A77}" type="pres">
      <dgm:prSet presAssocID="{AA1345F1-8E5D-4DC8-95EE-5E3706F8C328}" presName="rootText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1D37FC-144C-4B77-947E-D94926B0F887}" type="pres">
      <dgm:prSet presAssocID="{AA1345F1-8E5D-4DC8-95EE-5E3706F8C328}" presName="rootConnector" presStyleLbl="node4" presStyleIdx="9" presStyleCnt="15"/>
      <dgm:spPr/>
      <dgm:t>
        <a:bodyPr/>
        <a:lstStyle/>
        <a:p>
          <a:endParaRPr lang="en-US"/>
        </a:p>
      </dgm:t>
    </dgm:pt>
    <dgm:pt modelId="{538C3B24-CC41-4C1A-9F5A-01CEA3847883}" type="pres">
      <dgm:prSet presAssocID="{AA1345F1-8E5D-4DC8-95EE-5E3706F8C328}" presName="hierChild4" presStyleCnt="0"/>
      <dgm:spPr/>
    </dgm:pt>
    <dgm:pt modelId="{1D96823A-CB6A-4183-9F62-45C198925744}" type="pres">
      <dgm:prSet presAssocID="{AA1345F1-8E5D-4DC8-95EE-5E3706F8C328}" presName="hierChild5" presStyleCnt="0"/>
      <dgm:spPr/>
    </dgm:pt>
    <dgm:pt modelId="{2518E4D0-E645-4AF6-911D-79CDA10FBBEB}" type="pres">
      <dgm:prSet presAssocID="{290A04D3-9FCF-4410-98DA-3058C228E9E2}" presName="Name111" presStyleLbl="parChTrans1D4" presStyleIdx="11" presStyleCnt="17"/>
      <dgm:spPr/>
    </dgm:pt>
    <dgm:pt modelId="{931A3626-626B-4B3E-BB9D-F2C6461CA7A9}" type="pres">
      <dgm:prSet presAssocID="{E850E133-CCB8-422F-94AA-D68704E994AF}" presName="hierRoot3" presStyleCnt="0">
        <dgm:presLayoutVars>
          <dgm:hierBranch val="init"/>
        </dgm:presLayoutVars>
      </dgm:prSet>
      <dgm:spPr/>
    </dgm:pt>
    <dgm:pt modelId="{D6116CAD-5CBE-4F8C-AA00-182758CD3625}" type="pres">
      <dgm:prSet presAssocID="{E850E133-CCB8-422F-94AA-D68704E994AF}" presName="rootComposite3" presStyleCnt="0"/>
      <dgm:spPr/>
      <dgm:t>
        <a:bodyPr/>
        <a:lstStyle/>
        <a:p>
          <a:endParaRPr lang="en-US"/>
        </a:p>
      </dgm:t>
    </dgm:pt>
    <dgm:pt modelId="{2882D2AF-D256-467F-855F-38E4D56802F3}" type="pres">
      <dgm:prSet presAssocID="{E850E133-CCB8-422F-94AA-D68704E994AF}" presName="rootText3" presStyleLbl="asst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3A093E-5FC2-4AF5-A192-48CE464BE7EC}" type="pres">
      <dgm:prSet presAssocID="{E850E133-CCB8-422F-94AA-D68704E994AF}" presName="rootConnector3" presStyleLbl="asst4" presStyleIdx="1" presStyleCnt="2"/>
      <dgm:spPr/>
      <dgm:t>
        <a:bodyPr/>
        <a:lstStyle/>
        <a:p>
          <a:endParaRPr lang="en-US"/>
        </a:p>
      </dgm:t>
    </dgm:pt>
    <dgm:pt modelId="{AE9551DA-EDCB-4B1F-B253-B14B3E65F3D9}" type="pres">
      <dgm:prSet presAssocID="{E850E133-CCB8-422F-94AA-D68704E994AF}" presName="hierChild6" presStyleCnt="0"/>
      <dgm:spPr/>
    </dgm:pt>
    <dgm:pt modelId="{B6C88DBB-F262-460E-B8B5-B32F13E50081}" type="pres">
      <dgm:prSet presAssocID="{E850E133-CCB8-422F-94AA-D68704E994AF}" presName="hierChild7" presStyleCnt="0"/>
      <dgm:spPr/>
    </dgm:pt>
    <dgm:pt modelId="{9E0B0F99-6D00-4112-93FE-885104EC7800}" type="pres">
      <dgm:prSet presAssocID="{CA399104-18C7-428F-8CE6-4B2C600F8497}" presName="hierChild5" presStyleCnt="0"/>
      <dgm:spPr/>
    </dgm:pt>
    <dgm:pt modelId="{221A725B-283A-4E27-ABCF-7D98ACC72A05}" type="pres">
      <dgm:prSet presAssocID="{AFFC6C1A-D148-4535-8071-D7519A15FF49}" presName="hierChild5" presStyleCnt="0"/>
      <dgm:spPr/>
    </dgm:pt>
    <dgm:pt modelId="{AED3B21E-66AE-46DA-87B0-189F8F65B092}" type="pres">
      <dgm:prSet presAssocID="{A2B74A34-7F57-464D-A34D-EC319A8A6058}" presName="hierChild5" presStyleCnt="0"/>
      <dgm:spPr/>
    </dgm:pt>
    <dgm:pt modelId="{37E45AB8-F36E-457A-A351-F9CC175833F1}" type="pres">
      <dgm:prSet presAssocID="{AA9D8C8D-2A54-4426-88CB-F6A80F3A8D2B}" presName="Name37" presStyleLbl="parChTrans1D2" presStyleIdx="5" presStyleCnt="7"/>
      <dgm:spPr/>
    </dgm:pt>
    <dgm:pt modelId="{19AF1A62-A763-437C-87D1-A66C8D8F7CE1}" type="pres">
      <dgm:prSet presAssocID="{54BBE5FA-2407-4E69-BFD1-75B884A8CAF9}" presName="hierRoot2" presStyleCnt="0">
        <dgm:presLayoutVars>
          <dgm:hierBranch val="init"/>
        </dgm:presLayoutVars>
      </dgm:prSet>
      <dgm:spPr/>
    </dgm:pt>
    <dgm:pt modelId="{64187393-BE74-4919-BC82-A8B371A2B4E7}" type="pres">
      <dgm:prSet presAssocID="{54BBE5FA-2407-4E69-BFD1-75B884A8CAF9}" presName="rootComposite" presStyleCnt="0"/>
      <dgm:spPr/>
      <dgm:t>
        <a:bodyPr/>
        <a:lstStyle/>
        <a:p>
          <a:endParaRPr lang="en-US"/>
        </a:p>
      </dgm:t>
    </dgm:pt>
    <dgm:pt modelId="{8777AE83-9EB1-4C15-9B65-101A562C0BE1}" type="pres">
      <dgm:prSet presAssocID="{54BBE5FA-2407-4E69-BFD1-75B884A8CAF9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E46796-1A59-4448-B393-71BBC8760DF8}" type="pres">
      <dgm:prSet presAssocID="{54BBE5FA-2407-4E69-BFD1-75B884A8CAF9}" presName="rootConnector" presStyleLbl="node2" presStyleIdx="5" presStyleCnt="6"/>
      <dgm:spPr/>
      <dgm:t>
        <a:bodyPr/>
        <a:lstStyle/>
        <a:p>
          <a:endParaRPr lang="en-US"/>
        </a:p>
      </dgm:t>
    </dgm:pt>
    <dgm:pt modelId="{D5A5BC29-3ACF-4D01-949A-E365ED3F1A71}" type="pres">
      <dgm:prSet presAssocID="{54BBE5FA-2407-4E69-BFD1-75B884A8CAF9}" presName="hierChild4" presStyleCnt="0"/>
      <dgm:spPr/>
    </dgm:pt>
    <dgm:pt modelId="{3FD592E5-FDE8-4263-AF7F-EDF4D3EA1A82}" type="pres">
      <dgm:prSet presAssocID="{E4A7FB31-07AF-4CAD-AB1A-4B8BEF35325B}" presName="Name37" presStyleLbl="parChTrans1D3" presStyleIdx="5" presStyleCnt="6"/>
      <dgm:spPr/>
    </dgm:pt>
    <dgm:pt modelId="{350705D0-BD6A-49E9-A025-C231CB7DC6E7}" type="pres">
      <dgm:prSet presAssocID="{4B5FADFD-1893-4ABB-A66A-2144FF3E2DF8}" presName="hierRoot2" presStyleCnt="0">
        <dgm:presLayoutVars>
          <dgm:hierBranch val="init"/>
        </dgm:presLayoutVars>
      </dgm:prSet>
      <dgm:spPr/>
    </dgm:pt>
    <dgm:pt modelId="{0C31FC64-BD06-49D6-A5FC-B6C94E5FFC1E}" type="pres">
      <dgm:prSet presAssocID="{4B5FADFD-1893-4ABB-A66A-2144FF3E2DF8}" presName="rootComposite" presStyleCnt="0"/>
      <dgm:spPr/>
      <dgm:t>
        <a:bodyPr/>
        <a:lstStyle/>
        <a:p>
          <a:endParaRPr lang="en-US"/>
        </a:p>
      </dgm:t>
    </dgm:pt>
    <dgm:pt modelId="{E164CC52-D5AF-4835-B864-461B5AC4C239}" type="pres">
      <dgm:prSet presAssocID="{4B5FADFD-1893-4ABB-A66A-2144FF3E2DF8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939E9A-E44B-4D60-BC32-62548FC062A0}" type="pres">
      <dgm:prSet presAssocID="{4B5FADFD-1893-4ABB-A66A-2144FF3E2DF8}" presName="rootConnector" presStyleLbl="node3" presStyleIdx="5" presStyleCnt="6"/>
      <dgm:spPr/>
      <dgm:t>
        <a:bodyPr/>
        <a:lstStyle/>
        <a:p>
          <a:endParaRPr lang="en-US"/>
        </a:p>
      </dgm:t>
    </dgm:pt>
    <dgm:pt modelId="{1DDA4160-A2D9-4985-9844-2AE5D4EBB647}" type="pres">
      <dgm:prSet presAssocID="{4B5FADFD-1893-4ABB-A66A-2144FF3E2DF8}" presName="hierChild4" presStyleCnt="0"/>
      <dgm:spPr/>
    </dgm:pt>
    <dgm:pt modelId="{49B20152-B550-49AF-AE60-073A2B761E90}" type="pres">
      <dgm:prSet presAssocID="{1993C4FF-1395-4FDB-9ADE-075EDE55E185}" presName="Name37" presStyleLbl="parChTrans1D4" presStyleIdx="12" presStyleCnt="17"/>
      <dgm:spPr/>
    </dgm:pt>
    <dgm:pt modelId="{D9D72873-9A87-4944-A640-97302326D33B}" type="pres">
      <dgm:prSet presAssocID="{6BDE352A-1A43-4CCC-909F-541DC704A07F}" presName="hierRoot2" presStyleCnt="0">
        <dgm:presLayoutVars>
          <dgm:hierBranch val="init"/>
        </dgm:presLayoutVars>
      </dgm:prSet>
      <dgm:spPr/>
    </dgm:pt>
    <dgm:pt modelId="{17DBD1B3-7985-48F0-BFD5-562B655F5609}" type="pres">
      <dgm:prSet presAssocID="{6BDE352A-1A43-4CCC-909F-541DC704A07F}" presName="rootComposite" presStyleCnt="0"/>
      <dgm:spPr/>
      <dgm:t>
        <a:bodyPr/>
        <a:lstStyle/>
        <a:p>
          <a:endParaRPr lang="en-US"/>
        </a:p>
      </dgm:t>
    </dgm:pt>
    <dgm:pt modelId="{7E09FC35-A1F7-459C-8394-C6A7CC973762}" type="pres">
      <dgm:prSet presAssocID="{6BDE352A-1A43-4CCC-909F-541DC704A07F}" presName="rootText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61A2BD-9387-4906-AE11-C43ED0FF7B2B}" type="pres">
      <dgm:prSet presAssocID="{6BDE352A-1A43-4CCC-909F-541DC704A07F}" presName="rootConnector" presStyleLbl="node4" presStyleIdx="10" presStyleCnt="15"/>
      <dgm:spPr/>
      <dgm:t>
        <a:bodyPr/>
        <a:lstStyle/>
        <a:p>
          <a:endParaRPr lang="en-US"/>
        </a:p>
      </dgm:t>
    </dgm:pt>
    <dgm:pt modelId="{D8FA83BE-26C2-491E-8332-70F8AC26FF1A}" type="pres">
      <dgm:prSet presAssocID="{6BDE352A-1A43-4CCC-909F-541DC704A07F}" presName="hierChild4" presStyleCnt="0"/>
      <dgm:spPr/>
    </dgm:pt>
    <dgm:pt modelId="{29FCA13E-5423-46B5-9724-C2F825651588}" type="pres">
      <dgm:prSet presAssocID="{EBD1DEB0-A17B-405F-84DC-20E482667DE2}" presName="Name37" presStyleLbl="parChTrans1D4" presStyleIdx="13" presStyleCnt="17"/>
      <dgm:spPr/>
    </dgm:pt>
    <dgm:pt modelId="{155298FE-9328-4108-BB2E-6795237641DA}" type="pres">
      <dgm:prSet presAssocID="{92AA646F-4073-47C6-AB9E-4151267D0A69}" presName="hierRoot2" presStyleCnt="0">
        <dgm:presLayoutVars>
          <dgm:hierBranch val="init"/>
        </dgm:presLayoutVars>
      </dgm:prSet>
      <dgm:spPr/>
    </dgm:pt>
    <dgm:pt modelId="{41D6E6E4-DEBA-422C-9190-9E07CDD53DE8}" type="pres">
      <dgm:prSet presAssocID="{92AA646F-4073-47C6-AB9E-4151267D0A69}" presName="rootComposite" presStyleCnt="0"/>
      <dgm:spPr/>
      <dgm:t>
        <a:bodyPr/>
        <a:lstStyle/>
        <a:p>
          <a:endParaRPr lang="en-US"/>
        </a:p>
      </dgm:t>
    </dgm:pt>
    <dgm:pt modelId="{F9953884-3DD2-4C31-B455-05B91CEC23B0}" type="pres">
      <dgm:prSet presAssocID="{92AA646F-4073-47C6-AB9E-4151267D0A69}" presName="rootText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0E3B46-6354-46E4-98A3-F178A8AAC683}" type="pres">
      <dgm:prSet presAssocID="{92AA646F-4073-47C6-AB9E-4151267D0A69}" presName="rootConnector" presStyleLbl="node4" presStyleIdx="11" presStyleCnt="15"/>
      <dgm:spPr/>
      <dgm:t>
        <a:bodyPr/>
        <a:lstStyle/>
        <a:p>
          <a:endParaRPr lang="en-US"/>
        </a:p>
      </dgm:t>
    </dgm:pt>
    <dgm:pt modelId="{86CC4A12-6566-49F6-81E8-7C19EC7671F7}" type="pres">
      <dgm:prSet presAssocID="{92AA646F-4073-47C6-AB9E-4151267D0A69}" presName="hierChild4" presStyleCnt="0"/>
      <dgm:spPr/>
    </dgm:pt>
    <dgm:pt modelId="{401FE0AF-CF48-47DD-9F0B-133F331A9D94}" type="pres">
      <dgm:prSet presAssocID="{D3044277-CC46-416D-B405-92065B947CBC}" presName="Name37" presStyleLbl="parChTrans1D4" presStyleIdx="14" presStyleCnt="17"/>
      <dgm:spPr/>
    </dgm:pt>
    <dgm:pt modelId="{7352CBF9-921F-4BC8-AFD2-EA1F0ADFAF1E}" type="pres">
      <dgm:prSet presAssocID="{8D4F5E79-CA72-41AB-8D15-50FB51BB1CC0}" presName="hierRoot2" presStyleCnt="0">
        <dgm:presLayoutVars>
          <dgm:hierBranch val="init"/>
        </dgm:presLayoutVars>
      </dgm:prSet>
      <dgm:spPr/>
    </dgm:pt>
    <dgm:pt modelId="{3CA4C6CD-6AE4-4160-BC9A-B7293ADA727D}" type="pres">
      <dgm:prSet presAssocID="{8D4F5E79-CA72-41AB-8D15-50FB51BB1CC0}" presName="rootComposite" presStyleCnt="0"/>
      <dgm:spPr/>
      <dgm:t>
        <a:bodyPr/>
        <a:lstStyle/>
        <a:p>
          <a:endParaRPr lang="en-US"/>
        </a:p>
      </dgm:t>
    </dgm:pt>
    <dgm:pt modelId="{2BDEC1B9-A335-4083-A965-A3970EED022C}" type="pres">
      <dgm:prSet presAssocID="{8D4F5E79-CA72-41AB-8D15-50FB51BB1CC0}" presName="rootText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EA93EF-E00C-43A4-ADDF-E16ADB40606B}" type="pres">
      <dgm:prSet presAssocID="{8D4F5E79-CA72-41AB-8D15-50FB51BB1CC0}" presName="rootConnector" presStyleLbl="node4" presStyleIdx="12" presStyleCnt="15"/>
      <dgm:spPr/>
      <dgm:t>
        <a:bodyPr/>
        <a:lstStyle/>
        <a:p>
          <a:endParaRPr lang="en-US"/>
        </a:p>
      </dgm:t>
    </dgm:pt>
    <dgm:pt modelId="{7E26926B-6E78-446F-8115-07D93CF191F7}" type="pres">
      <dgm:prSet presAssocID="{8D4F5E79-CA72-41AB-8D15-50FB51BB1CC0}" presName="hierChild4" presStyleCnt="0"/>
      <dgm:spPr/>
    </dgm:pt>
    <dgm:pt modelId="{CB6604F4-94CB-4BB4-B286-375C45320396}" type="pres">
      <dgm:prSet presAssocID="{FED31DB0-E530-452A-85E0-47EF47ADE720}" presName="Name37" presStyleLbl="parChTrans1D4" presStyleIdx="15" presStyleCnt="17"/>
      <dgm:spPr/>
    </dgm:pt>
    <dgm:pt modelId="{79F1921A-6C10-4104-BE91-30627FA93B7B}" type="pres">
      <dgm:prSet presAssocID="{4A6F4D84-DA0A-4FB4-841F-34B34CC6EE0D}" presName="hierRoot2" presStyleCnt="0">
        <dgm:presLayoutVars>
          <dgm:hierBranch val="init"/>
        </dgm:presLayoutVars>
      </dgm:prSet>
      <dgm:spPr/>
    </dgm:pt>
    <dgm:pt modelId="{CCA03606-0DA0-4458-874D-E5A168053B69}" type="pres">
      <dgm:prSet presAssocID="{4A6F4D84-DA0A-4FB4-841F-34B34CC6EE0D}" presName="rootComposite" presStyleCnt="0"/>
      <dgm:spPr/>
      <dgm:t>
        <a:bodyPr/>
        <a:lstStyle/>
        <a:p>
          <a:endParaRPr lang="en-US"/>
        </a:p>
      </dgm:t>
    </dgm:pt>
    <dgm:pt modelId="{BAD9767B-1DA6-4752-8CB5-8AB5CFE5DD94}" type="pres">
      <dgm:prSet presAssocID="{4A6F4D84-DA0A-4FB4-841F-34B34CC6EE0D}" presName="rootText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CD4AAB-BCC0-4218-89CA-62194D9FEC0F}" type="pres">
      <dgm:prSet presAssocID="{4A6F4D84-DA0A-4FB4-841F-34B34CC6EE0D}" presName="rootConnector" presStyleLbl="node4" presStyleIdx="13" presStyleCnt="15"/>
      <dgm:spPr/>
      <dgm:t>
        <a:bodyPr/>
        <a:lstStyle/>
        <a:p>
          <a:endParaRPr lang="en-US"/>
        </a:p>
      </dgm:t>
    </dgm:pt>
    <dgm:pt modelId="{CFDF4CBB-ADBB-4B63-AF57-6FF1236847BA}" type="pres">
      <dgm:prSet presAssocID="{4A6F4D84-DA0A-4FB4-841F-34B34CC6EE0D}" presName="hierChild4" presStyleCnt="0"/>
      <dgm:spPr/>
    </dgm:pt>
    <dgm:pt modelId="{8B0A4480-4EEA-469D-B324-72362EB4E405}" type="pres">
      <dgm:prSet presAssocID="{BE75D36A-EDC4-40A7-B81A-C76A71DB8DE3}" presName="Name37" presStyleLbl="parChTrans1D4" presStyleIdx="16" presStyleCnt="17"/>
      <dgm:spPr/>
    </dgm:pt>
    <dgm:pt modelId="{70ECE589-FF9E-4067-A53A-56F54B91B99E}" type="pres">
      <dgm:prSet presAssocID="{111FD733-0E25-4774-97A9-50119A08FCD0}" presName="hierRoot2" presStyleCnt="0">
        <dgm:presLayoutVars>
          <dgm:hierBranch val="init"/>
        </dgm:presLayoutVars>
      </dgm:prSet>
      <dgm:spPr/>
    </dgm:pt>
    <dgm:pt modelId="{7220061A-8D2D-4B00-843C-273F8B602DAB}" type="pres">
      <dgm:prSet presAssocID="{111FD733-0E25-4774-97A9-50119A08FCD0}" presName="rootComposite" presStyleCnt="0"/>
      <dgm:spPr/>
      <dgm:t>
        <a:bodyPr/>
        <a:lstStyle/>
        <a:p>
          <a:endParaRPr lang="en-US"/>
        </a:p>
      </dgm:t>
    </dgm:pt>
    <dgm:pt modelId="{B10AF238-C97F-4CBF-8806-6FFAE5462282}" type="pres">
      <dgm:prSet presAssocID="{111FD733-0E25-4774-97A9-50119A08FCD0}" presName="rootText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AE1F5-7A5D-4A91-8503-D276B2ABA81B}" type="pres">
      <dgm:prSet presAssocID="{111FD733-0E25-4774-97A9-50119A08FCD0}" presName="rootConnector" presStyleLbl="node4" presStyleIdx="14" presStyleCnt="15"/>
      <dgm:spPr/>
      <dgm:t>
        <a:bodyPr/>
        <a:lstStyle/>
        <a:p>
          <a:endParaRPr lang="en-US"/>
        </a:p>
      </dgm:t>
    </dgm:pt>
    <dgm:pt modelId="{BCF0A8C4-20FD-48DF-B45F-B3DE66957948}" type="pres">
      <dgm:prSet presAssocID="{111FD733-0E25-4774-97A9-50119A08FCD0}" presName="hierChild4" presStyleCnt="0"/>
      <dgm:spPr/>
    </dgm:pt>
    <dgm:pt modelId="{DF7638BE-3820-4BF5-8541-41A5AEE7EDA4}" type="pres">
      <dgm:prSet presAssocID="{111FD733-0E25-4774-97A9-50119A08FCD0}" presName="hierChild5" presStyleCnt="0"/>
      <dgm:spPr/>
    </dgm:pt>
    <dgm:pt modelId="{AFE004A9-14F8-4323-BA75-F976DB33F7DA}" type="pres">
      <dgm:prSet presAssocID="{4A6F4D84-DA0A-4FB4-841F-34B34CC6EE0D}" presName="hierChild5" presStyleCnt="0"/>
      <dgm:spPr/>
    </dgm:pt>
    <dgm:pt modelId="{469559B1-9FDA-49AE-92BF-15C529405637}" type="pres">
      <dgm:prSet presAssocID="{8D4F5E79-CA72-41AB-8D15-50FB51BB1CC0}" presName="hierChild5" presStyleCnt="0"/>
      <dgm:spPr/>
    </dgm:pt>
    <dgm:pt modelId="{5D469A65-9302-4C4D-8BDC-33D366000348}" type="pres">
      <dgm:prSet presAssocID="{92AA646F-4073-47C6-AB9E-4151267D0A69}" presName="hierChild5" presStyleCnt="0"/>
      <dgm:spPr/>
    </dgm:pt>
    <dgm:pt modelId="{3F6A0B25-A849-4EFB-A2AB-C1E8021BAECF}" type="pres">
      <dgm:prSet presAssocID="{6BDE352A-1A43-4CCC-909F-541DC704A07F}" presName="hierChild5" presStyleCnt="0"/>
      <dgm:spPr/>
    </dgm:pt>
    <dgm:pt modelId="{5E081E35-5270-4569-AAF4-A113B140ABD3}" type="pres">
      <dgm:prSet presAssocID="{4B5FADFD-1893-4ABB-A66A-2144FF3E2DF8}" presName="hierChild5" presStyleCnt="0"/>
      <dgm:spPr/>
    </dgm:pt>
    <dgm:pt modelId="{30CD3739-BD5F-4875-B1C6-6B314BC55EEE}" type="pres">
      <dgm:prSet presAssocID="{54BBE5FA-2407-4E69-BFD1-75B884A8CAF9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  <dgm:pt modelId="{7CC60CE2-51D0-47DE-A469-FE4884597341}" type="pres">
      <dgm:prSet presAssocID="{4294CB15-5EAF-442A-BADC-24588A60ECFF}" presName="Name111" presStyleLbl="parChTrans1D2" presStyleIdx="6" presStyleCnt="7"/>
      <dgm:spPr/>
      <dgm:t>
        <a:bodyPr/>
        <a:lstStyle/>
        <a:p>
          <a:endParaRPr lang="en-US"/>
        </a:p>
      </dgm:t>
    </dgm:pt>
    <dgm:pt modelId="{2C28615C-654F-4C05-9383-C72EAED46321}" type="pres">
      <dgm:prSet presAssocID="{B29BF47F-FB6F-4BB3-8B1F-25C507DDACF5}" presName="hierRoot3" presStyleCnt="0">
        <dgm:presLayoutVars>
          <dgm:hierBranch val="init"/>
        </dgm:presLayoutVars>
      </dgm:prSet>
      <dgm:spPr/>
    </dgm:pt>
    <dgm:pt modelId="{531B400A-09FB-4AC6-91D5-6C58DB555D6A}" type="pres">
      <dgm:prSet presAssocID="{B29BF47F-FB6F-4BB3-8B1F-25C507DDACF5}" presName="rootComposite3" presStyleCnt="0"/>
      <dgm:spPr/>
      <dgm:t>
        <a:bodyPr/>
        <a:lstStyle/>
        <a:p>
          <a:endParaRPr lang="en-US"/>
        </a:p>
      </dgm:t>
    </dgm:pt>
    <dgm:pt modelId="{15F46F7C-8483-49B2-9069-BD47518FA3C5}" type="pres">
      <dgm:prSet presAssocID="{B29BF47F-FB6F-4BB3-8B1F-25C507DDACF5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CA6990-2D5D-47C3-9020-DF2944DEADCF}" type="pres">
      <dgm:prSet presAssocID="{B29BF47F-FB6F-4BB3-8B1F-25C507DDACF5}" presName="rootConnector3" presStyleLbl="asst1" presStyleIdx="0" presStyleCnt="1"/>
      <dgm:spPr/>
      <dgm:t>
        <a:bodyPr/>
        <a:lstStyle/>
        <a:p>
          <a:endParaRPr lang="en-US"/>
        </a:p>
      </dgm:t>
    </dgm:pt>
    <dgm:pt modelId="{0851F80F-8C6D-4400-A85F-BC390C21E4EE}" type="pres">
      <dgm:prSet presAssocID="{B29BF47F-FB6F-4BB3-8B1F-25C507DDACF5}" presName="hierChild6" presStyleCnt="0"/>
      <dgm:spPr/>
    </dgm:pt>
    <dgm:pt modelId="{3025C0A7-DA6F-4394-8167-7956EFF162F0}" type="pres">
      <dgm:prSet presAssocID="{B29BF47F-FB6F-4BB3-8B1F-25C507DDACF5}" presName="hierChild7" presStyleCnt="0"/>
      <dgm:spPr/>
    </dgm:pt>
  </dgm:ptLst>
  <dgm:cxnLst>
    <dgm:cxn modelId="{5A347608-B4C1-4A0A-97C0-0B6D5EE82B4D}" type="presOf" srcId="{47C757F0-AA23-46BE-9311-EA432CDEEAA1}" destId="{AE79172D-D441-42BB-84EA-E3D989670DED}" srcOrd="0" destOrd="0" presId="urn:microsoft.com/office/officeart/2005/8/layout/orgChart1#3"/>
    <dgm:cxn modelId="{8DAFDEE7-9D87-4493-BF56-3CABB9329B76}" srcId="{9D7A9A39-AF60-436B-8A2E-2A517336278D}" destId="{A5B0B67A-B183-4C10-B373-F274825BBDBB}" srcOrd="0" destOrd="0" parTransId="{8D058CF8-DE03-42A0-B1B6-67CBBCE4F0F0}" sibTransId="{B6B88F7B-7E2F-4E89-AC76-F5DCAEA92548}"/>
    <dgm:cxn modelId="{0A0821F9-F2FC-4C39-A11B-2A38D4133A65}" srcId="{C4EFF4C9-9A56-4A64-940A-97568E3DD4EA}" destId="{02E43854-6A7C-4621-BCB2-CFE30AE2CFFE}" srcOrd="0" destOrd="0" parTransId="{876FCF5D-9512-432D-BA50-FE29D7FAC922}" sibTransId="{E9B509A4-FE72-42D0-BBE4-1B9462B2B51B}"/>
    <dgm:cxn modelId="{8F15D21C-8A2B-46CC-A931-8E333285F46C}" srcId="{47C757F0-AA23-46BE-9311-EA432CDEEAA1}" destId="{54BBE5FA-2407-4E69-BFD1-75B884A8CAF9}" srcOrd="6" destOrd="0" parTransId="{AA9D8C8D-2A54-4426-88CB-F6A80F3A8D2B}" sibTransId="{8795655F-5A25-4590-A1DE-01A0C6EF324F}"/>
    <dgm:cxn modelId="{3CBB8460-40D7-441D-9EBD-8BE31276930D}" type="presOf" srcId="{02E43854-6A7C-4621-BCB2-CFE30AE2CFFE}" destId="{F136D268-594C-4806-BE4B-A911102CF8AA}" srcOrd="0" destOrd="0" presId="urn:microsoft.com/office/officeart/2005/8/layout/orgChart1#3"/>
    <dgm:cxn modelId="{D74DE485-3325-42DF-B02D-DEA15767DC37}" type="presOf" srcId="{CCF68ADE-40B6-47D0-93C1-88EC13ADC8AC}" destId="{AB3A8128-6C86-49B7-B5CC-0153888815E5}" srcOrd="0" destOrd="0" presId="urn:microsoft.com/office/officeart/2005/8/layout/orgChart1#3"/>
    <dgm:cxn modelId="{5A27DC6A-010F-4863-8A39-5A04DF8F324D}" srcId="{ED384591-78E9-4AA9-8FDF-E437BDABA304}" destId="{B69281A4-8567-4773-9BA0-9C3CAB6F2267}" srcOrd="0" destOrd="0" parTransId="{F447A826-E4E9-44C1-854B-5BFD45403D9E}" sibTransId="{8F78750B-8344-454E-A775-203449DA4ECA}"/>
    <dgm:cxn modelId="{76C85901-F8C8-4AC4-B197-DAFAE84025F6}" type="presOf" srcId="{4BD24533-B854-402D-8F3B-28E9A38F5A60}" destId="{FB1850EF-EE3A-4C88-9E7D-2727204D2B23}" srcOrd="0" destOrd="0" presId="urn:microsoft.com/office/officeart/2005/8/layout/orgChart1#3"/>
    <dgm:cxn modelId="{B63AB204-F9DA-4ABF-93C5-A14411ADDFAC}" type="presOf" srcId="{1993C4FF-1395-4FDB-9ADE-075EDE55E185}" destId="{49B20152-B550-49AF-AE60-073A2B761E90}" srcOrd="0" destOrd="0" presId="urn:microsoft.com/office/officeart/2005/8/layout/orgChart1#3"/>
    <dgm:cxn modelId="{B98075D2-B55C-4881-80CC-680AB3935F02}" srcId="{47C757F0-AA23-46BE-9311-EA432CDEEAA1}" destId="{4EC42421-831D-4CD3-8215-2AF4300F9C01}" srcOrd="2" destOrd="0" parTransId="{8D5FB264-0A5C-4C3A-85B7-453D9BD837DF}" sibTransId="{A1825131-D805-48C8-BFCE-E45C02E6F5CE}"/>
    <dgm:cxn modelId="{8880E62B-0C09-496B-B063-DCFB4914CCE7}" srcId="{92747373-6247-4B3D-A345-8BDE7600B552}" destId="{89AA2B9F-C5FC-4EA5-93E4-BCDE85D73BB5}" srcOrd="0" destOrd="0" parTransId="{8004CE7D-E740-4B5B-B015-A0E3E86ADE01}" sibTransId="{F5AA050F-BBDF-4E15-866F-FDF0D5BDA7FD}"/>
    <dgm:cxn modelId="{8F763DFF-767B-4A87-A82B-1D52E8D907FD}" type="presOf" srcId="{2B7D9979-08EA-4BE9-9113-C152983BC39D}" destId="{B3E5B5F3-8A88-414C-9A3C-FA2AC517CDE8}" srcOrd="0" destOrd="0" presId="urn:microsoft.com/office/officeart/2005/8/layout/orgChart1#3"/>
    <dgm:cxn modelId="{40A1A8D6-FD96-4740-9805-BBBF0310989D}" srcId="{A5B0B67A-B183-4C10-B373-F274825BBDBB}" destId="{F92DDB20-FAAE-4824-9152-DCD14CA11980}" srcOrd="0" destOrd="0" parTransId="{3FCD7EC6-9989-4607-9421-E507938E4561}" sibTransId="{FAC048BD-E284-4699-93D2-442F8C90B683}"/>
    <dgm:cxn modelId="{FEEC46E7-6D53-4FF1-9FBB-9B70FE96A740}" srcId="{4B5FADFD-1893-4ABB-A66A-2144FF3E2DF8}" destId="{6BDE352A-1A43-4CCC-909F-541DC704A07F}" srcOrd="0" destOrd="0" parTransId="{1993C4FF-1395-4FDB-9ADE-075EDE55E185}" sibTransId="{F15EC02A-BE05-4EB9-ABE7-995983894CF0}"/>
    <dgm:cxn modelId="{F2478CE0-332A-4331-9274-E7CED87FAA25}" type="presOf" srcId="{876FCF5D-9512-432D-BA50-FE29D7FAC922}" destId="{0A4672AC-B8A8-414D-9CBA-DF9EE6610C7C}" srcOrd="0" destOrd="0" presId="urn:microsoft.com/office/officeart/2005/8/layout/orgChart1#3"/>
    <dgm:cxn modelId="{609B652B-28F3-46A1-92DB-B75ED820FC30}" type="presOf" srcId="{14E7159B-552D-4CBC-9410-299A52D7DAA5}" destId="{D137B270-71C5-4321-BD13-26FC1E0CC879}" srcOrd="0" destOrd="0" presId="urn:microsoft.com/office/officeart/2005/8/layout/orgChart1#3"/>
    <dgm:cxn modelId="{AF03917C-E1AA-462F-A6AF-520F89D8A71C}" type="presOf" srcId="{92747373-6247-4B3D-A345-8BDE7600B552}" destId="{DF0A5574-BC96-494E-83D3-662C4102C77B}" srcOrd="0" destOrd="0" presId="urn:microsoft.com/office/officeart/2005/8/layout/orgChart1#3"/>
    <dgm:cxn modelId="{38C5EE0D-DA3F-4671-90BE-D8714D266852}" type="presOf" srcId="{111FD733-0E25-4774-97A9-50119A08FCD0}" destId="{35EAE1F5-7A5D-4A91-8503-D276B2ABA81B}" srcOrd="1" destOrd="0" presId="urn:microsoft.com/office/officeart/2005/8/layout/orgChart1#3"/>
    <dgm:cxn modelId="{444300BC-03B0-4F71-9B7A-9AEFB6DA06AF}" type="presOf" srcId="{EBD1DEB0-A17B-405F-84DC-20E482667DE2}" destId="{29FCA13E-5423-46B5-9724-C2F825651588}" srcOrd="0" destOrd="0" presId="urn:microsoft.com/office/officeart/2005/8/layout/orgChart1#3"/>
    <dgm:cxn modelId="{8E140B26-96BE-477F-A8BA-B9676FC3BECD}" type="presOf" srcId="{093F1A36-1597-4CC4-8A96-C23E994E6B9F}" destId="{0F16A30D-F208-4FAE-8EC4-210EC24EA702}" srcOrd="0" destOrd="0" presId="urn:microsoft.com/office/officeart/2005/8/layout/orgChart1#3"/>
    <dgm:cxn modelId="{9787D666-772E-4346-9BFE-C5B6513BD89B}" type="presOf" srcId="{8D5FB264-0A5C-4C3A-85B7-453D9BD837DF}" destId="{F492B679-3C8C-4E72-95A8-8B81298826E7}" srcOrd="0" destOrd="0" presId="urn:microsoft.com/office/officeart/2005/8/layout/orgChart1#3"/>
    <dgm:cxn modelId="{B3FD000F-7906-4BBA-8697-3D2E3EA05FB0}" type="presOf" srcId="{E72E02AE-2C63-49FD-AC5A-DD25AAF778E4}" destId="{484B03C6-3D8E-4AFE-8B84-A7AFBDC16456}" srcOrd="0" destOrd="0" presId="urn:microsoft.com/office/officeart/2005/8/layout/orgChart1#3"/>
    <dgm:cxn modelId="{2CBD8FB8-D437-42DA-8325-9A3AF8333E6A}" srcId="{12714FC6-8B41-47E5-91DD-F02D34D23B93}" destId="{093F1A36-1597-4CC4-8A96-C23E994E6B9F}" srcOrd="0" destOrd="0" parTransId="{14E7159B-552D-4CBC-9410-299A52D7DAA5}" sibTransId="{70DE66D6-CF50-43D8-B78B-050420354021}"/>
    <dgm:cxn modelId="{6B26978C-15F5-4B21-94D9-F4AEB1F46841}" type="presOf" srcId="{CA399104-18C7-428F-8CE6-4B2C600F8497}" destId="{8661E218-206A-4477-B350-26D0846854D7}" srcOrd="1" destOrd="0" presId="urn:microsoft.com/office/officeart/2005/8/layout/orgChart1#3"/>
    <dgm:cxn modelId="{9D3B5D87-0F88-473D-A059-864CDFECB2A9}" type="presOf" srcId="{6BDE352A-1A43-4CCC-909F-541DC704A07F}" destId="{7E09FC35-A1F7-459C-8394-C6A7CC973762}" srcOrd="0" destOrd="0" presId="urn:microsoft.com/office/officeart/2005/8/layout/orgChart1#3"/>
    <dgm:cxn modelId="{B57DC607-FA32-48A2-B096-DEE34C91143F}" type="presOf" srcId="{EACD17F5-D793-4A43-B489-D1804D50CFEF}" destId="{6A259130-4455-44E0-969B-948D1249687E}" srcOrd="0" destOrd="0" presId="urn:microsoft.com/office/officeart/2005/8/layout/orgChart1#3"/>
    <dgm:cxn modelId="{342AFF4D-5C86-4EAE-89D5-AC86E107CEF9}" srcId="{89AA2B9F-C5FC-4EA5-93E4-BCDE85D73BB5}" destId="{6A42BEA4-BC20-4B1C-8759-D7E1454116FE}" srcOrd="0" destOrd="0" parTransId="{28B35CFF-A9BC-4FF9-BA24-55B2545F2361}" sibTransId="{29553198-9D70-4F8C-9B9C-B934939FB7F9}"/>
    <dgm:cxn modelId="{9730AF3F-F53F-4BFD-80D4-3EBD016CBC39}" type="presOf" srcId="{2A58D54D-23F8-42BA-A7FE-B2D468F0EC92}" destId="{71333C89-DA55-4D6F-8019-9D23E1930227}" srcOrd="0" destOrd="0" presId="urn:microsoft.com/office/officeart/2005/8/layout/orgChart1#3"/>
    <dgm:cxn modelId="{F2E0BD21-D8BC-4ACF-B177-1D65B171060E}" srcId="{CA399104-18C7-428F-8CE6-4B2C600F8497}" destId="{AA1345F1-8E5D-4DC8-95EE-5E3706F8C328}" srcOrd="0" destOrd="0" parTransId="{4181DAA5-B54B-4BDE-A29A-D2CB9B02BC01}" sibTransId="{97FEF473-6388-455A-AE86-5E8A62B40786}"/>
    <dgm:cxn modelId="{8C1B9A56-E5BC-4954-824B-44BD17C25412}" srcId="{AFFC6C1A-D148-4535-8071-D7519A15FF49}" destId="{CA399104-18C7-428F-8CE6-4B2C600F8497}" srcOrd="0" destOrd="0" parTransId="{19789923-1774-45D6-90F9-87DE11CCCE9E}" sibTransId="{2864D2FB-74A9-4717-9754-1007AD28A40D}"/>
    <dgm:cxn modelId="{03F5C3B7-2B87-460B-BAA3-F626EC0120E6}" type="presOf" srcId="{45F5A4C6-4E62-41A4-A05C-10D75D6BCC13}" destId="{1D7EF2D8-A9DE-4C44-AC24-8F186013222B}" srcOrd="0" destOrd="0" presId="urn:microsoft.com/office/officeart/2005/8/layout/orgChart1#3"/>
    <dgm:cxn modelId="{F5E37086-5424-4048-8AC8-BA5F04797205}" type="presOf" srcId="{4181DAA5-B54B-4BDE-A29A-D2CB9B02BC01}" destId="{9DC0A6C0-E308-44A5-B4B5-65F4958A7759}" srcOrd="0" destOrd="0" presId="urn:microsoft.com/office/officeart/2005/8/layout/orgChart1#3"/>
    <dgm:cxn modelId="{B52B6B7C-4114-416F-9EBA-315994777E8A}" type="presOf" srcId="{FED31DB0-E530-452A-85E0-47EF47ADE720}" destId="{CB6604F4-94CB-4BB4-B286-375C45320396}" srcOrd="0" destOrd="0" presId="urn:microsoft.com/office/officeart/2005/8/layout/orgChart1#3"/>
    <dgm:cxn modelId="{DDB64350-0EA7-4D1B-BC48-055F91ACC5A6}" type="presOf" srcId="{4A6F4D84-DA0A-4FB4-841F-34B34CC6EE0D}" destId="{25CD4AAB-BCC0-4218-89CA-62194D9FEC0F}" srcOrd="1" destOrd="0" presId="urn:microsoft.com/office/officeart/2005/8/layout/orgChart1#3"/>
    <dgm:cxn modelId="{22E239F3-4529-4429-BE95-58FC169FEC1C}" srcId="{AA1345F1-8E5D-4DC8-95EE-5E3706F8C328}" destId="{E850E133-CCB8-422F-94AA-D68704E994AF}" srcOrd="0" destOrd="0" parTransId="{290A04D3-9FCF-4410-98DA-3058C228E9E2}" sibTransId="{F79BD29A-6191-4C4C-A2EF-59590ACADA06}"/>
    <dgm:cxn modelId="{D967930B-FFD6-4C0E-9C55-118F72DF4BA5}" type="presOf" srcId="{28258DFD-4E08-4385-B16C-CAF0255AFE89}" destId="{CFAB134A-E351-434D-8EEC-2B143E06DB9B}" srcOrd="0" destOrd="0" presId="urn:microsoft.com/office/officeart/2005/8/layout/orgChart1#3"/>
    <dgm:cxn modelId="{D79BC2EE-D019-496D-AB1D-0EDEF93F097B}" srcId="{CF717C8A-B40B-4AFF-BF49-65ABB7DF8190}" destId="{9D7A9A39-AF60-436B-8A2E-2A517336278D}" srcOrd="0" destOrd="0" parTransId="{2A58D54D-23F8-42BA-A7FE-B2D468F0EC92}" sibTransId="{4559EEF5-347C-4A62-B721-F423D9F9A9FF}"/>
    <dgm:cxn modelId="{7ADB51C3-320F-47BD-B6C4-11BF4AFF9395}" type="presOf" srcId="{54BBE5FA-2407-4E69-BFD1-75B884A8CAF9}" destId="{92E46796-1A59-4448-B393-71BBC8760DF8}" srcOrd="1" destOrd="0" presId="urn:microsoft.com/office/officeart/2005/8/layout/orgChart1#3"/>
    <dgm:cxn modelId="{FE64D548-63A1-42BA-8A2F-99620A1809E8}" type="presOf" srcId="{111FD733-0E25-4774-97A9-50119A08FCD0}" destId="{B10AF238-C97F-4CBF-8806-6FFAE5462282}" srcOrd="0" destOrd="0" presId="urn:microsoft.com/office/officeart/2005/8/layout/orgChart1#3"/>
    <dgm:cxn modelId="{1066C613-87A4-4E9D-88C4-8518FEA2E716}" srcId="{47C757F0-AA23-46BE-9311-EA432CDEEAA1}" destId="{45F5A4C6-4E62-41A4-A05C-10D75D6BCC13}" srcOrd="4" destOrd="0" parTransId="{0483A33C-0AD2-4220-B7E8-1B7E21E0A918}" sibTransId="{934DD1C7-2BFB-4064-8EE9-28CB0A9D5BAA}"/>
    <dgm:cxn modelId="{D4AA7441-3B9E-4C6B-A32C-74AB5AF9308F}" type="presOf" srcId="{F92DDB20-FAAE-4824-9152-DCD14CA11980}" destId="{8E22AA44-0C2F-48F2-938F-7D389D83046E}" srcOrd="1" destOrd="0" presId="urn:microsoft.com/office/officeart/2005/8/layout/orgChart1#3"/>
    <dgm:cxn modelId="{8E8F7EA5-E7C9-4FD3-BC06-29571F51B4D9}" type="presOf" srcId="{AA1345F1-8E5D-4DC8-95EE-5E3706F8C328}" destId="{C91D37FC-144C-4B77-947E-D94926B0F887}" srcOrd="1" destOrd="0" presId="urn:microsoft.com/office/officeart/2005/8/layout/orgChart1#3"/>
    <dgm:cxn modelId="{8326F90D-B3CD-4EFE-9CB6-13AAE90C1D06}" type="presOf" srcId="{54BBE5FA-2407-4E69-BFD1-75B884A8CAF9}" destId="{8777AE83-9EB1-4C15-9B65-101A562C0BE1}" srcOrd="0" destOrd="0" presId="urn:microsoft.com/office/officeart/2005/8/layout/orgChart1#3"/>
    <dgm:cxn modelId="{017218C5-921C-42C8-88C6-1902B590F64D}" type="presOf" srcId="{ED384591-78E9-4AA9-8FDF-E437BDABA304}" destId="{28CD498C-8EE6-44AC-B775-CBD10958800E}" srcOrd="0" destOrd="0" presId="urn:microsoft.com/office/officeart/2005/8/layout/orgChart1#3"/>
    <dgm:cxn modelId="{EBBDB03F-C255-4711-ACAC-7F2A130FA6A3}" srcId="{47C757F0-AA23-46BE-9311-EA432CDEEAA1}" destId="{CF717C8A-B40B-4AFF-BF49-65ABB7DF8190}" srcOrd="3" destOrd="0" parTransId="{CCF68ADE-40B6-47D0-93C1-88EC13ADC8AC}" sibTransId="{630D3E0B-D1D7-4E1A-8193-515AA5E1866F}"/>
    <dgm:cxn modelId="{89C7EF08-EF15-4251-BADC-F9089A817377}" type="presOf" srcId="{A2B74A34-7F57-464D-A34D-EC319A8A6058}" destId="{A8372E9D-E60C-4741-A3A2-AC7B1C4F51EE}" srcOrd="0" destOrd="0" presId="urn:microsoft.com/office/officeart/2005/8/layout/orgChart1#3"/>
    <dgm:cxn modelId="{B8D6496D-CB87-429E-8CD7-F94F1CB07E8B}" type="presOf" srcId="{2A659C54-F793-432A-A64C-A28074C4BF40}" destId="{437C66D6-3050-41AD-B751-9F7ACC8180C9}" srcOrd="0" destOrd="0" presId="urn:microsoft.com/office/officeart/2005/8/layout/orgChart1#3"/>
    <dgm:cxn modelId="{09EAB403-B363-486E-B867-43807D29E131}" type="presOf" srcId="{8D4F5E79-CA72-41AB-8D15-50FB51BB1CC0}" destId="{2CEA93EF-E00C-43A4-ADDF-E16ADB40606B}" srcOrd="1" destOrd="0" presId="urn:microsoft.com/office/officeart/2005/8/layout/orgChart1#3"/>
    <dgm:cxn modelId="{DFBF9149-3519-4D0B-9934-380CEE394877}" type="presOf" srcId="{28258DFD-4E08-4385-B16C-CAF0255AFE89}" destId="{479091E5-D9A4-450A-9E95-4EB737AE9324}" srcOrd="1" destOrd="0" presId="urn:microsoft.com/office/officeart/2005/8/layout/orgChart1#3"/>
    <dgm:cxn modelId="{4E539FDA-0542-4301-B050-815F98905139}" srcId="{54BBE5FA-2407-4E69-BFD1-75B884A8CAF9}" destId="{4B5FADFD-1893-4ABB-A66A-2144FF3E2DF8}" srcOrd="0" destOrd="0" parTransId="{E4A7FB31-07AF-4CAD-AB1A-4B8BEF35325B}" sibTransId="{8FBCAD15-8CC6-4F5F-B088-2C6F705560CE}"/>
    <dgm:cxn modelId="{F05946F2-E40B-44FB-AE49-3B24B1622907}" type="presOf" srcId="{AFFC6C1A-D148-4535-8071-D7519A15FF49}" destId="{C75C1D80-5EF4-4804-957F-294D77EB99AE}" srcOrd="0" destOrd="0" presId="urn:microsoft.com/office/officeart/2005/8/layout/orgChart1#3"/>
    <dgm:cxn modelId="{611FB8B9-D19A-435A-AA1E-D677F4DA0292}" type="presOf" srcId="{45F5A4C6-4E62-41A4-A05C-10D75D6BCC13}" destId="{8C068CC4-2077-43D7-A4C8-D252D5767D7D}" srcOrd="1" destOrd="0" presId="urn:microsoft.com/office/officeart/2005/8/layout/orgChart1#3"/>
    <dgm:cxn modelId="{DF407F78-42E5-4995-9659-8CF3830BCC08}" type="presOf" srcId="{A2B74A34-7F57-464D-A34D-EC319A8A6058}" destId="{203A5BF3-DE9B-426A-ADA2-A3DBC92CD19B}" srcOrd="1" destOrd="0" presId="urn:microsoft.com/office/officeart/2005/8/layout/orgChart1#3"/>
    <dgm:cxn modelId="{B516E839-D1C3-4571-BC67-475F1EA7E25F}" type="presOf" srcId="{F9B09A65-F65A-4721-920E-690836ABE701}" destId="{85E24021-E1D1-4257-9F95-ADBDC5A82A00}" srcOrd="0" destOrd="0" presId="urn:microsoft.com/office/officeart/2005/8/layout/orgChart1#3"/>
    <dgm:cxn modelId="{3B70C143-CD18-49FC-BAAB-01A4A45FB168}" type="presOf" srcId="{BE75D36A-EDC4-40A7-B81A-C76A71DB8DE3}" destId="{8B0A4480-4EEA-469D-B324-72362EB4E405}" srcOrd="0" destOrd="0" presId="urn:microsoft.com/office/officeart/2005/8/layout/orgChart1#3"/>
    <dgm:cxn modelId="{2CA369F5-770B-43D8-A0A9-90A9D3C7E1D4}" type="presOf" srcId="{AA9D8C8D-2A54-4426-88CB-F6A80F3A8D2B}" destId="{37E45AB8-F36E-457A-A351-F9CC175833F1}" srcOrd="0" destOrd="0" presId="urn:microsoft.com/office/officeart/2005/8/layout/orgChart1#3"/>
    <dgm:cxn modelId="{931236C9-9770-4287-8817-CFD321E99EAE}" srcId="{8D4F5E79-CA72-41AB-8D15-50FB51BB1CC0}" destId="{4A6F4D84-DA0A-4FB4-841F-34B34CC6EE0D}" srcOrd="0" destOrd="0" parTransId="{FED31DB0-E530-452A-85E0-47EF47ADE720}" sibTransId="{023E8AA9-5982-4BB8-A343-94876C8ADAA3}"/>
    <dgm:cxn modelId="{522EB53D-1CB8-40FF-914E-06267DA7CA8B}" srcId="{28258DFD-4E08-4385-B16C-CAF0255AFE89}" destId="{2B7D9979-08EA-4BE9-9113-C152983BC39D}" srcOrd="0" destOrd="0" parTransId="{4BD24533-B854-402D-8F3B-28E9A38F5A60}" sibTransId="{7C5C749C-479B-4FF9-87E3-75E9D30D9E48}"/>
    <dgm:cxn modelId="{9E0C5C3D-D1D4-4FAC-B31C-70C3FDF62579}" type="presOf" srcId="{9D7A9A39-AF60-436B-8A2E-2A517336278D}" destId="{344C293F-BE31-4A64-9179-B04303302C8D}" srcOrd="0" destOrd="0" presId="urn:microsoft.com/office/officeart/2005/8/layout/orgChart1#3"/>
    <dgm:cxn modelId="{4C2D151F-5A2F-4302-952D-CA0E33720CEE}" srcId="{47C757F0-AA23-46BE-9311-EA432CDEEAA1}" destId="{12714FC6-8B41-47E5-91DD-F02D34D23B93}" srcOrd="1" destOrd="0" parTransId="{EACD17F5-D793-4A43-B489-D1804D50CFEF}" sibTransId="{FA45D93F-0724-4936-AA45-E6762732A19D}"/>
    <dgm:cxn modelId="{A5AD1EED-98F5-4C62-8CCD-5D0C941BAD1E}" type="presOf" srcId="{0483A33C-0AD2-4220-B7E8-1B7E21E0A918}" destId="{43C83D25-62C2-4BF5-8653-49EE462AF46A}" srcOrd="0" destOrd="0" presId="urn:microsoft.com/office/officeart/2005/8/layout/orgChart1#3"/>
    <dgm:cxn modelId="{1D5826CB-97C2-469C-91BE-308BB3CAB731}" type="presOf" srcId="{A5B0B67A-B183-4C10-B373-F274825BBDBB}" destId="{3FCEB18E-15A3-4D5F-A0A1-F74B1DB2CE68}" srcOrd="0" destOrd="0" presId="urn:microsoft.com/office/officeart/2005/8/layout/orgChart1#3"/>
    <dgm:cxn modelId="{544992EE-87D8-458E-8F21-2EFE11CDFF55}" type="presOf" srcId="{47C757F0-AA23-46BE-9311-EA432CDEEAA1}" destId="{86420519-308D-4A6A-8FEA-6FB2E39BA448}" srcOrd="1" destOrd="0" presId="urn:microsoft.com/office/officeart/2005/8/layout/orgChart1#3"/>
    <dgm:cxn modelId="{8CB442FC-1DEB-4FDD-B4E2-EDFEA8D3C9BF}" type="presOf" srcId="{12714FC6-8B41-47E5-91DD-F02D34D23B93}" destId="{9A037140-9B69-4B9F-A134-F2F2EB0F2E32}" srcOrd="1" destOrd="0" presId="urn:microsoft.com/office/officeart/2005/8/layout/orgChart1#3"/>
    <dgm:cxn modelId="{C43D3C9A-E1BA-42C9-9BFE-827517168C0B}" type="presOf" srcId="{C4EFF4C9-9A56-4A64-940A-97568E3DD4EA}" destId="{4F2A39B6-A425-4F1F-BFB9-FC1CBF787E6E}" srcOrd="0" destOrd="0" presId="urn:microsoft.com/office/officeart/2005/8/layout/orgChart1#3"/>
    <dgm:cxn modelId="{1C4EE0D6-C46D-41E7-9A6B-D9692040D19F}" type="presOf" srcId="{92AA646F-4073-47C6-AB9E-4151267D0A69}" destId="{790E3B46-6354-46E4-98A3-F178A8AAC683}" srcOrd="1" destOrd="0" presId="urn:microsoft.com/office/officeart/2005/8/layout/orgChart1#3"/>
    <dgm:cxn modelId="{BC694B98-2A61-44A6-80F7-10EFF0B490E3}" srcId="{4EC42421-831D-4CD3-8215-2AF4300F9C01}" destId="{92747373-6247-4B3D-A345-8BDE7600B552}" srcOrd="0" destOrd="0" parTransId="{2A659C54-F793-432A-A64C-A28074C4BF40}" sibTransId="{25E49DB6-931D-4D8E-9A68-B96EF77A5660}"/>
    <dgm:cxn modelId="{C9DEB748-F493-434D-A5B1-6420CFDFD2E4}" type="presOf" srcId="{B69281A4-8567-4773-9BA0-9C3CAB6F2267}" destId="{F3A59D4B-6C2B-4D0D-8D76-7D9C8B6F4E53}" srcOrd="0" destOrd="0" presId="urn:microsoft.com/office/officeart/2005/8/layout/orgChart1#3"/>
    <dgm:cxn modelId="{83FA3212-FA53-4475-B619-82BCDA237102}" type="presOf" srcId="{E850E133-CCB8-422F-94AA-D68704E994AF}" destId="{2882D2AF-D256-467F-855F-38E4D56802F3}" srcOrd="0" destOrd="0" presId="urn:microsoft.com/office/officeart/2005/8/layout/orgChart1#3"/>
    <dgm:cxn modelId="{5741541A-F785-453B-9FFC-FB44D99D0446}" type="presOf" srcId="{5631DE98-38A9-4328-83C8-C6376DFB63F9}" destId="{804431EF-285A-463A-80F6-AC8E3C9D998D}" srcOrd="0" destOrd="0" presId="urn:microsoft.com/office/officeart/2005/8/layout/orgChart1#3"/>
    <dgm:cxn modelId="{C5BB9B80-E2AA-4ADA-B8F0-1F0C87CEE0C2}" type="presOf" srcId="{B29BF47F-FB6F-4BB3-8B1F-25C507DDACF5}" destId="{15F46F7C-8483-49B2-9069-BD47518FA3C5}" srcOrd="0" destOrd="0" presId="urn:microsoft.com/office/officeart/2005/8/layout/orgChart1#3"/>
    <dgm:cxn modelId="{68054D12-6D8F-4D69-94A0-53528F867325}" type="presOf" srcId="{4A6F4D84-DA0A-4FB4-841F-34B34CC6EE0D}" destId="{BAD9767B-1DA6-4752-8CB5-8AB5CFE5DD94}" srcOrd="0" destOrd="0" presId="urn:microsoft.com/office/officeart/2005/8/layout/orgChart1#3"/>
    <dgm:cxn modelId="{9AAD6085-6A47-4829-8B14-3E7FF79F235E}" type="presOf" srcId="{4EC42421-831D-4CD3-8215-2AF4300F9C01}" destId="{6238C53E-A961-488B-8FBD-6EC13507B069}" srcOrd="1" destOrd="0" presId="urn:microsoft.com/office/officeart/2005/8/layout/orgChart1#3"/>
    <dgm:cxn modelId="{8830DB72-D741-49D6-BEF3-6CF57780D8CE}" srcId="{47C757F0-AA23-46BE-9311-EA432CDEEAA1}" destId="{A2B74A34-7F57-464D-A34D-EC319A8A6058}" srcOrd="5" destOrd="0" parTransId="{71F2912A-1759-4F44-AC1A-598D6FA253BE}" sibTransId="{9CC1CF6C-7797-4DB4-BBC2-FC6786371AEE}"/>
    <dgm:cxn modelId="{8CB7CB6B-47C1-4510-94DB-8C3956C2EAA0}" srcId="{45F5A4C6-4E62-41A4-A05C-10D75D6BCC13}" destId="{C4EFF4C9-9A56-4A64-940A-97568E3DD4EA}" srcOrd="0" destOrd="0" parTransId="{E72E02AE-2C63-49FD-AC5A-DD25AAF778E4}" sibTransId="{1900A064-D735-4552-9C44-5B934114D391}"/>
    <dgm:cxn modelId="{45B17301-FD96-411D-8E4D-27398464AD80}" type="presOf" srcId="{AA1345F1-8E5D-4DC8-95EE-5E3706F8C328}" destId="{9F6878C3-2207-4DCE-91C1-67E82EA85A77}" srcOrd="0" destOrd="0" presId="urn:microsoft.com/office/officeart/2005/8/layout/orgChart1#3"/>
    <dgm:cxn modelId="{9924BC07-7581-4A7B-889E-11109A754235}" type="presOf" srcId="{28B35CFF-A9BC-4FF9-BA24-55B2545F2361}" destId="{47D33312-E0C7-476A-8704-2BB6E5064603}" srcOrd="0" destOrd="0" presId="urn:microsoft.com/office/officeart/2005/8/layout/orgChart1#3"/>
    <dgm:cxn modelId="{1FCEBA2B-7765-4E10-9B26-672DFE63B119}" srcId="{A2B74A34-7F57-464D-A34D-EC319A8A6058}" destId="{AFFC6C1A-D148-4535-8071-D7519A15FF49}" srcOrd="0" destOrd="0" parTransId="{22183E84-A17D-4C21-823F-23EB71767EDB}" sibTransId="{62D52D8D-D971-4EE4-AEAD-F4DF2261F609}"/>
    <dgm:cxn modelId="{4354CAEB-1740-406F-B556-E3F0987FB1B3}" type="presOf" srcId="{22183E84-A17D-4C21-823F-23EB71767EDB}" destId="{F771AC43-1818-4C05-9256-B2269BC4F0A5}" srcOrd="0" destOrd="0" presId="urn:microsoft.com/office/officeart/2005/8/layout/orgChart1#3"/>
    <dgm:cxn modelId="{F8B1086D-CF60-40DD-84DE-E1B0D7552780}" type="presOf" srcId="{4EC42421-831D-4CD3-8215-2AF4300F9C01}" destId="{08A0D1D2-3A20-4D63-8E35-B7C8B6B16D48}" srcOrd="0" destOrd="0" presId="urn:microsoft.com/office/officeart/2005/8/layout/orgChart1#3"/>
    <dgm:cxn modelId="{54AF3E99-CA82-41B9-A604-C89438894E4C}" type="presOf" srcId="{02E43854-6A7C-4621-BCB2-CFE30AE2CFFE}" destId="{A8D83056-CA23-4A68-930B-832C75F3F7BB}" srcOrd="1" destOrd="0" presId="urn:microsoft.com/office/officeart/2005/8/layout/orgChart1#3"/>
    <dgm:cxn modelId="{1D982F03-9B65-4091-8EDD-3224670FDD3D}" type="presOf" srcId="{B29BF47F-FB6F-4BB3-8B1F-25C507DDACF5}" destId="{84CA6990-2D5D-47C3-9020-DF2944DEADCF}" srcOrd="1" destOrd="0" presId="urn:microsoft.com/office/officeart/2005/8/layout/orgChart1#3"/>
    <dgm:cxn modelId="{FDAD02DE-974E-419C-A3B7-4ED7369193A6}" type="presOf" srcId="{4294CB15-5EAF-442A-BADC-24588A60ECFF}" destId="{7CC60CE2-51D0-47DE-A469-FE4884597341}" srcOrd="0" destOrd="0" presId="urn:microsoft.com/office/officeart/2005/8/layout/orgChart1#3"/>
    <dgm:cxn modelId="{A7674C5E-39EE-48DD-801C-6B1FD57A9DB3}" type="presOf" srcId="{9D7A9A39-AF60-436B-8A2E-2A517336278D}" destId="{FBA50134-B0DD-45DD-A56D-06C8E2841835}" srcOrd="1" destOrd="0" presId="urn:microsoft.com/office/officeart/2005/8/layout/orgChart1#3"/>
    <dgm:cxn modelId="{E7FF58A8-B298-4E65-9495-7D1E079E6DB1}" type="presOf" srcId="{6BDE352A-1A43-4CCC-909F-541DC704A07F}" destId="{9161A2BD-9387-4906-AE11-C43ED0FF7B2B}" srcOrd="1" destOrd="0" presId="urn:microsoft.com/office/officeart/2005/8/layout/orgChart1#3"/>
    <dgm:cxn modelId="{2501FFED-13B0-4803-A6F4-CC25FFFF98D0}" type="presOf" srcId="{8004CE7D-E740-4B5B-B015-A0E3E86ADE01}" destId="{92E26265-9F86-4CD7-9314-966F931CDD48}" srcOrd="0" destOrd="0" presId="urn:microsoft.com/office/officeart/2005/8/layout/orgChart1#3"/>
    <dgm:cxn modelId="{C76A5B85-D546-41DA-96D7-2E85B55C6FEA}" type="presOf" srcId="{D3044277-CC46-416D-B405-92065B947CBC}" destId="{401FE0AF-CF48-47DD-9F0B-133F331A9D94}" srcOrd="0" destOrd="0" presId="urn:microsoft.com/office/officeart/2005/8/layout/orgChart1#3"/>
    <dgm:cxn modelId="{3F08584A-2F48-4970-A260-76F1FB63A4F8}" type="presOf" srcId="{ED384591-78E9-4AA9-8FDF-E437BDABA304}" destId="{11C10DF9-3DA5-4430-9C14-587B2F23DCA6}" srcOrd="1" destOrd="0" presId="urn:microsoft.com/office/officeart/2005/8/layout/orgChart1#3"/>
    <dgm:cxn modelId="{B7A59ABB-5D73-44E3-89F1-A5B79244F3EE}" srcId="{A77D31B3-3808-4FBA-8FA4-CC8D448A173E}" destId="{47C757F0-AA23-46BE-9311-EA432CDEEAA1}" srcOrd="0" destOrd="0" parTransId="{AB39B06D-FE6C-48B2-B5B4-77CD0C8CF7AD}" sibTransId="{DF0D1C21-B79E-4875-B7FA-EF183CB48B88}"/>
    <dgm:cxn modelId="{AAA1396B-4ECE-4EBE-BA8D-96D748BA61F6}" type="presOf" srcId="{92AA646F-4073-47C6-AB9E-4151267D0A69}" destId="{F9953884-3DD2-4C31-B455-05B91CEC23B0}" srcOrd="0" destOrd="0" presId="urn:microsoft.com/office/officeart/2005/8/layout/orgChart1#3"/>
    <dgm:cxn modelId="{57B41C6F-D7CE-4CE2-919C-35B07F4DF4EF}" type="presOf" srcId="{A5B0B67A-B183-4C10-B373-F274825BBDBB}" destId="{B25A4326-17D4-4237-BEEF-E42C80763AF0}" srcOrd="1" destOrd="0" presId="urn:microsoft.com/office/officeart/2005/8/layout/orgChart1#3"/>
    <dgm:cxn modelId="{65B5C6A5-F63E-4212-8C45-FF39C35C8593}" srcId="{6BDE352A-1A43-4CCC-909F-541DC704A07F}" destId="{92AA646F-4073-47C6-AB9E-4151267D0A69}" srcOrd="0" destOrd="0" parTransId="{EBD1DEB0-A17B-405F-84DC-20E482667DE2}" sibTransId="{77A5B3BE-C986-4474-9F2D-C0536860232C}"/>
    <dgm:cxn modelId="{44ED898D-DD56-4AFD-8EE7-11E0CA42C76F}" srcId="{4A6F4D84-DA0A-4FB4-841F-34B34CC6EE0D}" destId="{111FD733-0E25-4774-97A9-50119A08FCD0}" srcOrd="0" destOrd="0" parTransId="{BE75D36A-EDC4-40A7-B81A-C76A71DB8DE3}" sibTransId="{5B244691-7CBE-4AE1-B28C-0A4589A4440B}"/>
    <dgm:cxn modelId="{40C263EF-A91B-47DC-8D85-39C49EECB253}" type="presOf" srcId="{CF717C8A-B40B-4AFF-BF49-65ABB7DF8190}" destId="{7D64F4A3-0E55-47AC-A59B-9D5A9DC25552}" srcOrd="0" destOrd="0" presId="urn:microsoft.com/office/officeart/2005/8/layout/orgChart1#3"/>
    <dgm:cxn modelId="{8DEF8028-08D2-4ADF-B65C-EEF83547B2C8}" type="presOf" srcId="{6A42BEA4-BC20-4B1C-8759-D7E1454116FE}" destId="{AB7E6829-4A2E-4F25-BB31-8D2C47A09EBE}" srcOrd="1" destOrd="0" presId="urn:microsoft.com/office/officeart/2005/8/layout/orgChart1#3"/>
    <dgm:cxn modelId="{0EC8BEFF-D55F-4B42-845D-1B853D9676C7}" type="presOf" srcId="{71F2912A-1759-4F44-AC1A-598D6FA253BE}" destId="{D189900E-1C2D-45BD-8AF5-B7A59C33E012}" srcOrd="0" destOrd="0" presId="urn:microsoft.com/office/officeart/2005/8/layout/orgChart1#3"/>
    <dgm:cxn modelId="{A97116E4-D3CF-44D0-885A-21022BE7843C}" type="presOf" srcId="{89AA2B9F-C5FC-4EA5-93E4-BCDE85D73BB5}" destId="{CF2CD9C9-DED1-4F2A-A934-5FE4EDFF2CBB}" srcOrd="0" destOrd="0" presId="urn:microsoft.com/office/officeart/2005/8/layout/orgChart1#3"/>
    <dgm:cxn modelId="{77B7E1C5-0962-4B0B-8B41-6EB97528080F}" type="presOf" srcId="{E4A7FB31-07AF-4CAD-AB1A-4B8BEF35325B}" destId="{3FD592E5-FDE8-4263-AF7F-EDF4D3EA1A82}" srcOrd="0" destOrd="0" presId="urn:microsoft.com/office/officeart/2005/8/layout/orgChart1#3"/>
    <dgm:cxn modelId="{BD8BE6D5-FEA6-4AB2-AE2F-6EBC14ED2A77}" srcId="{92AA646F-4073-47C6-AB9E-4151267D0A69}" destId="{8D4F5E79-CA72-41AB-8D15-50FB51BB1CC0}" srcOrd="0" destOrd="0" parTransId="{D3044277-CC46-416D-B405-92065B947CBC}" sibTransId="{F3B39424-92DE-447B-92BF-D68111CE74B9}"/>
    <dgm:cxn modelId="{AA98168A-769F-46A2-AC37-28AB00D7B065}" type="presOf" srcId="{AFFC6C1A-D148-4535-8071-D7519A15FF49}" destId="{67FE0DAA-1485-4221-8F72-53BE9E0649FD}" srcOrd="1" destOrd="0" presId="urn:microsoft.com/office/officeart/2005/8/layout/orgChart1#3"/>
    <dgm:cxn modelId="{5108DC12-982C-4712-857A-CABFA9325E01}" type="presOf" srcId="{3FCD7EC6-9989-4607-9421-E507938E4561}" destId="{D041F2CF-7561-4FBE-8D09-84B3EC48BA9D}" srcOrd="0" destOrd="0" presId="urn:microsoft.com/office/officeart/2005/8/layout/orgChart1#3"/>
    <dgm:cxn modelId="{22675D9B-B56C-4EB1-A9E4-58A8070562FF}" type="presOf" srcId="{2B7D9979-08EA-4BE9-9113-C152983BC39D}" destId="{D33E3C74-BEBE-45D7-A112-91D7B947179B}" srcOrd="1" destOrd="0" presId="urn:microsoft.com/office/officeart/2005/8/layout/orgChart1#3"/>
    <dgm:cxn modelId="{A4D858E0-97AC-4A53-B760-918FFA5ED90D}" type="presOf" srcId="{12714FC6-8B41-47E5-91DD-F02D34D23B93}" destId="{43B7C837-49D6-40CE-BBAB-953D9E4BA7ED}" srcOrd="0" destOrd="0" presId="urn:microsoft.com/office/officeart/2005/8/layout/orgChart1#3"/>
    <dgm:cxn modelId="{54BB4577-EC8D-47C5-8D90-55F42A3B3BA9}" srcId="{093F1A36-1597-4CC4-8A96-C23E994E6B9F}" destId="{ED384591-78E9-4AA9-8FDF-E437BDABA304}" srcOrd="0" destOrd="0" parTransId="{5631DE98-38A9-4328-83C8-C6376DFB63F9}" sibTransId="{675FAD5D-4B1F-48E7-BB1C-C6BABC0761F5}"/>
    <dgm:cxn modelId="{2EA18617-61B3-493D-91A6-7048E4C3CECA}" type="presOf" srcId="{89AA2B9F-C5FC-4EA5-93E4-BCDE85D73BB5}" destId="{31054ACD-1F34-4801-AB71-F1E06B0E1981}" srcOrd="1" destOrd="0" presId="urn:microsoft.com/office/officeart/2005/8/layout/orgChart1#3"/>
    <dgm:cxn modelId="{6D06F414-69B5-4693-8160-3235191BC52D}" type="presOf" srcId="{290A04D3-9FCF-4410-98DA-3058C228E9E2}" destId="{2518E4D0-E645-4AF6-911D-79CDA10FBBEB}" srcOrd="0" destOrd="0" presId="urn:microsoft.com/office/officeart/2005/8/layout/orgChart1#3"/>
    <dgm:cxn modelId="{E5AC9B60-E210-440C-90AA-D570903DA09B}" type="presOf" srcId="{8D4F5E79-CA72-41AB-8D15-50FB51BB1CC0}" destId="{2BDEC1B9-A335-4083-A965-A3970EED022C}" srcOrd="0" destOrd="0" presId="urn:microsoft.com/office/officeart/2005/8/layout/orgChart1#3"/>
    <dgm:cxn modelId="{7AB978D1-4CFF-4BE7-8EE5-C11101BDF932}" type="presOf" srcId="{6A42BEA4-BC20-4B1C-8759-D7E1454116FE}" destId="{F9B1214B-7445-42E6-82A2-1B867DBC289A}" srcOrd="0" destOrd="0" presId="urn:microsoft.com/office/officeart/2005/8/layout/orgChart1#3"/>
    <dgm:cxn modelId="{2DD80E95-4716-4D9D-8B74-7A1F202C3ED4}" type="presOf" srcId="{093F1A36-1597-4CC4-8A96-C23E994E6B9F}" destId="{567F2DB0-EE58-4078-83A7-1E7C89A91C89}" srcOrd="1" destOrd="0" presId="urn:microsoft.com/office/officeart/2005/8/layout/orgChart1#3"/>
    <dgm:cxn modelId="{9EF7E921-5B2A-4EBD-ADA0-2975773EB17C}" type="presOf" srcId="{CA399104-18C7-428F-8CE6-4B2C600F8497}" destId="{2B2DDEF9-7BD6-46B4-B02D-8CC2BF8C792C}" srcOrd="0" destOrd="0" presId="urn:microsoft.com/office/officeart/2005/8/layout/orgChart1#3"/>
    <dgm:cxn modelId="{7AFBAB37-6E4D-41D0-A1D0-6DCD73F93852}" type="presOf" srcId="{4B5FADFD-1893-4ABB-A66A-2144FF3E2DF8}" destId="{72939E9A-E44B-4D60-BC32-62548FC062A0}" srcOrd="1" destOrd="0" presId="urn:microsoft.com/office/officeart/2005/8/layout/orgChart1#3"/>
    <dgm:cxn modelId="{B2D45088-72D7-4038-92C5-E321DC606B4F}" type="presOf" srcId="{92747373-6247-4B3D-A345-8BDE7600B552}" destId="{7DEC5B70-6F6C-42C6-A6CF-C3A043595107}" srcOrd="1" destOrd="0" presId="urn:microsoft.com/office/officeart/2005/8/layout/orgChart1#3"/>
    <dgm:cxn modelId="{7BE8CA34-41A1-4CDA-BC5F-3168098457C0}" type="presOf" srcId="{A77D31B3-3808-4FBA-8FA4-CC8D448A173E}" destId="{E498DC9C-C5AC-4482-A26F-3B99DC5D79F0}" srcOrd="0" destOrd="0" presId="urn:microsoft.com/office/officeart/2005/8/layout/orgChart1#3"/>
    <dgm:cxn modelId="{E6D9774C-A952-45CE-A26A-4FE473767C0B}" type="presOf" srcId="{8D058CF8-DE03-42A0-B1B6-67CBBCE4F0F0}" destId="{3E05A3CB-F48E-429D-95DD-40C75D10EF29}" srcOrd="0" destOrd="0" presId="urn:microsoft.com/office/officeart/2005/8/layout/orgChart1#3"/>
    <dgm:cxn modelId="{8F56C7DD-B31C-4B49-950F-3D20C7A70E93}" type="presOf" srcId="{CF717C8A-B40B-4AFF-BF49-65ABB7DF8190}" destId="{5667CB49-EC34-46BC-AD2D-72F3BD95D049}" srcOrd="1" destOrd="0" presId="urn:microsoft.com/office/officeart/2005/8/layout/orgChart1#3"/>
    <dgm:cxn modelId="{6FE8F8AD-115E-4FC2-B662-BD8EDDBB214D}" type="presOf" srcId="{C4EFF4C9-9A56-4A64-940A-97568E3DD4EA}" destId="{63C9665C-C234-4688-91C9-8DA101B05251}" srcOrd="1" destOrd="0" presId="urn:microsoft.com/office/officeart/2005/8/layout/orgChart1#3"/>
    <dgm:cxn modelId="{6C01E97F-3AC8-473B-97AC-C6C695D87467}" srcId="{47C757F0-AA23-46BE-9311-EA432CDEEAA1}" destId="{B29BF47F-FB6F-4BB3-8B1F-25C507DDACF5}" srcOrd="0" destOrd="0" parTransId="{4294CB15-5EAF-442A-BADC-24588A60ECFF}" sibTransId="{4FBEC948-3FA9-4375-B83A-B44348E5F34D}"/>
    <dgm:cxn modelId="{BA19C262-25F1-4DFE-A114-1D16F8BF720A}" type="presOf" srcId="{B69281A4-8567-4773-9BA0-9C3CAB6F2267}" destId="{4F6CA814-E783-4EA8-BB3B-601F6D3B0E91}" srcOrd="1" destOrd="0" presId="urn:microsoft.com/office/officeart/2005/8/layout/orgChart1#3"/>
    <dgm:cxn modelId="{D8FED688-FC34-456A-8AC9-7CCF51017771}" srcId="{02E43854-6A7C-4621-BCB2-CFE30AE2CFFE}" destId="{28258DFD-4E08-4385-B16C-CAF0255AFE89}" srcOrd="0" destOrd="0" parTransId="{F9B09A65-F65A-4721-920E-690836ABE701}" sibTransId="{E0BDF7E1-1B9D-44DD-B05F-A2B56D826089}"/>
    <dgm:cxn modelId="{0E33FF29-0E5B-4A29-9A57-EFE7F84B1C12}" type="presOf" srcId="{19789923-1774-45D6-90F9-87DE11CCCE9E}" destId="{A9E8A296-9D32-492B-A634-90319F0DA134}" srcOrd="0" destOrd="0" presId="urn:microsoft.com/office/officeart/2005/8/layout/orgChart1#3"/>
    <dgm:cxn modelId="{8915562B-3A85-43D7-BB52-9A7CA56A5EDB}" type="presOf" srcId="{E850E133-CCB8-422F-94AA-D68704E994AF}" destId="{953A093E-5FC2-4AF5-A192-48CE464BE7EC}" srcOrd="1" destOrd="0" presId="urn:microsoft.com/office/officeart/2005/8/layout/orgChart1#3"/>
    <dgm:cxn modelId="{4FDA6463-C61D-4D5A-9941-7E7FB8527F4B}" type="presOf" srcId="{F447A826-E4E9-44C1-854B-5BFD45403D9E}" destId="{26FA5C61-A8EF-4C2C-BA83-E398F33B2451}" srcOrd="0" destOrd="0" presId="urn:microsoft.com/office/officeart/2005/8/layout/orgChart1#3"/>
    <dgm:cxn modelId="{500273C2-F036-4835-9CA7-062D25915E98}" type="presOf" srcId="{4B5FADFD-1893-4ABB-A66A-2144FF3E2DF8}" destId="{E164CC52-D5AF-4835-B864-461B5AC4C239}" srcOrd="0" destOrd="0" presId="urn:microsoft.com/office/officeart/2005/8/layout/orgChart1#3"/>
    <dgm:cxn modelId="{69C631F7-B661-438F-8762-0E37C6B1FDB9}" type="presOf" srcId="{F92DDB20-FAAE-4824-9152-DCD14CA11980}" destId="{29F1A981-9271-414F-A0BD-C268A3826DC0}" srcOrd="0" destOrd="0" presId="urn:microsoft.com/office/officeart/2005/8/layout/orgChart1#3"/>
    <dgm:cxn modelId="{8A96EECE-5FE4-49D5-9A21-71F602E8FEC4}" type="presParOf" srcId="{E498DC9C-C5AC-4482-A26F-3B99DC5D79F0}" destId="{F728C3E8-5128-4BB6-90CC-A86769ECE335}" srcOrd="0" destOrd="0" presId="urn:microsoft.com/office/officeart/2005/8/layout/orgChart1#3"/>
    <dgm:cxn modelId="{1468FDD4-0029-42AD-8B5A-70366A6C02B6}" type="presParOf" srcId="{F728C3E8-5128-4BB6-90CC-A86769ECE335}" destId="{79147750-B6BF-43FD-83A0-7ACDC9B53EFF}" srcOrd="0" destOrd="0" presId="urn:microsoft.com/office/officeart/2005/8/layout/orgChart1#3"/>
    <dgm:cxn modelId="{C03AEE4E-1B97-45E6-8880-A0BE6323FB21}" type="presParOf" srcId="{79147750-B6BF-43FD-83A0-7ACDC9B53EFF}" destId="{AE79172D-D441-42BB-84EA-E3D989670DED}" srcOrd="0" destOrd="0" presId="urn:microsoft.com/office/officeart/2005/8/layout/orgChart1#3"/>
    <dgm:cxn modelId="{6FDB6370-FE6B-4D3C-9556-37A923A3BBCB}" type="presParOf" srcId="{79147750-B6BF-43FD-83A0-7ACDC9B53EFF}" destId="{86420519-308D-4A6A-8FEA-6FB2E39BA448}" srcOrd="1" destOrd="0" presId="urn:microsoft.com/office/officeart/2005/8/layout/orgChart1#3"/>
    <dgm:cxn modelId="{2E4EEDE6-4E4B-4440-96E2-001C2AD4C59A}" type="presParOf" srcId="{F728C3E8-5128-4BB6-90CC-A86769ECE335}" destId="{9A0FF10C-81C7-47CD-A320-768F2009480B}" srcOrd="1" destOrd="0" presId="urn:microsoft.com/office/officeart/2005/8/layout/orgChart1#3"/>
    <dgm:cxn modelId="{2245A7BE-8A88-49BE-9D2D-897316067480}" type="presParOf" srcId="{9A0FF10C-81C7-47CD-A320-768F2009480B}" destId="{6A259130-4455-44E0-969B-948D1249687E}" srcOrd="0" destOrd="0" presId="urn:microsoft.com/office/officeart/2005/8/layout/orgChart1#3"/>
    <dgm:cxn modelId="{2425CD6F-1F77-4419-A494-8D2F92ADA100}" type="presParOf" srcId="{9A0FF10C-81C7-47CD-A320-768F2009480B}" destId="{D6C5C065-A308-417C-8ECC-04FC2BEC646C}" srcOrd="1" destOrd="0" presId="urn:microsoft.com/office/officeart/2005/8/layout/orgChart1#3"/>
    <dgm:cxn modelId="{C9DACDE8-9C5E-429D-88E3-F8E5EAF7F43F}" type="presParOf" srcId="{D6C5C065-A308-417C-8ECC-04FC2BEC646C}" destId="{E36491EF-5019-46FD-BC82-1BD579B9EE0E}" srcOrd="0" destOrd="0" presId="urn:microsoft.com/office/officeart/2005/8/layout/orgChart1#3"/>
    <dgm:cxn modelId="{8414EB5D-6C9D-4A49-B53A-28C062CE19E2}" type="presParOf" srcId="{E36491EF-5019-46FD-BC82-1BD579B9EE0E}" destId="{43B7C837-49D6-40CE-BBAB-953D9E4BA7ED}" srcOrd="0" destOrd="0" presId="urn:microsoft.com/office/officeart/2005/8/layout/orgChart1#3"/>
    <dgm:cxn modelId="{AD60461A-D46D-4655-B2A6-0274695B76DE}" type="presParOf" srcId="{E36491EF-5019-46FD-BC82-1BD579B9EE0E}" destId="{9A037140-9B69-4B9F-A134-F2F2EB0F2E32}" srcOrd="1" destOrd="0" presId="urn:microsoft.com/office/officeart/2005/8/layout/orgChart1#3"/>
    <dgm:cxn modelId="{A03DCCE8-784F-4880-ADDF-4BD310CAABF1}" type="presParOf" srcId="{D6C5C065-A308-417C-8ECC-04FC2BEC646C}" destId="{FA37AA5D-87C2-47F6-9B72-B753C073E744}" srcOrd="1" destOrd="0" presId="urn:microsoft.com/office/officeart/2005/8/layout/orgChart1#3"/>
    <dgm:cxn modelId="{F794666A-A088-41E6-9721-07B3D7DC5F27}" type="presParOf" srcId="{FA37AA5D-87C2-47F6-9B72-B753C073E744}" destId="{D137B270-71C5-4321-BD13-26FC1E0CC879}" srcOrd="0" destOrd="0" presId="urn:microsoft.com/office/officeart/2005/8/layout/orgChart1#3"/>
    <dgm:cxn modelId="{22F0D9FD-7DF2-4B39-8948-EA26EE2B52C2}" type="presParOf" srcId="{FA37AA5D-87C2-47F6-9B72-B753C073E744}" destId="{AA60B378-02CC-45E6-BAB5-620911998CB3}" srcOrd="1" destOrd="0" presId="urn:microsoft.com/office/officeart/2005/8/layout/orgChart1#3"/>
    <dgm:cxn modelId="{215CACA5-B08F-45D6-B927-E7CF794E1587}" type="presParOf" srcId="{AA60B378-02CC-45E6-BAB5-620911998CB3}" destId="{DCC10216-6954-4D60-85B3-AA7A40C3DBCB}" srcOrd="0" destOrd="0" presId="urn:microsoft.com/office/officeart/2005/8/layout/orgChart1#3"/>
    <dgm:cxn modelId="{C8E91DFE-341A-40EC-8E18-2F51F8AE4800}" type="presParOf" srcId="{DCC10216-6954-4D60-85B3-AA7A40C3DBCB}" destId="{0F16A30D-F208-4FAE-8EC4-210EC24EA702}" srcOrd="0" destOrd="0" presId="urn:microsoft.com/office/officeart/2005/8/layout/orgChart1#3"/>
    <dgm:cxn modelId="{C7EEE757-AB51-4B10-B2D9-A5F2280A6730}" type="presParOf" srcId="{DCC10216-6954-4D60-85B3-AA7A40C3DBCB}" destId="{567F2DB0-EE58-4078-83A7-1E7C89A91C89}" srcOrd="1" destOrd="0" presId="urn:microsoft.com/office/officeart/2005/8/layout/orgChart1#3"/>
    <dgm:cxn modelId="{B056D607-5B72-4F2B-909B-BC339A784D3A}" type="presParOf" srcId="{AA60B378-02CC-45E6-BAB5-620911998CB3}" destId="{7E55C115-36AD-421B-B43A-BC36D56B27C7}" srcOrd="1" destOrd="0" presId="urn:microsoft.com/office/officeart/2005/8/layout/orgChart1#3"/>
    <dgm:cxn modelId="{B392DFCD-BEAC-4622-9434-026A5E16200B}" type="presParOf" srcId="{7E55C115-36AD-421B-B43A-BC36D56B27C7}" destId="{804431EF-285A-463A-80F6-AC8E3C9D998D}" srcOrd="0" destOrd="0" presId="urn:microsoft.com/office/officeart/2005/8/layout/orgChart1#3"/>
    <dgm:cxn modelId="{8ED8336A-917D-4A94-A4B6-54EACA7FC583}" type="presParOf" srcId="{7E55C115-36AD-421B-B43A-BC36D56B27C7}" destId="{DDEF7274-E555-40A3-B94C-61EEF2FDF24C}" srcOrd="1" destOrd="0" presId="urn:microsoft.com/office/officeart/2005/8/layout/orgChart1#3"/>
    <dgm:cxn modelId="{4A30C8B7-235E-4E7C-93A8-C9DA198C71D6}" type="presParOf" srcId="{DDEF7274-E555-40A3-B94C-61EEF2FDF24C}" destId="{299E5969-7EDF-497C-9930-61DC6CB08764}" srcOrd="0" destOrd="0" presId="urn:microsoft.com/office/officeart/2005/8/layout/orgChart1#3"/>
    <dgm:cxn modelId="{E45EBE58-CDDB-416C-9449-25BCA1987332}" type="presParOf" srcId="{299E5969-7EDF-497C-9930-61DC6CB08764}" destId="{28CD498C-8EE6-44AC-B775-CBD10958800E}" srcOrd="0" destOrd="0" presId="urn:microsoft.com/office/officeart/2005/8/layout/orgChart1#3"/>
    <dgm:cxn modelId="{2B9A996D-8385-4293-9CFD-9FE37EB34AEA}" type="presParOf" srcId="{299E5969-7EDF-497C-9930-61DC6CB08764}" destId="{11C10DF9-3DA5-4430-9C14-587B2F23DCA6}" srcOrd="1" destOrd="0" presId="urn:microsoft.com/office/officeart/2005/8/layout/orgChart1#3"/>
    <dgm:cxn modelId="{ADD4CDE0-424A-4A32-B71E-4B0A2089892B}" type="presParOf" srcId="{DDEF7274-E555-40A3-B94C-61EEF2FDF24C}" destId="{50D928B0-4BBA-428E-8D8F-50DB1B87E5C4}" srcOrd="1" destOrd="0" presId="urn:microsoft.com/office/officeart/2005/8/layout/orgChart1#3"/>
    <dgm:cxn modelId="{F8620875-044D-4BCB-86D6-051B07A76B2A}" type="presParOf" srcId="{50D928B0-4BBA-428E-8D8F-50DB1B87E5C4}" destId="{26FA5C61-A8EF-4C2C-BA83-E398F33B2451}" srcOrd="0" destOrd="0" presId="urn:microsoft.com/office/officeart/2005/8/layout/orgChart1#3"/>
    <dgm:cxn modelId="{C8E2A89E-0035-4911-A52F-F9BCA7D3B68A}" type="presParOf" srcId="{50D928B0-4BBA-428E-8D8F-50DB1B87E5C4}" destId="{0D599BFF-A300-4BFF-A5FE-589638EA418E}" srcOrd="1" destOrd="0" presId="urn:microsoft.com/office/officeart/2005/8/layout/orgChart1#3"/>
    <dgm:cxn modelId="{FE9F14C4-1786-4A2F-9A35-71B127C205FF}" type="presParOf" srcId="{0D599BFF-A300-4BFF-A5FE-589638EA418E}" destId="{EA08F7C0-5CE0-4AE7-B652-CD4713F81645}" srcOrd="0" destOrd="0" presId="urn:microsoft.com/office/officeart/2005/8/layout/orgChart1#3"/>
    <dgm:cxn modelId="{1FCD993E-71E3-4D0E-8E0A-FA01B41A1B29}" type="presParOf" srcId="{EA08F7C0-5CE0-4AE7-B652-CD4713F81645}" destId="{F3A59D4B-6C2B-4D0D-8D76-7D9C8B6F4E53}" srcOrd="0" destOrd="0" presId="urn:microsoft.com/office/officeart/2005/8/layout/orgChart1#3"/>
    <dgm:cxn modelId="{CCE8C29D-3847-4264-86CF-76E013D34FEB}" type="presParOf" srcId="{EA08F7C0-5CE0-4AE7-B652-CD4713F81645}" destId="{4F6CA814-E783-4EA8-BB3B-601F6D3B0E91}" srcOrd="1" destOrd="0" presId="urn:microsoft.com/office/officeart/2005/8/layout/orgChart1#3"/>
    <dgm:cxn modelId="{312B20B9-BFA2-4F2A-A25D-6B0B8D6E134F}" type="presParOf" srcId="{0D599BFF-A300-4BFF-A5FE-589638EA418E}" destId="{ACA9F408-8E71-4030-8D87-6D0C1F78BB17}" srcOrd="1" destOrd="0" presId="urn:microsoft.com/office/officeart/2005/8/layout/orgChart1#3"/>
    <dgm:cxn modelId="{46314022-4F53-44A9-A1DD-0222DE6169AA}" type="presParOf" srcId="{0D599BFF-A300-4BFF-A5FE-589638EA418E}" destId="{08BD393C-6C19-4A3A-8B69-17A0E684A469}" srcOrd="2" destOrd="0" presId="urn:microsoft.com/office/officeart/2005/8/layout/orgChart1#3"/>
    <dgm:cxn modelId="{1C603E86-8E25-4770-8F2C-65B779872C31}" type="presParOf" srcId="{DDEF7274-E555-40A3-B94C-61EEF2FDF24C}" destId="{CD0520F2-59EC-4484-8EC3-66BC0AD85C7B}" srcOrd="2" destOrd="0" presId="urn:microsoft.com/office/officeart/2005/8/layout/orgChart1#3"/>
    <dgm:cxn modelId="{4F28D45A-0DB3-49A9-807C-3A2525BBAE30}" type="presParOf" srcId="{AA60B378-02CC-45E6-BAB5-620911998CB3}" destId="{43E2D458-6A80-4CCA-AB1F-66DD67C34E02}" srcOrd="2" destOrd="0" presId="urn:microsoft.com/office/officeart/2005/8/layout/orgChart1#3"/>
    <dgm:cxn modelId="{18AEAC7E-D2C0-43FC-85A3-67697087588A}" type="presParOf" srcId="{D6C5C065-A308-417C-8ECC-04FC2BEC646C}" destId="{A7309641-2A58-41EA-9E42-56812CF298ED}" srcOrd="2" destOrd="0" presId="urn:microsoft.com/office/officeart/2005/8/layout/orgChart1#3"/>
    <dgm:cxn modelId="{440F101F-CC10-4B4F-8A44-5794F5DC814F}" type="presParOf" srcId="{9A0FF10C-81C7-47CD-A320-768F2009480B}" destId="{F492B679-3C8C-4E72-95A8-8B81298826E7}" srcOrd="2" destOrd="0" presId="urn:microsoft.com/office/officeart/2005/8/layout/orgChart1#3"/>
    <dgm:cxn modelId="{BAEC2BAE-1CC9-4CA0-9145-220A3CF526F5}" type="presParOf" srcId="{9A0FF10C-81C7-47CD-A320-768F2009480B}" destId="{C6F584B9-7EA2-46D8-913B-8F508509ECAB}" srcOrd="3" destOrd="0" presId="urn:microsoft.com/office/officeart/2005/8/layout/orgChart1#3"/>
    <dgm:cxn modelId="{BF661735-B30D-4707-B261-A100DC2AAE26}" type="presParOf" srcId="{C6F584B9-7EA2-46D8-913B-8F508509ECAB}" destId="{6CAD9CE6-86A1-4F7D-98A6-3AF53F55F9E3}" srcOrd="0" destOrd="0" presId="urn:microsoft.com/office/officeart/2005/8/layout/orgChart1#3"/>
    <dgm:cxn modelId="{CBCB16AB-7F21-4BCC-B6E0-262210B91F32}" type="presParOf" srcId="{6CAD9CE6-86A1-4F7D-98A6-3AF53F55F9E3}" destId="{08A0D1D2-3A20-4D63-8E35-B7C8B6B16D48}" srcOrd="0" destOrd="0" presId="urn:microsoft.com/office/officeart/2005/8/layout/orgChart1#3"/>
    <dgm:cxn modelId="{9FB38FAD-7019-4815-867D-B84BE89A7D78}" type="presParOf" srcId="{6CAD9CE6-86A1-4F7D-98A6-3AF53F55F9E3}" destId="{6238C53E-A961-488B-8FBD-6EC13507B069}" srcOrd="1" destOrd="0" presId="urn:microsoft.com/office/officeart/2005/8/layout/orgChart1#3"/>
    <dgm:cxn modelId="{50B6FB11-4527-4B3B-A8F5-DB9A86B795D0}" type="presParOf" srcId="{C6F584B9-7EA2-46D8-913B-8F508509ECAB}" destId="{A9C46FD3-3BE9-4E6E-BFF6-B0B42B13F857}" srcOrd="1" destOrd="0" presId="urn:microsoft.com/office/officeart/2005/8/layout/orgChart1#3"/>
    <dgm:cxn modelId="{1A3EC5FF-957E-4119-89EA-D6C150ECE6D4}" type="presParOf" srcId="{A9C46FD3-3BE9-4E6E-BFF6-B0B42B13F857}" destId="{437C66D6-3050-41AD-B751-9F7ACC8180C9}" srcOrd="0" destOrd="0" presId="urn:microsoft.com/office/officeart/2005/8/layout/orgChart1#3"/>
    <dgm:cxn modelId="{B0D6F011-8781-4255-BB85-5D1ABF5455EF}" type="presParOf" srcId="{A9C46FD3-3BE9-4E6E-BFF6-B0B42B13F857}" destId="{6E54F9FC-2B97-4E5D-BABD-BF4B961874DE}" srcOrd="1" destOrd="0" presId="urn:microsoft.com/office/officeart/2005/8/layout/orgChart1#3"/>
    <dgm:cxn modelId="{F7EDB236-893E-4576-9B83-721FA003D73E}" type="presParOf" srcId="{6E54F9FC-2B97-4E5D-BABD-BF4B961874DE}" destId="{90AACC88-BE8A-4935-AE0A-6DEE75997190}" srcOrd="0" destOrd="0" presId="urn:microsoft.com/office/officeart/2005/8/layout/orgChart1#3"/>
    <dgm:cxn modelId="{2FFC93AA-5D2E-41D0-9D96-F3C733D92F23}" type="presParOf" srcId="{90AACC88-BE8A-4935-AE0A-6DEE75997190}" destId="{DF0A5574-BC96-494E-83D3-662C4102C77B}" srcOrd="0" destOrd="0" presId="urn:microsoft.com/office/officeart/2005/8/layout/orgChart1#3"/>
    <dgm:cxn modelId="{8B9EDBA9-4EBD-42C5-A2E6-04AEAA9D3EC7}" type="presParOf" srcId="{90AACC88-BE8A-4935-AE0A-6DEE75997190}" destId="{7DEC5B70-6F6C-42C6-A6CF-C3A043595107}" srcOrd="1" destOrd="0" presId="urn:microsoft.com/office/officeart/2005/8/layout/orgChart1#3"/>
    <dgm:cxn modelId="{40DD9B8F-8B85-496E-BC90-AF4EEA860318}" type="presParOf" srcId="{6E54F9FC-2B97-4E5D-BABD-BF4B961874DE}" destId="{7B7E7A01-E4FD-42A4-8B99-CE6A94121342}" srcOrd="1" destOrd="0" presId="urn:microsoft.com/office/officeart/2005/8/layout/orgChart1#3"/>
    <dgm:cxn modelId="{AE4D97CF-F9D9-4BB1-B4CC-27FE0341A242}" type="presParOf" srcId="{7B7E7A01-E4FD-42A4-8B99-CE6A94121342}" destId="{92E26265-9F86-4CD7-9314-966F931CDD48}" srcOrd="0" destOrd="0" presId="urn:microsoft.com/office/officeart/2005/8/layout/orgChart1#3"/>
    <dgm:cxn modelId="{6A673CA0-01CE-489B-B854-B8CE58874910}" type="presParOf" srcId="{7B7E7A01-E4FD-42A4-8B99-CE6A94121342}" destId="{1DAF9E39-240D-483B-8594-2D45DC5B2CDA}" srcOrd="1" destOrd="0" presId="urn:microsoft.com/office/officeart/2005/8/layout/orgChart1#3"/>
    <dgm:cxn modelId="{90FE7C76-255F-4C4A-90B6-53601C4B7CF1}" type="presParOf" srcId="{1DAF9E39-240D-483B-8594-2D45DC5B2CDA}" destId="{87245F10-B372-4276-B680-0830776C8871}" srcOrd="0" destOrd="0" presId="urn:microsoft.com/office/officeart/2005/8/layout/orgChart1#3"/>
    <dgm:cxn modelId="{6513F19B-F3CF-4682-8767-2A74454AB687}" type="presParOf" srcId="{87245F10-B372-4276-B680-0830776C8871}" destId="{CF2CD9C9-DED1-4F2A-A934-5FE4EDFF2CBB}" srcOrd="0" destOrd="0" presId="urn:microsoft.com/office/officeart/2005/8/layout/orgChart1#3"/>
    <dgm:cxn modelId="{EC35AEE7-8072-4AFE-81B7-F5B28170E36A}" type="presParOf" srcId="{87245F10-B372-4276-B680-0830776C8871}" destId="{31054ACD-1F34-4801-AB71-F1E06B0E1981}" srcOrd="1" destOrd="0" presId="urn:microsoft.com/office/officeart/2005/8/layout/orgChart1#3"/>
    <dgm:cxn modelId="{62E2E69A-7697-4446-9855-7082C7E88813}" type="presParOf" srcId="{1DAF9E39-240D-483B-8594-2D45DC5B2CDA}" destId="{967E94A3-3D1A-4B81-9B07-4CDE89FD69F8}" srcOrd="1" destOrd="0" presId="urn:microsoft.com/office/officeart/2005/8/layout/orgChart1#3"/>
    <dgm:cxn modelId="{9F4AEBE1-5327-4CC2-90CE-9FE281A122CE}" type="presParOf" srcId="{967E94A3-3D1A-4B81-9B07-4CDE89FD69F8}" destId="{47D33312-E0C7-476A-8704-2BB6E5064603}" srcOrd="0" destOrd="0" presId="urn:microsoft.com/office/officeart/2005/8/layout/orgChart1#3"/>
    <dgm:cxn modelId="{4B17A6C8-CB05-4739-B8B9-64D5B100E42F}" type="presParOf" srcId="{967E94A3-3D1A-4B81-9B07-4CDE89FD69F8}" destId="{3A8A57A1-0392-4159-B40A-4D664B72FBDD}" srcOrd="1" destOrd="0" presId="urn:microsoft.com/office/officeart/2005/8/layout/orgChart1#3"/>
    <dgm:cxn modelId="{A792778D-7145-4EE5-A4AB-66B9723334CD}" type="presParOf" srcId="{3A8A57A1-0392-4159-B40A-4D664B72FBDD}" destId="{03023121-CB37-4D57-9BA4-513583466EB3}" srcOrd="0" destOrd="0" presId="urn:microsoft.com/office/officeart/2005/8/layout/orgChart1#3"/>
    <dgm:cxn modelId="{1373E890-0D58-4667-AB84-683380E8D6B4}" type="presParOf" srcId="{03023121-CB37-4D57-9BA4-513583466EB3}" destId="{F9B1214B-7445-42E6-82A2-1B867DBC289A}" srcOrd="0" destOrd="0" presId="urn:microsoft.com/office/officeart/2005/8/layout/orgChart1#3"/>
    <dgm:cxn modelId="{B32C56B7-EFA4-4310-8E80-8AB89D95A385}" type="presParOf" srcId="{03023121-CB37-4D57-9BA4-513583466EB3}" destId="{AB7E6829-4A2E-4F25-BB31-8D2C47A09EBE}" srcOrd="1" destOrd="0" presId="urn:microsoft.com/office/officeart/2005/8/layout/orgChart1#3"/>
    <dgm:cxn modelId="{11C9BD78-3D67-462D-8A8D-074DD3BF9195}" type="presParOf" srcId="{3A8A57A1-0392-4159-B40A-4D664B72FBDD}" destId="{3390DFB2-CE8C-431A-81EB-B71326073C02}" srcOrd="1" destOrd="0" presId="urn:microsoft.com/office/officeart/2005/8/layout/orgChart1#3"/>
    <dgm:cxn modelId="{B6FC049A-E63E-4E09-92C9-C520DCFE8C95}" type="presParOf" srcId="{3A8A57A1-0392-4159-B40A-4D664B72FBDD}" destId="{987324D9-805C-4DCB-B206-A481821EFA6F}" srcOrd="2" destOrd="0" presId="urn:microsoft.com/office/officeart/2005/8/layout/orgChart1#3"/>
    <dgm:cxn modelId="{696845E9-5D2B-424C-8A09-8493AD5EFB14}" type="presParOf" srcId="{1DAF9E39-240D-483B-8594-2D45DC5B2CDA}" destId="{9957FD97-D037-42E2-971F-FC3B1E87DA10}" srcOrd="2" destOrd="0" presId="urn:microsoft.com/office/officeart/2005/8/layout/orgChart1#3"/>
    <dgm:cxn modelId="{4FF6AF08-D1A6-47D3-846E-2ABEC7DF04FF}" type="presParOf" srcId="{6E54F9FC-2B97-4E5D-BABD-BF4B961874DE}" destId="{96BD44B7-CFF0-42AC-9BBC-34E3C383AEE9}" srcOrd="2" destOrd="0" presId="urn:microsoft.com/office/officeart/2005/8/layout/orgChart1#3"/>
    <dgm:cxn modelId="{B45ECE58-16CD-4E1E-8A32-121E62EF2164}" type="presParOf" srcId="{C6F584B9-7EA2-46D8-913B-8F508509ECAB}" destId="{A663BBFB-A120-4F5B-82EC-DB644DB9966B}" srcOrd="2" destOrd="0" presId="urn:microsoft.com/office/officeart/2005/8/layout/orgChart1#3"/>
    <dgm:cxn modelId="{E65462ED-0891-48A9-8F97-1966D1439A3C}" type="presParOf" srcId="{9A0FF10C-81C7-47CD-A320-768F2009480B}" destId="{AB3A8128-6C86-49B7-B5CC-0153888815E5}" srcOrd="4" destOrd="0" presId="urn:microsoft.com/office/officeart/2005/8/layout/orgChart1#3"/>
    <dgm:cxn modelId="{705DFF76-F911-4603-B4D5-44CA611BBB18}" type="presParOf" srcId="{9A0FF10C-81C7-47CD-A320-768F2009480B}" destId="{1A917F9A-DDE6-4568-B35C-7FABCEF0A586}" srcOrd="5" destOrd="0" presId="urn:microsoft.com/office/officeart/2005/8/layout/orgChart1#3"/>
    <dgm:cxn modelId="{51B78A2A-8D9C-4A07-A852-38DBB9A89A12}" type="presParOf" srcId="{1A917F9A-DDE6-4568-B35C-7FABCEF0A586}" destId="{FA949B67-3DB7-47FA-97C9-4A653E762F22}" srcOrd="0" destOrd="0" presId="urn:microsoft.com/office/officeart/2005/8/layout/orgChart1#3"/>
    <dgm:cxn modelId="{72553715-B50C-492F-B33C-1AF3D82EB867}" type="presParOf" srcId="{FA949B67-3DB7-47FA-97C9-4A653E762F22}" destId="{7D64F4A3-0E55-47AC-A59B-9D5A9DC25552}" srcOrd="0" destOrd="0" presId="urn:microsoft.com/office/officeart/2005/8/layout/orgChart1#3"/>
    <dgm:cxn modelId="{3FD00036-060D-457E-ABF6-F08E31863821}" type="presParOf" srcId="{FA949B67-3DB7-47FA-97C9-4A653E762F22}" destId="{5667CB49-EC34-46BC-AD2D-72F3BD95D049}" srcOrd="1" destOrd="0" presId="urn:microsoft.com/office/officeart/2005/8/layout/orgChart1#3"/>
    <dgm:cxn modelId="{F482C013-F9B5-41CD-87AA-D63E0E1204AA}" type="presParOf" srcId="{1A917F9A-DDE6-4568-B35C-7FABCEF0A586}" destId="{EB3A10DA-2FA4-4DAD-8341-8078D7F83716}" srcOrd="1" destOrd="0" presId="urn:microsoft.com/office/officeart/2005/8/layout/orgChart1#3"/>
    <dgm:cxn modelId="{69147315-DDC0-4A30-8A14-38BBBEBD90E9}" type="presParOf" srcId="{EB3A10DA-2FA4-4DAD-8341-8078D7F83716}" destId="{71333C89-DA55-4D6F-8019-9D23E1930227}" srcOrd="0" destOrd="0" presId="urn:microsoft.com/office/officeart/2005/8/layout/orgChart1#3"/>
    <dgm:cxn modelId="{C9CD501A-3A7F-428E-B418-7CAC67C7F071}" type="presParOf" srcId="{EB3A10DA-2FA4-4DAD-8341-8078D7F83716}" destId="{E6D63A7B-2677-46BF-9762-987DE8942E3E}" srcOrd="1" destOrd="0" presId="urn:microsoft.com/office/officeart/2005/8/layout/orgChart1#3"/>
    <dgm:cxn modelId="{FA570F23-3ED0-48C3-90CE-873063CED297}" type="presParOf" srcId="{E6D63A7B-2677-46BF-9762-987DE8942E3E}" destId="{2DB56354-6F2F-433B-A92C-074AFA8FBCB6}" srcOrd="0" destOrd="0" presId="urn:microsoft.com/office/officeart/2005/8/layout/orgChart1#3"/>
    <dgm:cxn modelId="{6A6C7922-AD1D-488A-B278-4AEF28BD6A90}" type="presParOf" srcId="{2DB56354-6F2F-433B-A92C-074AFA8FBCB6}" destId="{344C293F-BE31-4A64-9179-B04303302C8D}" srcOrd="0" destOrd="0" presId="urn:microsoft.com/office/officeart/2005/8/layout/orgChart1#3"/>
    <dgm:cxn modelId="{00216F7C-D734-4216-AD6C-BA8A74706D50}" type="presParOf" srcId="{2DB56354-6F2F-433B-A92C-074AFA8FBCB6}" destId="{FBA50134-B0DD-45DD-A56D-06C8E2841835}" srcOrd="1" destOrd="0" presId="urn:microsoft.com/office/officeart/2005/8/layout/orgChart1#3"/>
    <dgm:cxn modelId="{EDB36F8A-95D6-448E-9846-C919965AFD7E}" type="presParOf" srcId="{E6D63A7B-2677-46BF-9762-987DE8942E3E}" destId="{D0FDA132-927B-4F33-967C-CCFB01FFDF31}" srcOrd="1" destOrd="0" presId="urn:microsoft.com/office/officeart/2005/8/layout/orgChart1#3"/>
    <dgm:cxn modelId="{5E64C47D-C23C-4BDF-AD46-008A072027CD}" type="presParOf" srcId="{D0FDA132-927B-4F33-967C-CCFB01FFDF31}" destId="{3E05A3CB-F48E-429D-95DD-40C75D10EF29}" srcOrd="0" destOrd="0" presId="urn:microsoft.com/office/officeart/2005/8/layout/orgChart1#3"/>
    <dgm:cxn modelId="{61EDC083-3367-4C7C-8EDA-6C6E579CB3E8}" type="presParOf" srcId="{D0FDA132-927B-4F33-967C-CCFB01FFDF31}" destId="{86BAD591-4838-42D9-8F5F-4AEFCB1EADD3}" srcOrd="1" destOrd="0" presId="urn:microsoft.com/office/officeart/2005/8/layout/orgChart1#3"/>
    <dgm:cxn modelId="{1037BB93-DD08-4D56-A70F-A092EF565885}" type="presParOf" srcId="{86BAD591-4838-42D9-8F5F-4AEFCB1EADD3}" destId="{8402E190-B80E-42B2-B530-CF0C42FE1F8E}" srcOrd="0" destOrd="0" presId="urn:microsoft.com/office/officeart/2005/8/layout/orgChart1#3"/>
    <dgm:cxn modelId="{566DE36E-E95C-45AF-83EA-A7E08A34DDDF}" type="presParOf" srcId="{8402E190-B80E-42B2-B530-CF0C42FE1F8E}" destId="{3FCEB18E-15A3-4D5F-A0A1-F74B1DB2CE68}" srcOrd="0" destOrd="0" presId="urn:microsoft.com/office/officeart/2005/8/layout/orgChart1#3"/>
    <dgm:cxn modelId="{12A50CEB-7150-4922-A0B0-FEFCD5ED7BDE}" type="presParOf" srcId="{8402E190-B80E-42B2-B530-CF0C42FE1F8E}" destId="{B25A4326-17D4-4237-BEEF-E42C80763AF0}" srcOrd="1" destOrd="0" presId="urn:microsoft.com/office/officeart/2005/8/layout/orgChart1#3"/>
    <dgm:cxn modelId="{FB1A75C6-593F-40B9-BEC5-52BE05867885}" type="presParOf" srcId="{86BAD591-4838-42D9-8F5F-4AEFCB1EADD3}" destId="{2F8FDCCD-AA4F-4768-8C47-CE9BD48CA841}" srcOrd="1" destOrd="0" presId="urn:microsoft.com/office/officeart/2005/8/layout/orgChart1#3"/>
    <dgm:cxn modelId="{906A554D-7530-40BA-BAA4-861DF8DA2AA7}" type="presParOf" srcId="{2F8FDCCD-AA4F-4768-8C47-CE9BD48CA841}" destId="{D041F2CF-7561-4FBE-8D09-84B3EC48BA9D}" srcOrd="0" destOrd="0" presId="urn:microsoft.com/office/officeart/2005/8/layout/orgChart1#3"/>
    <dgm:cxn modelId="{F10641DE-4198-43C5-BA31-1BA52F067230}" type="presParOf" srcId="{2F8FDCCD-AA4F-4768-8C47-CE9BD48CA841}" destId="{54C1895D-E4B6-418B-BE81-638267E9ED0E}" srcOrd="1" destOrd="0" presId="urn:microsoft.com/office/officeart/2005/8/layout/orgChart1#3"/>
    <dgm:cxn modelId="{CF9B3C8A-BBB4-4DC6-84FA-D8123CD0B9EE}" type="presParOf" srcId="{54C1895D-E4B6-418B-BE81-638267E9ED0E}" destId="{275AB3CC-357C-4D20-A80E-889BBDCB961C}" srcOrd="0" destOrd="0" presId="urn:microsoft.com/office/officeart/2005/8/layout/orgChart1#3"/>
    <dgm:cxn modelId="{0BA28945-6983-47BC-8CE8-11CC195ACB20}" type="presParOf" srcId="{275AB3CC-357C-4D20-A80E-889BBDCB961C}" destId="{29F1A981-9271-414F-A0BD-C268A3826DC0}" srcOrd="0" destOrd="0" presId="urn:microsoft.com/office/officeart/2005/8/layout/orgChart1#3"/>
    <dgm:cxn modelId="{44415784-1C7C-4F03-B510-1EB1D796FA89}" type="presParOf" srcId="{275AB3CC-357C-4D20-A80E-889BBDCB961C}" destId="{8E22AA44-0C2F-48F2-938F-7D389D83046E}" srcOrd="1" destOrd="0" presId="urn:microsoft.com/office/officeart/2005/8/layout/orgChart1#3"/>
    <dgm:cxn modelId="{B29C2490-ADA9-4CA0-8BAC-A107066B0659}" type="presParOf" srcId="{54C1895D-E4B6-418B-BE81-638267E9ED0E}" destId="{A6FE9991-A3C2-4DDE-9369-25BC94B73CF0}" srcOrd="1" destOrd="0" presId="urn:microsoft.com/office/officeart/2005/8/layout/orgChart1#3"/>
    <dgm:cxn modelId="{B6ADF2A6-75FA-497A-B76C-D6C23EC20BDC}" type="presParOf" srcId="{54C1895D-E4B6-418B-BE81-638267E9ED0E}" destId="{CD6CC388-CDBF-489F-B158-BC0BBAFBC387}" srcOrd="2" destOrd="0" presId="urn:microsoft.com/office/officeart/2005/8/layout/orgChart1#3"/>
    <dgm:cxn modelId="{D0E7584B-72EB-43C7-9439-03B58A1577A6}" type="presParOf" srcId="{86BAD591-4838-42D9-8F5F-4AEFCB1EADD3}" destId="{D9851B6F-0B85-448C-AF33-A686E74FE2CA}" srcOrd="2" destOrd="0" presId="urn:microsoft.com/office/officeart/2005/8/layout/orgChart1#3"/>
    <dgm:cxn modelId="{60DC8DAF-55A3-4DCF-BD4B-A9C7103077EA}" type="presParOf" srcId="{E6D63A7B-2677-46BF-9762-987DE8942E3E}" destId="{7C33754E-3CDF-4366-886F-B237385BC31A}" srcOrd="2" destOrd="0" presId="urn:microsoft.com/office/officeart/2005/8/layout/orgChart1#3"/>
    <dgm:cxn modelId="{11BC9611-DEEB-41A6-A630-0B8DBBDFAD3B}" type="presParOf" srcId="{1A917F9A-DDE6-4568-B35C-7FABCEF0A586}" destId="{B05C5608-85C8-433E-A928-1755312B673B}" srcOrd="2" destOrd="0" presId="urn:microsoft.com/office/officeart/2005/8/layout/orgChart1#3"/>
    <dgm:cxn modelId="{8CC46541-E4FE-4F17-8A91-054E8FE98D88}" type="presParOf" srcId="{9A0FF10C-81C7-47CD-A320-768F2009480B}" destId="{43C83D25-62C2-4BF5-8653-49EE462AF46A}" srcOrd="6" destOrd="0" presId="urn:microsoft.com/office/officeart/2005/8/layout/orgChart1#3"/>
    <dgm:cxn modelId="{E1880FC2-9C4A-41B0-A2CD-97F1295A7057}" type="presParOf" srcId="{9A0FF10C-81C7-47CD-A320-768F2009480B}" destId="{44D0DC5B-B84F-4545-BECC-E33D8030F8DB}" srcOrd="7" destOrd="0" presId="urn:microsoft.com/office/officeart/2005/8/layout/orgChart1#3"/>
    <dgm:cxn modelId="{73A8B375-2466-47B9-98F1-26D7C3D5F8B8}" type="presParOf" srcId="{44D0DC5B-B84F-4545-BECC-E33D8030F8DB}" destId="{E8D0F755-9CD2-4B3E-808C-8122D106E8D0}" srcOrd="0" destOrd="0" presId="urn:microsoft.com/office/officeart/2005/8/layout/orgChart1#3"/>
    <dgm:cxn modelId="{8962C0B0-E7D5-495F-8335-16CF5CDE37D2}" type="presParOf" srcId="{E8D0F755-9CD2-4B3E-808C-8122D106E8D0}" destId="{1D7EF2D8-A9DE-4C44-AC24-8F186013222B}" srcOrd="0" destOrd="0" presId="urn:microsoft.com/office/officeart/2005/8/layout/orgChart1#3"/>
    <dgm:cxn modelId="{14CE823E-6F36-4B59-852E-93F2F965D956}" type="presParOf" srcId="{E8D0F755-9CD2-4B3E-808C-8122D106E8D0}" destId="{8C068CC4-2077-43D7-A4C8-D252D5767D7D}" srcOrd="1" destOrd="0" presId="urn:microsoft.com/office/officeart/2005/8/layout/orgChart1#3"/>
    <dgm:cxn modelId="{A1E04C93-EA87-4FEF-B556-53C1E40B39A1}" type="presParOf" srcId="{44D0DC5B-B84F-4545-BECC-E33D8030F8DB}" destId="{0444CE45-A5EB-4DF4-AC0F-B9DF440AC455}" srcOrd="1" destOrd="0" presId="urn:microsoft.com/office/officeart/2005/8/layout/orgChart1#3"/>
    <dgm:cxn modelId="{8B82D364-4778-428F-B47E-A75108443241}" type="presParOf" srcId="{0444CE45-A5EB-4DF4-AC0F-B9DF440AC455}" destId="{484B03C6-3D8E-4AFE-8B84-A7AFBDC16456}" srcOrd="0" destOrd="0" presId="urn:microsoft.com/office/officeart/2005/8/layout/orgChart1#3"/>
    <dgm:cxn modelId="{960F4443-E70E-4E9A-8901-C2A68856713C}" type="presParOf" srcId="{0444CE45-A5EB-4DF4-AC0F-B9DF440AC455}" destId="{E69E032F-DE7F-4076-B9EE-9D840E693920}" srcOrd="1" destOrd="0" presId="urn:microsoft.com/office/officeart/2005/8/layout/orgChart1#3"/>
    <dgm:cxn modelId="{218A0196-52A3-4D3F-A314-5A1B3473BEC3}" type="presParOf" srcId="{E69E032F-DE7F-4076-B9EE-9D840E693920}" destId="{D5C75411-D7B2-490A-ACA9-71F13CD1F9AB}" srcOrd="0" destOrd="0" presId="urn:microsoft.com/office/officeart/2005/8/layout/orgChart1#3"/>
    <dgm:cxn modelId="{EEF00413-739A-4BD4-802C-945AE65C9602}" type="presParOf" srcId="{D5C75411-D7B2-490A-ACA9-71F13CD1F9AB}" destId="{4F2A39B6-A425-4F1F-BFB9-FC1CBF787E6E}" srcOrd="0" destOrd="0" presId="urn:microsoft.com/office/officeart/2005/8/layout/orgChart1#3"/>
    <dgm:cxn modelId="{B4459C1D-8BE8-44B2-A9CA-A65DE9DABD57}" type="presParOf" srcId="{D5C75411-D7B2-490A-ACA9-71F13CD1F9AB}" destId="{63C9665C-C234-4688-91C9-8DA101B05251}" srcOrd="1" destOrd="0" presId="urn:microsoft.com/office/officeart/2005/8/layout/orgChart1#3"/>
    <dgm:cxn modelId="{93060CC0-82B7-4FC1-984E-0F1294AFB08F}" type="presParOf" srcId="{E69E032F-DE7F-4076-B9EE-9D840E693920}" destId="{D9E4F293-FAF2-44FA-BB2E-542ED959BDAF}" srcOrd="1" destOrd="0" presId="urn:microsoft.com/office/officeart/2005/8/layout/orgChart1#3"/>
    <dgm:cxn modelId="{97714816-93A8-4521-9BEC-1954A055E9E5}" type="presParOf" srcId="{D9E4F293-FAF2-44FA-BB2E-542ED959BDAF}" destId="{0A4672AC-B8A8-414D-9CBA-DF9EE6610C7C}" srcOrd="0" destOrd="0" presId="urn:microsoft.com/office/officeart/2005/8/layout/orgChart1#3"/>
    <dgm:cxn modelId="{928C5FFE-E931-4327-A418-3F1CF5E97C6E}" type="presParOf" srcId="{D9E4F293-FAF2-44FA-BB2E-542ED959BDAF}" destId="{490B9774-63C4-44EC-BAA4-2BBDCF01D710}" srcOrd="1" destOrd="0" presId="urn:microsoft.com/office/officeart/2005/8/layout/orgChart1#3"/>
    <dgm:cxn modelId="{DF5BE338-1666-4A7E-972E-77CBE5FD05FF}" type="presParOf" srcId="{490B9774-63C4-44EC-BAA4-2BBDCF01D710}" destId="{14F093BE-59F0-434F-BE63-522634F26D94}" srcOrd="0" destOrd="0" presId="urn:microsoft.com/office/officeart/2005/8/layout/orgChart1#3"/>
    <dgm:cxn modelId="{8FC172CD-A1EA-4933-8EE2-DD93573A5D3A}" type="presParOf" srcId="{14F093BE-59F0-434F-BE63-522634F26D94}" destId="{F136D268-594C-4806-BE4B-A911102CF8AA}" srcOrd="0" destOrd="0" presId="urn:microsoft.com/office/officeart/2005/8/layout/orgChart1#3"/>
    <dgm:cxn modelId="{84B1E44A-FD20-4EAE-8C29-CA716F602452}" type="presParOf" srcId="{14F093BE-59F0-434F-BE63-522634F26D94}" destId="{A8D83056-CA23-4A68-930B-832C75F3F7BB}" srcOrd="1" destOrd="0" presId="urn:microsoft.com/office/officeart/2005/8/layout/orgChart1#3"/>
    <dgm:cxn modelId="{4B77B3C8-8CA9-4348-A07B-85AD3BE2FA1E}" type="presParOf" srcId="{490B9774-63C4-44EC-BAA4-2BBDCF01D710}" destId="{FD658571-D034-4FFE-A53C-48EE49E2D73F}" srcOrd="1" destOrd="0" presId="urn:microsoft.com/office/officeart/2005/8/layout/orgChart1#3"/>
    <dgm:cxn modelId="{CC9EF41E-BB14-4001-BAED-628B8CFAB299}" type="presParOf" srcId="{FD658571-D034-4FFE-A53C-48EE49E2D73F}" destId="{85E24021-E1D1-4257-9F95-ADBDC5A82A00}" srcOrd="0" destOrd="0" presId="urn:microsoft.com/office/officeart/2005/8/layout/orgChart1#3"/>
    <dgm:cxn modelId="{0514FD41-BA78-4925-975A-9021A3B63D55}" type="presParOf" srcId="{FD658571-D034-4FFE-A53C-48EE49E2D73F}" destId="{3E26CDEA-3C59-471D-97CE-80138EDED62C}" srcOrd="1" destOrd="0" presId="urn:microsoft.com/office/officeart/2005/8/layout/orgChart1#3"/>
    <dgm:cxn modelId="{4883569A-693C-4049-AE6A-372D15EB1BBE}" type="presParOf" srcId="{3E26CDEA-3C59-471D-97CE-80138EDED62C}" destId="{99FEB62A-C676-4B48-BD85-2ADEC7D09867}" srcOrd="0" destOrd="0" presId="urn:microsoft.com/office/officeart/2005/8/layout/orgChart1#3"/>
    <dgm:cxn modelId="{217114B4-170A-4563-AD07-F5083F1E10B8}" type="presParOf" srcId="{99FEB62A-C676-4B48-BD85-2ADEC7D09867}" destId="{CFAB134A-E351-434D-8EEC-2B143E06DB9B}" srcOrd="0" destOrd="0" presId="urn:microsoft.com/office/officeart/2005/8/layout/orgChart1#3"/>
    <dgm:cxn modelId="{07122DBE-3AC8-4E1C-BAFC-0F553B55C1E2}" type="presParOf" srcId="{99FEB62A-C676-4B48-BD85-2ADEC7D09867}" destId="{479091E5-D9A4-450A-9E95-4EB737AE9324}" srcOrd="1" destOrd="0" presId="urn:microsoft.com/office/officeart/2005/8/layout/orgChart1#3"/>
    <dgm:cxn modelId="{C093F5A5-3A2A-4178-9DCD-502C9E23A044}" type="presParOf" srcId="{3E26CDEA-3C59-471D-97CE-80138EDED62C}" destId="{41FDCCA4-A4F9-4D61-A08C-A4DB69FB93F1}" srcOrd="1" destOrd="0" presId="urn:microsoft.com/office/officeart/2005/8/layout/orgChart1#3"/>
    <dgm:cxn modelId="{C8395A50-DB50-4C90-97B6-E0549D029F3E}" type="presParOf" srcId="{3E26CDEA-3C59-471D-97CE-80138EDED62C}" destId="{4BD9347C-510A-47CC-B5A4-C7CDA4422BF0}" srcOrd="2" destOrd="0" presId="urn:microsoft.com/office/officeart/2005/8/layout/orgChart1#3"/>
    <dgm:cxn modelId="{458EFC01-069D-4F71-ADCE-CB3E14DA48C8}" type="presParOf" srcId="{4BD9347C-510A-47CC-B5A4-C7CDA4422BF0}" destId="{FB1850EF-EE3A-4C88-9E7D-2727204D2B23}" srcOrd="0" destOrd="0" presId="urn:microsoft.com/office/officeart/2005/8/layout/orgChart1#3"/>
    <dgm:cxn modelId="{AD08A97F-074B-4D13-938B-E918A9024898}" type="presParOf" srcId="{4BD9347C-510A-47CC-B5A4-C7CDA4422BF0}" destId="{86C1A5C9-FF6E-4EBA-8A46-8122E585802C}" srcOrd="1" destOrd="0" presId="urn:microsoft.com/office/officeart/2005/8/layout/orgChart1#3"/>
    <dgm:cxn modelId="{D98DB6E0-749A-4DFC-99B1-A34D2EEBBA67}" type="presParOf" srcId="{86C1A5C9-FF6E-4EBA-8A46-8122E585802C}" destId="{3479D3B8-341D-4E62-9E29-570C2B491BC1}" srcOrd="0" destOrd="0" presId="urn:microsoft.com/office/officeart/2005/8/layout/orgChart1#3"/>
    <dgm:cxn modelId="{525A5660-F884-4BA4-B3A2-6D838EC4839C}" type="presParOf" srcId="{3479D3B8-341D-4E62-9E29-570C2B491BC1}" destId="{B3E5B5F3-8A88-414C-9A3C-FA2AC517CDE8}" srcOrd="0" destOrd="0" presId="urn:microsoft.com/office/officeart/2005/8/layout/orgChart1#3"/>
    <dgm:cxn modelId="{6795D15C-B717-42DB-BCB7-DF54E5C409C7}" type="presParOf" srcId="{3479D3B8-341D-4E62-9E29-570C2B491BC1}" destId="{D33E3C74-BEBE-45D7-A112-91D7B947179B}" srcOrd="1" destOrd="0" presId="urn:microsoft.com/office/officeart/2005/8/layout/orgChart1#3"/>
    <dgm:cxn modelId="{32595674-41AA-41CB-B86B-60D4637B85AC}" type="presParOf" srcId="{86C1A5C9-FF6E-4EBA-8A46-8122E585802C}" destId="{D0ED9E03-A6A0-4C44-93B0-480A4D2201E0}" srcOrd="1" destOrd="0" presId="urn:microsoft.com/office/officeart/2005/8/layout/orgChart1#3"/>
    <dgm:cxn modelId="{09A484EE-3311-41F8-BAE2-8202A6E065B5}" type="presParOf" srcId="{86C1A5C9-FF6E-4EBA-8A46-8122E585802C}" destId="{7C00DC6A-3824-475D-A9A1-10B2F365253C}" srcOrd="2" destOrd="0" presId="urn:microsoft.com/office/officeart/2005/8/layout/orgChart1#3"/>
    <dgm:cxn modelId="{B67BEED5-8183-4C4F-8E77-96AB453B0DF3}" type="presParOf" srcId="{490B9774-63C4-44EC-BAA4-2BBDCF01D710}" destId="{C7B4959E-53F3-4722-9770-BA751F7F4944}" srcOrd="2" destOrd="0" presId="urn:microsoft.com/office/officeart/2005/8/layout/orgChart1#3"/>
    <dgm:cxn modelId="{9AE54132-5048-42F8-ADEF-D0D73174836E}" type="presParOf" srcId="{E69E032F-DE7F-4076-B9EE-9D840E693920}" destId="{4DCA2757-0C43-4B8E-9E28-BE1C15C97ACE}" srcOrd="2" destOrd="0" presId="urn:microsoft.com/office/officeart/2005/8/layout/orgChart1#3"/>
    <dgm:cxn modelId="{635A4A63-4D4E-4F3D-8961-E192365B7D0D}" type="presParOf" srcId="{44D0DC5B-B84F-4545-BECC-E33D8030F8DB}" destId="{980FC9BF-3D45-49EC-8A5E-B02AB17B21DF}" srcOrd="2" destOrd="0" presId="urn:microsoft.com/office/officeart/2005/8/layout/orgChart1#3"/>
    <dgm:cxn modelId="{6C9FB66D-4FE2-459C-9E65-51D2E14681AF}" type="presParOf" srcId="{9A0FF10C-81C7-47CD-A320-768F2009480B}" destId="{D189900E-1C2D-45BD-8AF5-B7A59C33E012}" srcOrd="8" destOrd="0" presId="urn:microsoft.com/office/officeart/2005/8/layout/orgChart1#3"/>
    <dgm:cxn modelId="{E482005B-3CA8-4CB2-A86E-7C687638F16D}" type="presParOf" srcId="{9A0FF10C-81C7-47CD-A320-768F2009480B}" destId="{8705BF0D-DD6C-4D22-9379-6A1652835817}" srcOrd="9" destOrd="0" presId="urn:microsoft.com/office/officeart/2005/8/layout/orgChart1#3"/>
    <dgm:cxn modelId="{B9093D51-3867-4037-BA7D-33D4CDBDED7F}" type="presParOf" srcId="{8705BF0D-DD6C-4D22-9379-6A1652835817}" destId="{53702C1A-1C1D-4740-BFA1-129D47EB8343}" srcOrd="0" destOrd="0" presId="urn:microsoft.com/office/officeart/2005/8/layout/orgChart1#3"/>
    <dgm:cxn modelId="{6382B817-F2AB-4732-9533-1C98E3F2DF1F}" type="presParOf" srcId="{53702C1A-1C1D-4740-BFA1-129D47EB8343}" destId="{A8372E9D-E60C-4741-A3A2-AC7B1C4F51EE}" srcOrd="0" destOrd="0" presId="urn:microsoft.com/office/officeart/2005/8/layout/orgChart1#3"/>
    <dgm:cxn modelId="{5C8853D7-BC0E-4942-B1EE-6B0803D40CBA}" type="presParOf" srcId="{53702C1A-1C1D-4740-BFA1-129D47EB8343}" destId="{203A5BF3-DE9B-426A-ADA2-A3DBC92CD19B}" srcOrd="1" destOrd="0" presId="urn:microsoft.com/office/officeart/2005/8/layout/orgChart1#3"/>
    <dgm:cxn modelId="{65E22AD3-0752-45FF-B49D-A4259BDBF6C2}" type="presParOf" srcId="{8705BF0D-DD6C-4D22-9379-6A1652835817}" destId="{4B59679F-230C-438D-BA2B-FC5C6B6D94E3}" srcOrd="1" destOrd="0" presId="urn:microsoft.com/office/officeart/2005/8/layout/orgChart1#3"/>
    <dgm:cxn modelId="{EF6AA086-19D8-43FD-8E4F-55CBF828F97E}" type="presParOf" srcId="{4B59679F-230C-438D-BA2B-FC5C6B6D94E3}" destId="{F771AC43-1818-4C05-9256-B2269BC4F0A5}" srcOrd="0" destOrd="0" presId="urn:microsoft.com/office/officeart/2005/8/layout/orgChart1#3"/>
    <dgm:cxn modelId="{89A5BB99-5182-4870-80B5-9D1DE62312AA}" type="presParOf" srcId="{4B59679F-230C-438D-BA2B-FC5C6B6D94E3}" destId="{C1FBA0A9-EA62-45A3-BCCC-81385DB94A5F}" srcOrd="1" destOrd="0" presId="urn:microsoft.com/office/officeart/2005/8/layout/orgChart1#3"/>
    <dgm:cxn modelId="{7D1DE222-BF71-43E3-ADD8-625AA7CF78A1}" type="presParOf" srcId="{C1FBA0A9-EA62-45A3-BCCC-81385DB94A5F}" destId="{6F1D6E0F-547B-4E77-B1B5-F9A90FD25D5B}" srcOrd="0" destOrd="0" presId="urn:microsoft.com/office/officeart/2005/8/layout/orgChart1#3"/>
    <dgm:cxn modelId="{85E67BC9-AF8D-4258-8AB8-E66A8708061B}" type="presParOf" srcId="{6F1D6E0F-547B-4E77-B1B5-F9A90FD25D5B}" destId="{C75C1D80-5EF4-4804-957F-294D77EB99AE}" srcOrd="0" destOrd="0" presId="urn:microsoft.com/office/officeart/2005/8/layout/orgChart1#3"/>
    <dgm:cxn modelId="{47757357-CB86-4634-BBAA-630AB9A48426}" type="presParOf" srcId="{6F1D6E0F-547B-4E77-B1B5-F9A90FD25D5B}" destId="{67FE0DAA-1485-4221-8F72-53BE9E0649FD}" srcOrd="1" destOrd="0" presId="urn:microsoft.com/office/officeart/2005/8/layout/orgChart1#3"/>
    <dgm:cxn modelId="{10FA1FA3-FE4A-4D73-BBC0-DB35806E6AAB}" type="presParOf" srcId="{C1FBA0A9-EA62-45A3-BCCC-81385DB94A5F}" destId="{474E7E28-3001-4411-8A0F-439413B758F9}" srcOrd="1" destOrd="0" presId="urn:microsoft.com/office/officeart/2005/8/layout/orgChart1#3"/>
    <dgm:cxn modelId="{51E3ADB8-E9AA-4C05-9018-08198B069A3D}" type="presParOf" srcId="{474E7E28-3001-4411-8A0F-439413B758F9}" destId="{A9E8A296-9D32-492B-A634-90319F0DA134}" srcOrd="0" destOrd="0" presId="urn:microsoft.com/office/officeart/2005/8/layout/orgChart1#3"/>
    <dgm:cxn modelId="{148BDB47-63C9-46DF-B8C5-BB3511CF764E}" type="presParOf" srcId="{474E7E28-3001-4411-8A0F-439413B758F9}" destId="{FF007F46-F24C-48E3-ACB9-C6B10F83053D}" srcOrd="1" destOrd="0" presId="urn:microsoft.com/office/officeart/2005/8/layout/orgChart1#3"/>
    <dgm:cxn modelId="{00BA5CE7-893A-4520-917A-558EA0A91423}" type="presParOf" srcId="{FF007F46-F24C-48E3-ACB9-C6B10F83053D}" destId="{F362ACBC-E9BE-49A9-9DE3-A3E262D72601}" srcOrd="0" destOrd="0" presId="urn:microsoft.com/office/officeart/2005/8/layout/orgChart1#3"/>
    <dgm:cxn modelId="{AD52DE61-9C23-4213-AA0E-CCB6110D3049}" type="presParOf" srcId="{F362ACBC-E9BE-49A9-9DE3-A3E262D72601}" destId="{2B2DDEF9-7BD6-46B4-B02D-8CC2BF8C792C}" srcOrd="0" destOrd="0" presId="urn:microsoft.com/office/officeart/2005/8/layout/orgChart1#3"/>
    <dgm:cxn modelId="{C0C99A2E-5FDE-4CF1-8D9E-CC2CE406BBB9}" type="presParOf" srcId="{F362ACBC-E9BE-49A9-9DE3-A3E262D72601}" destId="{8661E218-206A-4477-B350-26D0846854D7}" srcOrd="1" destOrd="0" presId="urn:microsoft.com/office/officeart/2005/8/layout/orgChart1#3"/>
    <dgm:cxn modelId="{AC0358E2-07DC-4652-BF06-B4A5FD8F70CF}" type="presParOf" srcId="{FF007F46-F24C-48E3-ACB9-C6B10F83053D}" destId="{A7BFCA11-D3EB-4D79-BA03-17648D137786}" srcOrd="1" destOrd="0" presId="urn:microsoft.com/office/officeart/2005/8/layout/orgChart1#3"/>
    <dgm:cxn modelId="{9DFAA229-33F5-4A71-A275-0F5422AACB36}" type="presParOf" srcId="{A7BFCA11-D3EB-4D79-BA03-17648D137786}" destId="{9DC0A6C0-E308-44A5-B4B5-65F4958A7759}" srcOrd="0" destOrd="0" presId="urn:microsoft.com/office/officeart/2005/8/layout/orgChart1#3"/>
    <dgm:cxn modelId="{03C4CBAE-034A-4A83-8BD7-F8F014C428A6}" type="presParOf" srcId="{A7BFCA11-D3EB-4D79-BA03-17648D137786}" destId="{D690D3FE-57B8-42A4-83DC-9F03A9814E9C}" srcOrd="1" destOrd="0" presId="urn:microsoft.com/office/officeart/2005/8/layout/orgChart1#3"/>
    <dgm:cxn modelId="{5220C66A-E42F-4CAF-BADB-ABC59E985B55}" type="presParOf" srcId="{D690D3FE-57B8-42A4-83DC-9F03A9814E9C}" destId="{55C8A44C-478E-4940-93D0-27C5080A92C9}" srcOrd="0" destOrd="0" presId="urn:microsoft.com/office/officeart/2005/8/layout/orgChart1#3"/>
    <dgm:cxn modelId="{EF9F0796-0E78-4675-AC88-70CC3CACEC03}" type="presParOf" srcId="{55C8A44C-478E-4940-93D0-27C5080A92C9}" destId="{9F6878C3-2207-4DCE-91C1-67E82EA85A77}" srcOrd="0" destOrd="0" presId="urn:microsoft.com/office/officeart/2005/8/layout/orgChart1#3"/>
    <dgm:cxn modelId="{5449906C-2681-4354-A836-E4983AAF5176}" type="presParOf" srcId="{55C8A44C-478E-4940-93D0-27C5080A92C9}" destId="{C91D37FC-144C-4B77-947E-D94926B0F887}" srcOrd="1" destOrd="0" presId="urn:microsoft.com/office/officeart/2005/8/layout/orgChart1#3"/>
    <dgm:cxn modelId="{035039B2-592B-4869-8431-93B6C3CD57DF}" type="presParOf" srcId="{D690D3FE-57B8-42A4-83DC-9F03A9814E9C}" destId="{538C3B24-CC41-4C1A-9F5A-01CEA3847883}" srcOrd="1" destOrd="0" presId="urn:microsoft.com/office/officeart/2005/8/layout/orgChart1#3"/>
    <dgm:cxn modelId="{59729345-0784-4E48-8998-BFC1182BAC38}" type="presParOf" srcId="{D690D3FE-57B8-42A4-83DC-9F03A9814E9C}" destId="{1D96823A-CB6A-4183-9F62-45C198925744}" srcOrd="2" destOrd="0" presId="urn:microsoft.com/office/officeart/2005/8/layout/orgChart1#3"/>
    <dgm:cxn modelId="{B7F8C853-18E6-4ED4-AD80-EE484A224A18}" type="presParOf" srcId="{1D96823A-CB6A-4183-9F62-45C198925744}" destId="{2518E4D0-E645-4AF6-911D-79CDA10FBBEB}" srcOrd="0" destOrd="0" presId="urn:microsoft.com/office/officeart/2005/8/layout/orgChart1#3"/>
    <dgm:cxn modelId="{AD9E9EC4-7026-4BFA-A1D0-90D4C453FE19}" type="presParOf" srcId="{1D96823A-CB6A-4183-9F62-45C198925744}" destId="{931A3626-626B-4B3E-BB9D-F2C6461CA7A9}" srcOrd="1" destOrd="0" presId="urn:microsoft.com/office/officeart/2005/8/layout/orgChart1#3"/>
    <dgm:cxn modelId="{C7B8BB69-8247-43E1-87CC-A9C996794189}" type="presParOf" srcId="{931A3626-626B-4B3E-BB9D-F2C6461CA7A9}" destId="{D6116CAD-5CBE-4F8C-AA00-182758CD3625}" srcOrd="0" destOrd="0" presId="urn:microsoft.com/office/officeart/2005/8/layout/orgChart1#3"/>
    <dgm:cxn modelId="{371866C9-D3B0-404B-8727-189FEBE06412}" type="presParOf" srcId="{D6116CAD-5CBE-4F8C-AA00-182758CD3625}" destId="{2882D2AF-D256-467F-855F-38E4D56802F3}" srcOrd="0" destOrd="0" presId="urn:microsoft.com/office/officeart/2005/8/layout/orgChart1#3"/>
    <dgm:cxn modelId="{931CAB47-1798-480B-8BA3-7F21BB9996BE}" type="presParOf" srcId="{D6116CAD-5CBE-4F8C-AA00-182758CD3625}" destId="{953A093E-5FC2-4AF5-A192-48CE464BE7EC}" srcOrd="1" destOrd="0" presId="urn:microsoft.com/office/officeart/2005/8/layout/orgChart1#3"/>
    <dgm:cxn modelId="{B69B6474-2C17-4279-B8CC-06649201D088}" type="presParOf" srcId="{931A3626-626B-4B3E-BB9D-F2C6461CA7A9}" destId="{AE9551DA-EDCB-4B1F-B253-B14B3E65F3D9}" srcOrd="1" destOrd="0" presId="urn:microsoft.com/office/officeart/2005/8/layout/orgChart1#3"/>
    <dgm:cxn modelId="{B6C0CFD3-EC49-4583-A710-F38FCC62ADA3}" type="presParOf" srcId="{931A3626-626B-4B3E-BB9D-F2C6461CA7A9}" destId="{B6C88DBB-F262-460E-B8B5-B32F13E50081}" srcOrd="2" destOrd="0" presId="urn:microsoft.com/office/officeart/2005/8/layout/orgChart1#3"/>
    <dgm:cxn modelId="{3723D6FB-4E62-4F9A-9EDA-C42362FCEA03}" type="presParOf" srcId="{FF007F46-F24C-48E3-ACB9-C6B10F83053D}" destId="{9E0B0F99-6D00-4112-93FE-885104EC7800}" srcOrd="2" destOrd="0" presId="urn:microsoft.com/office/officeart/2005/8/layout/orgChart1#3"/>
    <dgm:cxn modelId="{15B5567F-B328-4EFE-85ED-477C4185C5C5}" type="presParOf" srcId="{C1FBA0A9-EA62-45A3-BCCC-81385DB94A5F}" destId="{221A725B-283A-4E27-ABCF-7D98ACC72A05}" srcOrd="2" destOrd="0" presId="urn:microsoft.com/office/officeart/2005/8/layout/orgChart1#3"/>
    <dgm:cxn modelId="{DBABF24A-B3BB-458A-934F-0C3810E09395}" type="presParOf" srcId="{8705BF0D-DD6C-4D22-9379-6A1652835817}" destId="{AED3B21E-66AE-46DA-87B0-189F8F65B092}" srcOrd="2" destOrd="0" presId="urn:microsoft.com/office/officeart/2005/8/layout/orgChart1#3"/>
    <dgm:cxn modelId="{EB8334D0-0E57-45C1-AA4F-C4E7513A03E6}" type="presParOf" srcId="{9A0FF10C-81C7-47CD-A320-768F2009480B}" destId="{37E45AB8-F36E-457A-A351-F9CC175833F1}" srcOrd="10" destOrd="0" presId="urn:microsoft.com/office/officeart/2005/8/layout/orgChart1#3"/>
    <dgm:cxn modelId="{50774EED-DADE-404A-A76D-5679E1980888}" type="presParOf" srcId="{9A0FF10C-81C7-47CD-A320-768F2009480B}" destId="{19AF1A62-A763-437C-87D1-A66C8D8F7CE1}" srcOrd="11" destOrd="0" presId="urn:microsoft.com/office/officeart/2005/8/layout/orgChart1#3"/>
    <dgm:cxn modelId="{397A1DD6-9DDF-4365-A8C2-9960150C7C80}" type="presParOf" srcId="{19AF1A62-A763-437C-87D1-A66C8D8F7CE1}" destId="{64187393-BE74-4919-BC82-A8B371A2B4E7}" srcOrd="0" destOrd="0" presId="urn:microsoft.com/office/officeart/2005/8/layout/orgChart1#3"/>
    <dgm:cxn modelId="{F4F6CBF9-304D-4CD2-9DE2-71E2D761EE2A}" type="presParOf" srcId="{64187393-BE74-4919-BC82-A8B371A2B4E7}" destId="{8777AE83-9EB1-4C15-9B65-101A562C0BE1}" srcOrd="0" destOrd="0" presId="urn:microsoft.com/office/officeart/2005/8/layout/orgChart1#3"/>
    <dgm:cxn modelId="{D4DD2391-664A-47CA-B22E-811E14C55418}" type="presParOf" srcId="{64187393-BE74-4919-BC82-A8B371A2B4E7}" destId="{92E46796-1A59-4448-B393-71BBC8760DF8}" srcOrd="1" destOrd="0" presId="urn:microsoft.com/office/officeart/2005/8/layout/orgChart1#3"/>
    <dgm:cxn modelId="{15E56AE7-1303-406B-A26A-2920539CFE92}" type="presParOf" srcId="{19AF1A62-A763-437C-87D1-A66C8D8F7CE1}" destId="{D5A5BC29-3ACF-4D01-949A-E365ED3F1A71}" srcOrd="1" destOrd="0" presId="urn:microsoft.com/office/officeart/2005/8/layout/orgChart1#3"/>
    <dgm:cxn modelId="{15FEDF55-91B8-4A79-BCA7-9BAFBED479C8}" type="presParOf" srcId="{D5A5BC29-3ACF-4D01-949A-E365ED3F1A71}" destId="{3FD592E5-FDE8-4263-AF7F-EDF4D3EA1A82}" srcOrd="0" destOrd="0" presId="urn:microsoft.com/office/officeart/2005/8/layout/orgChart1#3"/>
    <dgm:cxn modelId="{71F1C735-F6B0-41EC-8E2D-401DBA09F224}" type="presParOf" srcId="{D5A5BC29-3ACF-4D01-949A-E365ED3F1A71}" destId="{350705D0-BD6A-49E9-A025-C231CB7DC6E7}" srcOrd="1" destOrd="0" presId="urn:microsoft.com/office/officeart/2005/8/layout/orgChart1#3"/>
    <dgm:cxn modelId="{6ECB5341-1078-4462-8D4D-2369BF0FC211}" type="presParOf" srcId="{350705D0-BD6A-49E9-A025-C231CB7DC6E7}" destId="{0C31FC64-BD06-49D6-A5FC-B6C94E5FFC1E}" srcOrd="0" destOrd="0" presId="urn:microsoft.com/office/officeart/2005/8/layout/orgChart1#3"/>
    <dgm:cxn modelId="{A365E938-77FE-4409-94BD-C487A8B5A7C3}" type="presParOf" srcId="{0C31FC64-BD06-49D6-A5FC-B6C94E5FFC1E}" destId="{E164CC52-D5AF-4835-B864-461B5AC4C239}" srcOrd="0" destOrd="0" presId="urn:microsoft.com/office/officeart/2005/8/layout/orgChart1#3"/>
    <dgm:cxn modelId="{6FC92F99-F092-4CE2-8185-E3243DA52AF8}" type="presParOf" srcId="{0C31FC64-BD06-49D6-A5FC-B6C94E5FFC1E}" destId="{72939E9A-E44B-4D60-BC32-62548FC062A0}" srcOrd="1" destOrd="0" presId="urn:microsoft.com/office/officeart/2005/8/layout/orgChart1#3"/>
    <dgm:cxn modelId="{BB9C2AE5-1533-4B7A-9E0F-0DD9A209FB82}" type="presParOf" srcId="{350705D0-BD6A-49E9-A025-C231CB7DC6E7}" destId="{1DDA4160-A2D9-4985-9844-2AE5D4EBB647}" srcOrd="1" destOrd="0" presId="urn:microsoft.com/office/officeart/2005/8/layout/orgChart1#3"/>
    <dgm:cxn modelId="{08F4DED7-E4C0-4260-B796-78B528537037}" type="presParOf" srcId="{1DDA4160-A2D9-4985-9844-2AE5D4EBB647}" destId="{49B20152-B550-49AF-AE60-073A2B761E90}" srcOrd="0" destOrd="0" presId="urn:microsoft.com/office/officeart/2005/8/layout/orgChart1#3"/>
    <dgm:cxn modelId="{C069B51B-AFB1-4C0C-88EA-5DECB747011F}" type="presParOf" srcId="{1DDA4160-A2D9-4985-9844-2AE5D4EBB647}" destId="{D9D72873-9A87-4944-A640-97302326D33B}" srcOrd="1" destOrd="0" presId="urn:microsoft.com/office/officeart/2005/8/layout/orgChart1#3"/>
    <dgm:cxn modelId="{F1994C9E-8306-476C-96DA-C825F211A03E}" type="presParOf" srcId="{D9D72873-9A87-4944-A640-97302326D33B}" destId="{17DBD1B3-7985-48F0-BFD5-562B655F5609}" srcOrd="0" destOrd="0" presId="urn:microsoft.com/office/officeart/2005/8/layout/orgChart1#3"/>
    <dgm:cxn modelId="{382953AE-983A-47C3-BA43-B0302B92B182}" type="presParOf" srcId="{17DBD1B3-7985-48F0-BFD5-562B655F5609}" destId="{7E09FC35-A1F7-459C-8394-C6A7CC973762}" srcOrd="0" destOrd="0" presId="urn:microsoft.com/office/officeart/2005/8/layout/orgChart1#3"/>
    <dgm:cxn modelId="{557AD861-0998-492F-98C0-805B400DA227}" type="presParOf" srcId="{17DBD1B3-7985-48F0-BFD5-562B655F5609}" destId="{9161A2BD-9387-4906-AE11-C43ED0FF7B2B}" srcOrd="1" destOrd="0" presId="urn:microsoft.com/office/officeart/2005/8/layout/orgChart1#3"/>
    <dgm:cxn modelId="{A17115ED-9497-47E8-80BA-B9857DA6C3ED}" type="presParOf" srcId="{D9D72873-9A87-4944-A640-97302326D33B}" destId="{D8FA83BE-26C2-491E-8332-70F8AC26FF1A}" srcOrd="1" destOrd="0" presId="urn:microsoft.com/office/officeart/2005/8/layout/orgChart1#3"/>
    <dgm:cxn modelId="{975353A4-1879-4133-A772-8AA8792B48C6}" type="presParOf" srcId="{D8FA83BE-26C2-491E-8332-70F8AC26FF1A}" destId="{29FCA13E-5423-46B5-9724-C2F825651588}" srcOrd="0" destOrd="0" presId="urn:microsoft.com/office/officeart/2005/8/layout/orgChart1#3"/>
    <dgm:cxn modelId="{C3115225-6611-455D-BA77-24D3C753E386}" type="presParOf" srcId="{D8FA83BE-26C2-491E-8332-70F8AC26FF1A}" destId="{155298FE-9328-4108-BB2E-6795237641DA}" srcOrd="1" destOrd="0" presId="urn:microsoft.com/office/officeart/2005/8/layout/orgChart1#3"/>
    <dgm:cxn modelId="{639B2481-AE93-4052-9C86-8B1950EFCF2A}" type="presParOf" srcId="{155298FE-9328-4108-BB2E-6795237641DA}" destId="{41D6E6E4-DEBA-422C-9190-9E07CDD53DE8}" srcOrd="0" destOrd="0" presId="urn:microsoft.com/office/officeart/2005/8/layout/orgChart1#3"/>
    <dgm:cxn modelId="{ACC98370-217F-4546-801E-91FCB39809C0}" type="presParOf" srcId="{41D6E6E4-DEBA-422C-9190-9E07CDD53DE8}" destId="{F9953884-3DD2-4C31-B455-05B91CEC23B0}" srcOrd="0" destOrd="0" presId="urn:microsoft.com/office/officeart/2005/8/layout/orgChart1#3"/>
    <dgm:cxn modelId="{CF82E87F-AA02-43F7-B654-EEEC5D796CAC}" type="presParOf" srcId="{41D6E6E4-DEBA-422C-9190-9E07CDD53DE8}" destId="{790E3B46-6354-46E4-98A3-F178A8AAC683}" srcOrd="1" destOrd="0" presId="urn:microsoft.com/office/officeart/2005/8/layout/orgChart1#3"/>
    <dgm:cxn modelId="{67911E46-8696-47EB-8752-3D8A03E869C6}" type="presParOf" srcId="{155298FE-9328-4108-BB2E-6795237641DA}" destId="{86CC4A12-6566-49F6-81E8-7C19EC7671F7}" srcOrd="1" destOrd="0" presId="urn:microsoft.com/office/officeart/2005/8/layout/orgChart1#3"/>
    <dgm:cxn modelId="{627A91D3-C2E5-4BAD-B8AD-00B866DF8376}" type="presParOf" srcId="{86CC4A12-6566-49F6-81E8-7C19EC7671F7}" destId="{401FE0AF-CF48-47DD-9F0B-133F331A9D94}" srcOrd="0" destOrd="0" presId="urn:microsoft.com/office/officeart/2005/8/layout/orgChart1#3"/>
    <dgm:cxn modelId="{E28B089B-38AC-4870-B63E-F9682831DFB8}" type="presParOf" srcId="{86CC4A12-6566-49F6-81E8-7C19EC7671F7}" destId="{7352CBF9-921F-4BC8-AFD2-EA1F0ADFAF1E}" srcOrd="1" destOrd="0" presId="urn:microsoft.com/office/officeart/2005/8/layout/orgChart1#3"/>
    <dgm:cxn modelId="{F6E2826E-BBCF-4804-B40D-0585CEC9D5D5}" type="presParOf" srcId="{7352CBF9-921F-4BC8-AFD2-EA1F0ADFAF1E}" destId="{3CA4C6CD-6AE4-4160-BC9A-B7293ADA727D}" srcOrd="0" destOrd="0" presId="urn:microsoft.com/office/officeart/2005/8/layout/orgChart1#3"/>
    <dgm:cxn modelId="{3CDC3492-E376-4BE1-B205-85F2F3DB819F}" type="presParOf" srcId="{3CA4C6CD-6AE4-4160-BC9A-B7293ADA727D}" destId="{2BDEC1B9-A335-4083-A965-A3970EED022C}" srcOrd="0" destOrd="0" presId="urn:microsoft.com/office/officeart/2005/8/layout/orgChart1#3"/>
    <dgm:cxn modelId="{1CDABDFB-CBF7-4945-BD73-9B2791B517E3}" type="presParOf" srcId="{3CA4C6CD-6AE4-4160-BC9A-B7293ADA727D}" destId="{2CEA93EF-E00C-43A4-ADDF-E16ADB40606B}" srcOrd="1" destOrd="0" presId="urn:microsoft.com/office/officeart/2005/8/layout/orgChart1#3"/>
    <dgm:cxn modelId="{AEAE7AA5-0F78-4ADC-A7B7-E31A7FC55795}" type="presParOf" srcId="{7352CBF9-921F-4BC8-AFD2-EA1F0ADFAF1E}" destId="{7E26926B-6E78-446F-8115-07D93CF191F7}" srcOrd="1" destOrd="0" presId="urn:microsoft.com/office/officeart/2005/8/layout/orgChart1#3"/>
    <dgm:cxn modelId="{09D5E9D4-729A-43F6-BFC6-1B258FA52F0B}" type="presParOf" srcId="{7E26926B-6E78-446F-8115-07D93CF191F7}" destId="{CB6604F4-94CB-4BB4-B286-375C45320396}" srcOrd="0" destOrd="0" presId="urn:microsoft.com/office/officeart/2005/8/layout/orgChart1#3"/>
    <dgm:cxn modelId="{BB013C9B-3DCB-4397-A3BC-0ACC0E6806DC}" type="presParOf" srcId="{7E26926B-6E78-446F-8115-07D93CF191F7}" destId="{79F1921A-6C10-4104-BE91-30627FA93B7B}" srcOrd="1" destOrd="0" presId="urn:microsoft.com/office/officeart/2005/8/layout/orgChart1#3"/>
    <dgm:cxn modelId="{5E540516-4057-49B4-90C7-60D1955B372F}" type="presParOf" srcId="{79F1921A-6C10-4104-BE91-30627FA93B7B}" destId="{CCA03606-0DA0-4458-874D-E5A168053B69}" srcOrd="0" destOrd="0" presId="urn:microsoft.com/office/officeart/2005/8/layout/orgChart1#3"/>
    <dgm:cxn modelId="{C8ED3331-0ED3-4485-AFD3-51CCB3A6A0B2}" type="presParOf" srcId="{CCA03606-0DA0-4458-874D-E5A168053B69}" destId="{BAD9767B-1DA6-4752-8CB5-8AB5CFE5DD94}" srcOrd="0" destOrd="0" presId="urn:microsoft.com/office/officeart/2005/8/layout/orgChart1#3"/>
    <dgm:cxn modelId="{6AC54B3A-7849-4A80-A8FC-DC4512DE8490}" type="presParOf" srcId="{CCA03606-0DA0-4458-874D-E5A168053B69}" destId="{25CD4AAB-BCC0-4218-89CA-62194D9FEC0F}" srcOrd="1" destOrd="0" presId="urn:microsoft.com/office/officeart/2005/8/layout/orgChart1#3"/>
    <dgm:cxn modelId="{F374BDEE-F8DC-47C3-B310-CCF3068074BB}" type="presParOf" srcId="{79F1921A-6C10-4104-BE91-30627FA93B7B}" destId="{CFDF4CBB-ADBB-4B63-AF57-6FF1236847BA}" srcOrd="1" destOrd="0" presId="urn:microsoft.com/office/officeart/2005/8/layout/orgChart1#3"/>
    <dgm:cxn modelId="{D32C0FD2-18ED-42C9-A41F-6C2CD62EF16B}" type="presParOf" srcId="{CFDF4CBB-ADBB-4B63-AF57-6FF1236847BA}" destId="{8B0A4480-4EEA-469D-B324-72362EB4E405}" srcOrd="0" destOrd="0" presId="urn:microsoft.com/office/officeart/2005/8/layout/orgChart1#3"/>
    <dgm:cxn modelId="{FF339452-9E79-491A-BD2D-F4DA20DF9EC0}" type="presParOf" srcId="{CFDF4CBB-ADBB-4B63-AF57-6FF1236847BA}" destId="{70ECE589-FF9E-4067-A53A-56F54B91B99E}" srcOrd="1" destOrd="0" presId="urn:microsoft.com/office/officeart/2005/8/layout/orgChart1#3"/>
    <dgm:cxn modelId="{B4B46956-D6C3-442D-9AA3-F3EB2559C87D}" type="presParOf" srcId="{70ECE589-FF9E-4067-A53A-56F54B91B99E}" destId="{7220061A-8D2D-4B00-843C-273F8B602DAB}" srcOrd="0" destOrd="0" presId="urn:microsoft.com/office/officeart/2005/8/layout/orgChart1#3"/>
    <dgm:cxn modelId="{31B86463-E492-440A-8AEF-D1DBA41D577B}" type="presParOf" srcId="{7220061A-8D2D-4B00-843C-273F8B602DAB}" destId="{B10AF238-C97F-4CBF-8806-6FFAE5462282}" srcOrd="0" destOrd="0" presId="urn:microsoft.com/office/officeart/2005/8/layout/orgChart1#3"/>
    <dgm:cxn modelId="{4A5E659C-AEED-4D45-A730-829BC01E810B}" type="presParOf" srcId="{7220061A-8D2D-4B00-843C-273F8B602DAB}" destId="{35EAE1F5-7A5D-4A91-8503-D276B2ABA81B}" srcOrd="1" destOrd="0" presId="urn:microsoft.com/office/officeart/2005/8/layout/orgChart1#3"/>
    <dgm:cxn modelId="{9187600B-6ED1-4E89-8FA0-4E26D5DC898E}" type="presParOf" srcId="{70ECE589-FF9E-4067-A53A-56F54B91B99E}" destId="{BCF0A8C4-20FD-48DF-B45F-B3DE66957948}" srcOrd="1" destOrd="0" presId="urn:microsoft.com/office/officeart/2005/8/layout/orgChart1#3"/>
    <dgm:cxn modelId="{24A214ED-6383-4778-95A9-7762532C0F74}" type="presParOf" srcId="{70ECE589-FF9E-4067-A53A-56F54B91B99E}" destId="{DF7638BE-3820-4BF5-8541-41A5AEE7EDA4}" srcOrd="2" destOrd="0" presId="urn:microsoft.com/office/officeart/2005/8/layout/orgChart1#3"/>
    <dgm:cxn modelId="{3C35445B-05CC-49FD-86D0-8F544874F067}" type="presParOf" srcId="{79F1921A-6C10-4104-BE91-30627FA93B7B}" destId="{AFE004A9-14F8-4323-BA75-F976DB33F7DA}" srcOrd="2" destOrd="0" presId="urn:microsoft.com/office/officeart/2005/8/layout/orgChart1#3"/>
    <dgm:cxn modelId="{2372AB7B-41A2-434C-BE6E-CF8D10F5DA2A}" type="presParOf" srcId="{7352CBF9-921F-4BC8-AFD2-EA1F0ADFAF1E}" destId="{469559B1-9FDA-49AE-92BF-15C529405637}" srcOrd="2" destOrd="0" presId="urn:microsoft.com/office/officeart/2005/8/layout/orgChart1#3"/>
    <dgm:cxn modelId="{20D0B494-1563-402D-9338-C5D40A5E30FF}" type="presParOf" srcId="{155298FE-9328-4108-BB2E-6795237641DA}" destId="{5D469A65-9302-4C4D-8BDC-33D366000348}" srcOrd="2" destOrd="0" presId="urn:microsoft.com/office/officeart/2005/8/layout/orgChart1#3"/>
    <dgm:cxn modelId="{EAF32008-9D59-48AD-9C74-1752D25DA56E}" type="presParOf" srcId="{D9D72873-9A87-4944-A640-97302326D33B}" destId="{3F6A0B25-A849-4EFB-A2AB-C1E8021BAECF}" srcOrd="2" destOrd="0" presId="urn:microsoft.com/office/officeart/2005/8/layout/orgChart1#3"/>
    <dgm:cxn modelId="{0F0FBFE8-8AC1-498B-9B58-6E353EAB66E1}" type="presParOf" srcId="{350705D0-BD6A-49E9-A025-C231CB7DC6E7}" destId="{5E081E35-5270-4569-AAF4-A113B140ABD3}" srcOrd="2" destOrd="0" presId="urn:microsoft.com/office/officeart/2005/8/layout/orgChart1#3"/>
    <dgm:cxn modelId="{FB15E2C4-6708-49F3-A697-53A00AE297C1}" type="presParOf" srcId="{19AF1A62-A763-437C-87D1-A66C8D8F7CE1}" destId="{30CD3739-BD5F-4875-B1C6-6B314BC55EEE}" srcOrd="2" destOrd="0" presId="urn:microsoft.com/office/officeart/2005/8/layout/orgChart1#3"/>
    <dgm:cxn modelId="{04C1BAD8-ACEC-4F16-BB21-89F5EEEF19AE}" type="presParOf" srcId="{F728C3E8-5128-4BB6-90CC-A86769ECE335}" destId="{0E819307-1B4E-434E-BA76-D5A4192B0663}" srcOrd="2" destOrd="0" presId="urn:microsoft.com/office/officeart/2005/8/layout/orgChart1#3"/>
    <dgm:cxn modelId="{D2479D20-5094-44FD-85BE-2E232DBA1851}" type="presParOf" srcId="{0E819307-1B4E-434E-BA76-D5A4192B0663}" destId="{7CC60CE2-51D0-47DE-A469-FE4884597341}" srcOrd="0" destOrd="0" presId="urn:microsoft.com/office/officeart/2005/8/layout/orgChart1#3"/>
    <dgm:cxn modelId="{F66ED0D1-55FF-429B-A9F6-9E1ED675747B}" type="presParOf" srcId="{0E819307-1B4E-434E-BA76-D5A4192B0663}" destId="{2C28615C-654F-4C05-9383-C72EAED46321}" srcOrd="1" destOrd="0" presId="urn:microsoft.com/office/officeart/2005/8/layout/orgChart1#3"/>
    <dgm:cxn modelId="{5007E824-5D89-45E1-92C2-B38F80077F35}" type="presParOf" srcId="{2C28615C-654F-4C05-9383-C72EAED46321}" destId="{531B400A-09FB-4AC6-91D5-6C58DB555D6A}" srcOrd="0" destOrd="0" presId="urn:microsoft.com/office/officeart/2005/8/layout/orgChart1#3"/>
    <dgm:cxn modelId="{56C9E14C-9120-4EBF-BBE0-BF591D25A53E}" type="presParOf" srcId="{531B400A-09FB-4AC6-91D5-6C58DB555D6A}" destId="{15F46F7C-8483-49B2-9069-BD47518FA3C5}" srcOrd="0" destOrd="0" presId="urn:microsoft.com/office/officeart/2005/8/layout/orgChart1#3"/>
    <dgm:cxn modelId="{8E3FABDA-552C-4E85-B75B-9BF40684EF17}" type="presParOf" srcId="{531B400A-09FB-4AC6-91D5-6C58DB555D6A}" destId="{84CA6990-2D5D-47C3-9020-DF2944DEADCF}" srcOrd="1" destOrd="0" presId="urn:microsoft.com/office/officeart/2005/8/layout/orgChart1#3"/>
    <dgm:cxn modelId="{2B901611-A102-478C-86F0-C6DB0EB06E10}" type="presParOf" srcId="{2C28615C-654F-4C05-9383-C72EAED46321}" destId="{0851F80F-8C6D-4400-A85F-BC390C21E4EE}" srcOrd="1" destOrd="0" presId="urn:microsoft.com/office/officeart/2005/8/layout/orgChart1#3"/>
    <dgm:cxn modelId="{EDA747DC-6D87-4FED-9385-E3A3C46B4752}" type="presParOf" srcId="{2C28615C-654F-4C05-9383-C72EAED46321}" destId="{3025C0A7-DA6F-4394-8167-7956EFF162F0}" srcOrd="2" destOrd="0" presId="urn:microsoft.com/office/officeart/2005/8/layout/orgChart1#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C60CE2-51D0-47DE-A469-FE4884597341}">
      <dsp:nvSpPr>
        <dsp:cNvPr id="0" name=""/>
        <dsp:cNvSpPr/>
      </dsp:nvSpPr>
      <dsp:spPr>
        <a:xfrm>
          <a:off x="2352544" y="308934"/>
          <a:ext cx="91440" cy="283471"/>
        </a:xfrm>
        <a:custGeom>
          <a:avLst/>
          <a:gdLst/>
          <a:ahLst/>
          <a:cxnLst/>
          <a:rect l="0" t="0" r="0" b="0"/>
          <a:pathLst>
            <a:path>
              <a:moveTo>
                <a:pt x="110425" y="0"/>
              </a:moveTo>
              <a:lnTo>
                <a:pt x="110425" y="283471"/>
              </a:lnTo>
              <a:lnTo>
                <a:pt x="45720" y="2834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A4480-4EEA-469D-B324-72362EB4E405}">
      <dsp:nvSpPr>
        <dsp:cNvPr id="0" name=""/>
        <dsp:cNvSpPr/>
      </dsp:nvSpPr>
      <dsp:spPr>
        <a:xfrm>
          <a:off x="4157633" y="3371654"/>
          <a:ext cx="92436" cy="28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471"/>
              </a:lnTo>
              <a:lnTo>
                <a:pt x="92436" y="283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604F4-94CB-4BB4-B286-375C45320396}">
      <dsp:nvSpPr>
        <dsp:cNvPr id="0" name=""/>
        <dsp:cNvSpPr/>
      </dsp:nvSpPr>
      <dsp:spPr>
        <a:xfrm>
          <a:off x="4358410" y="2934123"/>
          <a:ext cx="91440" cy="129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FE0AF-CF48-47DD-9F0B-133F331A9D94}">
      <dsp:nvSpPr>
        <dsp:cNvPr id="0" name=""/>
        <dsp:cNvSpPr/>
      </dsp:nvSpPr>
      <dsp:spPr>
        <a:xfrm>
          <a:off x="4358410" y="2496591"/>
          <a:ext cx="91440" cy="129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CA13E-5423-46B5-9724-C2F825651588}">
      <dsp:nvSpPr>
        <dsp:cNvPr id="0" name=""/>
        <dsp:cNvSpPr/>
      </dsp:nvSpPr>
      <dsp:spPr>
        <a:xfrm>
          <a:off x="4358410" y="2059060"/>
          <a:ext cx="91440" cy="129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20152-B550-49AF-AE60-073A2B761E90}">
      <dsp:nvSpPr>
        <dsp:cNvPr id="0" name=""/>
        <dsp:cNvSpPr/>
      </dsp:nvSpPr>
      <dsp:spPr>
        <a:xfrm>
          <a:off x="4358410" y="1621528"/>
          <a:ext cx="91440" cy="129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592E5-FDE8-4263-AF7F-EDF4D3EA1A82}">
      <dsp:nvSpPr>
        <dsp:cNvPr id="0" name=""/>
        <dsp:cNvSpPr/>
      </dsp:nvSpPr>
      <dsp:spPr>
        <a:xfrm>
          <a:off x="4358410" y="1183997"/>
          <a:ext cx="91440" cy="129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45AB8-F36E-457A-A351-F9CC175833F1}">
      <dsp:nvSpPr>
        <dsp:cNvPr id="0" name=""/>
        <dsp:cNvSpPr/>
      </dsp:nvSpPr>
      <dsp:spPr>
        <a:xfrm>
          <a:off x="2462969" y="308934"/>
          <a:ext cx="1941160" cy="56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36"/>
              </a:lnTo>
              <a:lnTo>
                <a:pt x="1941160" y="502236"/>
              </a:lnTo>
              <a:lnTo>
                <a:pt x="1941160" y="566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18E4D0-E645-4AF6-911D-79CDA10FBBEB}">
      <dsp:nvSpPr>
        <dsp:cNvPr id="0" name=""/>
        <dsp:cNvSpPr/>
      </dsp:nvSpPr>
      <dsp:spPr>
        <a:xfrm>
          <a:off x="3548052" y="2496591"/>
          <a:ext cx="91440" cy="283471"/>
        </a:xfrm>
        <a:custGeom>
          <a:avLst/>
          <a:gdLst/>
          <a:ahLst/>
          <a:cxnLst/>
          <a:rect l="0" t="0" r="0" b="0"/>
          <a:pathLst>
            <a:path>
              <a:moveTo>
                <a:pt x="110425" y="0"/>
              </a:moveTo>
              <a:lnTo>
                <a:pt x="110425" y="283471"/>
              </a:lnTo>
              <a:lnTo>
                <a:pt x="45720" y="283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0A6C0-E308-44A5-B4B5-65F4958A7759}">
      <dsp:nvSpPr>
        <dsp:cNvPr id="0" name=""/>
        <dsp:cNvSpPr/>
      </dsp:nvSpPr>
      <dsp:spPr>
        <a:xfrm>
          <a:off x="3612758" y="2059060"/>
          <a:ext cx="91440" cy="129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E8A296-9D32-492B-A634-90319F0DA134}">
      <dsp:nvSpPr>
        <dsp:cNvPr id="0" name=""/>
        <dsp:cNvSpPr/>
      </dsp:nvSpPr>
      <dsp:spPr>
        <a:xfrm>
          <a:off x="3612758" y="1621528"/>
          <a:ext cx="91440" cy="129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1AC43-1818-4C05-9256-B2269BC4F0A5}">
      <dsp:nvSpPr>
        <dsp:cNvPr id="0" name=""/>
        <dsp:cNvSpPr/>
      </dsp:nvSpPr>
      <dsp:spPr>
        <a:xfrm>
          <a:off x="3612758" y="1183997"/>
          <a:ext cx="91440" cy="129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89900E-1C2D-45BD-8AF5-B7A59C33E012}">
      <dsp:nvSpPr>
        <dsp:cNvPr id="0" name=""/>
        <dsp:cNvSpPr/>
      </dsp:nvSpPr>
      <dsp:spPr>
        <a:xfrm>
          <a:off x="2462969" y="308934"/>
          <a:ext cx="1195508" cy="56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36"/>
              </a:lnTo>
              <a:lnTo>
                <a:pt x="1195508" y="502236"/>
              </a:lnTo>
              <a:lnTo>
                <a:pt x="1195508" y="566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850EF-EE3A-4C88-9E7D-2727204D2B23}">
      <dsp:nvSpPr>
        <dsp:cNvPr id="0" name=""/>
        <dsp:cNvSpPr/>
      </dsp:nvSpPr>
      <dsp:spPr>
        <a:xfrm>
          <a:off x="2802400" y="2496591"/>
          <a:ext cx="91440" cy="283471"/>
        </a:xfrm>
        <a:custGeom>
          <a:avLst/>
          <a:gdLst/>
          <a:ahLst/>
          <a:cxnLst/>
          <a:rect l="0" t="0" r="0" b="0"/>
          <a:pathLst>
            <a:path>
              <a:moveTo>
                <a:pt x="110425" y="0"/>
              </a:moveTo>
              <a:lnTo>
                <a:pt x="110425" y="283471"/>
              </a:lnTo>
              <a:lnTo>
                <a:pt x="45720" y="283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24021-E1D1-4257-9F95-ADBDC5A82A00}">
      <dsp:nvSpPr>
        <dsp:cNvPr id="0" name=""/>
        <dsp:cNvSpPr/>
      </dsp:nvSpPr>
      <dsp:spPr>
        <a:xfrm>
          <a:off x="2867106" y="2059060"/>
          <a:ext cx="91440" cy="129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672AC-B8A8-414D-9CBA-DF9EE6610C7C}">
      <dsp:nvSpPr>
        <dsp:cNvPr id="0" name=""/>
        <dsp:cNvSpPr/>
      </dsp:nvSpPr>
      <dsp:spPr>
        <a:xfrm>
          <a:off x="2867106" y="1621528"/>
          <a:ext cx="91440" cy="129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B03C6-3D8E-4AFE-8B84-A7AFBDC16456}">
      <dsp:nvSpPr>
        <dsp:cNvPr id="0" name=""/>
        <dsp:cNvSpPr/>
      </dsp:nvSpPr>
      <dsp:spPr>
        <a:xfrm>
          <a:off x="2867106" y="1183997"/>
          <a:ext cx="91440" cy="129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83D25-62C2-4BF5-8653-49EE462AF46A}">
      <dsp:nvSpPr>
        <dsp:cNvPr id="0" name=""/>
        <dsp:cNvSpPr/>
      </dsp:nvSpPr>
      <dsp:spPr>
        <a:xfrm>
          <a:off x="2462969" y="308934"/>
          <a:ext cx="449856" cy="56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36"/>
              </a:lnTo>
              <a:lnTo>
                <a:pt x="449856" y="502236"/>
              </a:lnTo>
              <a:lnTo>
                <a:pt x="449856" y="566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1F2CF-7561-4FBE-8D09-84B3EC48BA9D}">
      <dsp:nvSpPr>
        <dsp:cNvPr id="0" name=""/>
        <dsp:cNvSpPr/>
      </dsp:nvSpPr>
      <dsp:spPr>
        <a:xfrm>
          <a:off x="1766616" y="2059060"/>
          <a:ext cx="92436" cy="28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471"/>
              </a:lnTo>
              <a:lnTo>
                <a:pt x="92436" y="283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05A3CB-F48E-429D-95DD-40C75D10EF29}">
      <dsp:nvSpPr>
        <dsp:cNvPr id="0" name=""/>
        <dsp:cNvSpPr/>
      </dsp:nvSpPr>
      <dsp:spPr>
        <a:xfrm>
          <a:off x="1967393" y="1621528"/>
          <a:ext cx="91440" cy="129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33C89-DA55-4D6F-8019-9D23E1930227}">
      <dsp:nvSpPr>
        <dsp:cNvPr id="0" name=""/>
        <dsp:cNvSpPr/>
      </dsp:nvSpPr>
      <dsp:spPr>
        <a:xfrm>
          <a:off x="1967393" y="1183997"/>
          <a:ext cx="91440" cy="129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A8128-6C86-49B7-B5CC-0153888815E5}">
      <dsp:nvSpPr>
        <dsp:cNvPr id="0" name=""/>
        <dsp:cNvSpPr/>
      </dsp:nvSpPr>
      <dsp:spPr>
        <a:xfrm>
          <a:off x="2013113" y="308934"/>
          <a:ext cx="449856" cy="566942"/>
        </a:xfrm>
        <a:custGeom>
          <a:avLst/>
          <a:gdLst/>
          <a:ahLst/>
          <a:cxnLst/>
          <a:rect l="0" t="0" r="0" b="0"/>
          <a:pathLst>
            <a:path>
              <a:moveTo>
                <a:pt x="449856" y="0"/>
              </a:moveTo>
              <a:lnTo>
                <a:pt x="449856" y="502236"/>
              </a:lnTo>
              <a:lnTo>
                <a:pt x="0" y="502236"/>
              </a:lnTo>
              <a:lnTo>
                <a:pt x="0" y="566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33312-E0C7-476A-8704-2BB6E5064603}">
      <dsp:nvSpPr>
        <dsp:cNvPr id="0" name=""/>
        <dsp:cNvSpPr/>
      </dsp:nvSpPr>
      <dsp:spPr>
        <a:xfrm>
          <a:off x="1020964" y="2059060"/>
          <a:ext cx="92436" cy="28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471"/>
              </a:lnTo>
              <a:lnTo>
                <a:pt x="92436" y="283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26265-9F86-4CD7-9314-966F931CDD48}">
      <dsp:nvSpPr>
        <dsp:cNvPr id="0" name=""/>
        <dsp:cNvSpPr/>
      </dsp:nvSpPr>
      <dsp:spPr>
        <a:xfrm>
          <a:off x="1221741" y="1621528"/>
          <a:ext cx="91440" cy="129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C66D6-3050-41AD-B751-9F7ACC8180C9}">
      <dsp:nvSpPr>
        <dsp:cNvPr id="0" name=""/>
        <dsp:cNvSpPr/>
      </dsp:nvSpPr>
      <dsp:spPr>
        <a:xfrm>
          <a:off x="1221741" y="1183997"/>
          <a:ext cx="91440" cy="129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B679-3C8C-4E72-95A8-8B81298826E7}">
      <dsp:nvSpPr>
        <dsp:cNvPr id="0" name=""/>
        <dsp:cNvSpPr/>
      </dsp:nvSpPr>
      <dsp:spPr>
        <a:xfrm>
          <a:off x="1267461" y="308934"/>
          <a:ext cx="1195508" cy="566942"/>
        </a:xfrm>
        <a:custGeom>
          <a:avLst/>
          <a:gdLst/>
          <a:ahLst/>
          <a:cxnLst/>
          <a:rect l="0" t="0" r="0" b="0"/>
          <a:pathLst>
            <a:path>
              <a:moveTo>
                <a:pt x="1195508" y="0"/>
              </a:moveTo>
              <a:lnTo>
                <a:pt x="1195508" y="502236"/>
              </a:lnTo>
              <a:lnTo>
                <a:pt x="0" y="502236"/>
              </a:lnTo>
              <a:lnTo>
                <a:pt x="0" y="566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FA5C61-A8EF-4C2C-BA83-E398F33B2451}">
      <dsp:nvSpPr>
        <dsp:cNvPr id="0" name=""/>
        <dsp:cNvSpPr/>
      </dsp:nvSpPr>
      <dsp:spPr>
        <a:xfrm>
          <a:off x="275312" y="2059060"/>
          <a:ext cx="92436" cy="28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471"/>
              </a:lnTo>
              <a:lnTo>
                <a:pt x="92436" y="283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431EF-285A-463A-80F6-AC8E3C9D998D}">
      <dsp:nvSpPr>
        <dsp:cNvPr id="0" name=""/>
        <dsp:cNvSpPr/>
      </dsp:nvSpPr>
      <dsp:spPr>
        <a:xfrm>
          <a:off x="476089" y="1621528"/>
          <a:ext cx="91440" cy="129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7B270-71C5-4321-BD13-26FC1E0CC879}">
      <dsp:nvSpPr>
        <dsp:cNvPr id="0" name=""/>
        <dsp:cNvSpPr/>
      </dsp:nvSpPr>
      <dsp:spPr>
        <a:xfrm>
          <a:off x="476089" y="1183997"/>
          <a:ext cx="91440" cy="129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59130-4455-44E0-969B-948D1249687E}">
      <dsp:nvSpPr>
        <dsp:cNvPr id="0" name=""/>
        <dsp:cNvSpPr/>
      </dsp:nvSpPr>
      <dsp:spPr>
        <a:xfrm>
          <a:off x="521809" y="308934"/>
          <a:ext cx="1941160" cy="566942"/>
        </a:xfrm>
        <a:custGeom>
          <a:avLst/>
          <a:gdLst/>
          <a:ahLst/>
          <a:cxnLst/>
          <a:rect l="0" t="0" r="0" b="0"/>
          <a:pathLst>
            <a:path>
              <a:moveTo>
                <a:pt x="1941160" y="0"/>
              </a:moveTo>
              <a:lnTo>
                <a:pt x="1941160" y="502236"/>
              </a:lnTo>
              <a:lnTo>
                <a:pt x="0" y="502236"/>
              </a:lnTo>
              <a:lnTo>
                <a:pt x="0" y="566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172D-D441-42BB-84EA-E3D989670DED}">
      <dsp:nvSpPr>
        <dsp:cNvPr id="0" name=""/>
        <dsp:cNvSpPr/>
      </dsp:nvSpPr>
      <dsp:spPr>
        <a:xfrm>
          <a:off x="2154849" y="813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50" kern="1200"/>
            <a:t>sky-cloud</a:t>
          </a:r>
          <a:r>
            <a:rPr lang="zh-CN" altLang="en-US" sz="750" kern="1200"/>
            <a:t>云存储系统</a:t>
          </a:r>
          <a:r>
            <a:rPr lang="en-US" altLang="zh-CN" sz="750" kern="1200"/>
            <a:t>WBS</a:t>
          </a:r>
          <a:r>
            <a:rPr lang="zh-CN" altLang="en-US" sz="750" kern="1200"/>
            <a:t>结构</a:t>
          </a:r>
        </a:p>
      </dsp:txBody>
      <dsp:txXfrm>
        <a:off x="2154849" y="813"/>
        <a:ext cx="616241" cy="308120"/>
      </dsp:txXfrm>
    </dsp:sp>
    <dsp:sp modelId="{43B7C837-49D6-40CE-BBAB-953D9E4BA7ED}">
      <dsp:nvSpPr>
        <dsp:cNvPr id="0" name=""/>
        <dsp:cNvSpPr/>
      </dsp:nvSpPr>
      <dsp:spPr>
        <a:xfrm>
          <a:off x="213688" y="875876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1</a:t>
          </a:r>
          <a:r>
            <a:rPr lang="zh-CN" altLang="en-US" sz="700" kern="1200"/>
            <a:t>需求分析</a:t>
          </a:r>
        </a:p>
      </dsp:txBody>
      <dsp:txXfrm>
        <a:off x="213688" y="875876"/>
        <a:ext cx="616241" cy="308120"/>
      </dsp:txXfrm>
    </dsp:sp>
    <dsp:sp modelId="{0F16A30D-F208-4FAE-8EC4-210EC24EA702}">
      <dsp:nvSpPr>
        <dsp:cNvPr id="0" name=""/>
        <dsp:cNvSpPr/>
      </dsp:nvSpPr>
      <dsp:spPr>
        <a:xfrm>
          <a:off x="213688" y="1313408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确定目标</a:t>
          </a:r>
          <a:endParaRPr altLang="en-US" sz="700" kern="1200"/>
        </a:p>
      </dsp:txBody>
      <dsp:txXfrm>
        <a:off x="213688" y="1313408"/>
        <a:ext cx="616241" cy="308120"/>
      </dsp:txXfrm>
    </dsp:sp>
    <dsp:sp modelId="{28CD498C-8EE6-44AC-B775-CBD10958800E}">
      <dsp:nvSpPr>
        <dsp:cNvPr id="0" name=""/>
        <dsp:cNvSpPr/>
      </dsp:nvSpPr>
      <dsp:spPr>
        <a:xfrm>
          <a:off x="213688" y="1750939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运行环境</a:t>
          </a:r>
          <a:endParaRPr altLang="en-US" sz="700" kern="1200"/>
        </a:p>
      </dsp:txBody>
      <dsp:txXfrm>
        <a:off x="213688" y="1750939"/>
        <a:ext cx="616241" cy="308120"/>
      </dsp:txXfrm>
    </dsp:sp>
    <dsp:sp modelId="{F3A59D4B-6C2B-4D0D-8D76-7D9C8B6F4E53}">
      <dsp:nvSpPr>
        <dsp:cNvPr id="0" name=""/>
        <dsp:cNvSpPr/>
      </dsp:nvSpPr>
      <dsp:spPr>
        <a:xfrm>
          <a:off x="367748" y="2188471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各种需求分析</a:t>
          </a:r>
          <a:endParaRPr altLang="en-US" sz="700" kern="1200"/>
        </a:p>
      </dsp:txBody>
      <dsp:txXfrm>
        <a:off x="367748" y="2188471"/>
        <a:ext cx="616241" cy="308120"/>
      </dsp:txXfrm>
    </dsp:sp>
    <dsp:sp modelId="{08A0D1D2-3A20-4D63-8E35-B7C8B6B16D48}">
      <dsp:nvSpPr>
        <dsp:cNvPr id="0" name=""/>
        <dsp:cNvSpPr/>
      </dsp:nvSpPr>
      <dsp:spPr>
        <a:xfrm>
          <a:off x="959340" y="875876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2</a:t>
          </a:r>
          <a:r>
            <a:rPr lang="zh-CN" altLang="en-US" sz="700" kern="1200"/>
            <a:t>规格说明</a:t>
          </a:r>
        </a:p>
      </dsp:txBody>
      <dsp:txXfrm>
        <a:off x="959340" y="875876"/>
        <a:ext cx="616241" cy="308120"/>
      </dsp:txXfrm>
    </dsp:sp>
    <dsp:sp modelId="{DF0A5574-BC96-494E-83D3-662C4102C77B}">
      <dsp:nvSpPr>
        <dsp:cNvPr id="0" name=""/>
        <dsp:cNvSpPr/>
      </dsp:nvSpPr>
      <dsp:spPr>
        <a:xfrm>
          <a:off x="959340" y="1313408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功能规格说明</a:t>
          </a:r>
          <a:endParaRPr altLang="en-US" sz="700" kern="1200"/>
        </a:p>
      </dsp:txBody>
      <dsp:txXfrm>
        <a:off x="959340" y="1313408"/>
        <a:ext cx="616241" cy="308120"/>
      </dsp:txXfrm>
    </dsp:sp>
    <dsp:sp modelId="{CF2CD9C9-DED1-4F2A-A934-5FE4EDFF2CBB}">
      <dsp:nvSpPr>
        <dsp:cNvPr id="0" name=""/>
        <dsp:cNvSpPr/>
      </dsp:nvSpPr>
      <dsp:spPr>
        <a:xfrm>
          <a:off x="959340" y="1750939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性能规格说明</a:t>
          </a:r>
          <a:endParaRPr altLang="en-US" sz="700" kern="1200"/>
        </a:p>
      </dsp:txBody>
      <dsp:txXfrm>
        <a:off x="959340" y="1750939"/>
        <a:ext cx="616241" cy="308120"/>
      </dsp:txXfrm>
    </dsp:sp>
    <dsp:sp modelId="{F9B1214B-7445-42E6-82A2-1B867DBC289A}">
      <dsp:nvSpPr>
        <dsp:cNvPr id="0" name=""/>
        <dsp:cNvSpPr/>
      </dsp:nvSpPr>
      <dsp:spPr>
        <a:xfrm>
          <a:off x="1113401" y="2188471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接口规格说明</a:t>
          </a:r>
          <a:endParaRPr altLang="en-US" sz="700" kern="1200"/>
        </a:p>
      </dsp:txBody>
      <dsp:txXfrm>
        <a:off x="1113401" y="2188471"/>
        <a:ext cx="616241" cy="308120"/>
      </dsp:txXfrm>
    </dsp:sp>
    <dsp:sp modelId="{7D64F4A3-0E55-47AC-A59B-9D5A9DC25552}">
      <dsp:nvSpPr>
        <dsp:cNvPr id="0" name=""/>
        <dsp:cNvSpPr/>
      </dsp:nvSpPr>
      <dsp:spPr>
        <a:xfrm>
          <a:off x="1704992" y="875876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实现搜索、下载、删除文件</a:t>
          </a:r>
        </a:p>
      </dsp:txBody>
      <dsp:txXfrm>
        <a:off x="1704992" y="875876"/>
        <a:ext cx="616241" cy="308120"/>
      </dsp:txXfrm>
    </dsp:sp>
    <dsp:sp modelId="{344C293F-BE31-4A64-9179-B04303302C8D}">
      <dsp:nvSpPr>
        <dsp:cNvPr id="0" name=""/>
        <dsp:cNvSpPr/>
      </dsp:nvSpPr>
      <dsp:spPr>
        <a:xfrm>
          <a:off x="1704992" y="1313408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登陆、注册用户</a:t>
          </a:r>
          <a:endParaRPr altLang="en-US" sz="700" kern="1200"/>
        </a:p>
      </dsp:txBody>
      <dsp:txXfrm>
        <a:off x="1704992" y="1313408"/>
        <a:ext cx="616241" cy="308120"/>
      </dsp:txXfrm>
    </dsp:sp>
    <dsp:sp modelId="{3FCEB18E-15A3-4D5F-A0A1-F74B1DB2CE68}">
      <dsp:nvSpPr>
        <dsp:cNvPr id="0" name=""/>
        <dsp:cNvSpPr/>
      </dsp:nvSpPr>
      <dsp:spPr>
        <a:xfrm>
          <a:off x="1704992" y="1750939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云盘文件是否共享</a:t>
          </a:r>
          <a:endParaRPr altLang="en-US" sz="700" kern="1200"/>
        </a:p>
      </dsp:txBody>
      <dsp:txXfrm>
        <a:off x="1704992" y="1750939"/>
        <a:ext cx="616241" cy="308120"/>
      </dsp:txXfrm>
    </dsp:sp>
    <dsp:sp modelId="{29F1A981-9271-414F-A0BD-C268A3826DC0}">
      <dsp:nvSpPr>
        <dsp:cNvPr id="0" name=""/>
        <dsp:cNvSpPr/>
      </dsp:nvSpPr>
      <dsp:spPr>
        <a:xfrm>
          <a:off x="1859053" y="2188471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可以上传私密文件</a:t>
          </a:r>
          <a:endParaRPr altLang="en-US" sz="700" kern="1200"/>
        </a:p>
      </dsp:txBody>
      <dsp:txXfrm>
        <a:off x="1859053" y="2188471"/>
        <a:ext cx="616241" cy="308120"/>
      </dsp:txXfrm>
    </dsp:sp>
    <dsp:sp modelId="{1D7EF2D8-A9DE-4C44-AC24-8F186013222B}">
      <dsp:nvSpPr>
        <dsp:cNvPr id="0" name=""/>
        <dsp:cNvSpPr/>
      </dsp:nvSpPr>
      <dsp:spPr>
        <a:xfrm>
          <a:off x="2604705" y="875876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</a:t>
          </a:r>
          <a:r>
            <a:rPr lang="zh-CN" altLang="en-US" sz="700" kern="1200"/>
            <a:t>编码</a:t>
          </a:r>
          <a:endParaRPr altLang="en-US" sz="700" kern="1200"/>
        </a:p>
      </dsp:txBody>
      <dsp:txXfrm>
        <a:off x="2604705" y="875876"/>
        <a:ext cx="616241" cy="308120"/>
      </dsp:txXfrm>
    </dsp:sp>
    <dsp:sp modelId="{4F2A39B6-A425-4F1F-BFB9-FC1CBF787E6E}">
      <dsp:nvSpPr>
        <dsp:cNvPr id="0" name=""/>
        <dsp:cNvSpPr/>
      </dsp:nvSpPr>
      <dsp:spPr>
        <a:xfrm>
          <a:off x="2604705" y="1313408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服务器</a:t>
          </a:r>
          <a:endParaRPr lang="en-US" sz="700" kern="1200"/>
        </a:p>
      </dsp:txBody>
      <dsp:txXfrm>
        <a:off x="2604705" y="1313408"/>
        <a:ext cx="616241" cy="308120"/>
      </dsp:txXfrm>
    </dsp:sp>
    <dsp:sp modelId="{F136D268-594C-4806-BE4B-A911102CF8AA}">
      <dsp:nvSpPr>
        <dsp:cNvPr id="0" name=""/>
        <dsp:cNvSpPr/>
      </dsp:nvSpPr>
      <dsp:spPr>
        <a:xfrm>
          <a:off x="2604705" y="1750939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数据库</a:t>
          </a:r>
          <a:endParaRPr altLang="en-US" sz="700" kern="1200"/>
        </a:p>
      </dsp:txBody>
      <dsp:txXfrm>
        <a:off x="2604705" y="1750939"/>
        <a:ext cx="616241" cy="308120"/>
      </dsp:txXfrm>
    </dsp:sp>
    <dsp:sp modelId="{CFAB134A-E351-434D-8EEC-2B143E06DB9B}">
      <dsp:nvSpPr>
        <dsp:cNvPr id="0" name=""/>
        <dsp:cNvSpPr/>
      </dsp:nvSpPr>
      <dsp:spPr>
        <a:xfrm>
          <a:off x="2604705" y="2188471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网页</a:t>
          </a:r>
          <a:endParaRPr altLang="en-US" sz="700" kern="1200"/>
        </a:p>
      </dsp:txBody>
      <dsp:txXfrm>
        <a:off x="2604705" y="2188471"/>
        <a:ext cx="616241" cy="308120"/>
      </dsp:txXfrm>
    </dsp:sp>
    <dsp:sp modelId="{B3E5B5F3-8A88-414C-9A3C-FA2AC517CDE8}">
      <dsp:nvSpPr>
        <dsp:cNvPr id="0" name=""/>
        <dsp:cNvSpPr/>
      </dsp:nvSpPr>
      <dsp:spPr>
        <a:xfrm>
          <a:off x="2231879" y="2626002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用</a:t>
          </a:r>
          <a:r>
            <a:rPr lang="en-US" altLang="zh-CN" sz="700" kern="1200"/>
            <a:t>java</a:t>
          </a:r>
          <a:r>
            <a:rPr lang="zh-CN" altLang="en-US" sz="700" kern="1200"/>
            <a:t>连接这些内容</a:t>
          </a:r>
          <a:endParaRPr altLang="en-US" sz="700" kern="1200"/>
        </a:p>
      </dsp:txBody>
      <dsp:txXfrm>
        <a:off x="2231879" y="2626002"/>
        <a:ext cx="616241" cy="308120"/>
      </dsp:txXfrm>
    </dsp:sp>
    <dsp:sp modelId="{A8372E9D-E60C-4741-A3A2-AC7B1C4F51EE}">
      <dsp:nvSpPr>
        <dsp:cNvPr id="0" name=""/>
        <dsp:cNvSpPr/>
      </dsp:nvSpPr>
      <dsp:spPr>
        <a:xfrm>
          <a:off x="3350357" y="875876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5</a:t>
          </a:r>
          <a:r>
            <a:rPr lang="zh-CN" altLang="en-US" sz="700" kern="1200"/>
            <a:t>综合测试</a:t>
          </a:r>
          <a:endParaRPr altLang="en-US" sz="700" kern="1200"/>
        </a:p>
      </dsp:txBody>
      <dsp:txXfrm>
        <a:off x="3350357" y="875876"/>
        <a:ext cx="616241" cy="308120"/>
      </dsp:txXfrm>
    </dsp:sp>
    <dsp:sp modelId="{C75C1D80-5EF4-4804-957F-294D77EB99AE}">
      <dsp:nvSpPr>
        <dsp:cNvPr id="0" name=""/>
        <dsp:cNvSpPr/>
      </dsp:nvSpPr>
      <dsp:spPr>
        <a:xfrm>
          <a:off x="3350357" y="1313408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测试</a:t>
          </a:r>
          <a:endParaRPr altLang="en-US" sz="700" kern="1200"/>
        </a:p>
      </dsp:txBody>
      <dsp:txXfrm>
        <a:off x="3350357" y="1313408"/>
        <a:ext cx="616241" cy="308120"/>
      </dsp:txXfrm>
    </dsp:sp>
    <dsp:sp modelId="{2B2DDEF9-7BD6-46B4-B02D-8CC2BF8C792C}">
      <dsp:nvSpPr>
        <dsp:cNvPr id="0" name=""/>
        <dsp:cNvSpPr/>
      </dsp:nvSpPr>
      <dsp:spPr>
        <a:xfrm>
          <a:off x="3350357" y="1750939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测试项目</a:t>
          </a:r>
          <a:endParaRPr altLang="en-US" sz="700" kern="1200"/>
        </a:p>
      </dsp:txBody>
      <dsp:txXfrm>
        <a:off x="3350357" y="1750939"/>
        <a:ext cx="616241" cy="308120"/>
      </dsp:txXfrm>
    </dsp:sp>
    <dsp:sp modelId="{9F6878C3-2207-4DCE-91C1-67E82EA85A77}">
      <dsp:nvSpPr>
        <dsp:cNvPr id="0" name=""/>
        <dsp:cNvSpPr/>
      </dsp:nvSpPr>
      <dsp:spPr>
        <a:xfrm>
          <a:off x="3350357" y="2188471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测试准备</a:t>
          </a:r>
          <a:endParaRPr altLang="en-US" sz="700" kern="1200"/>
        </a:p>
      </dsp:txBody>
      <dsp:txXfrm>
        <a:off x="3350357" y="2188471"/>
        <a:ext cx="616241" cy="308120"/>
      </dsp:txXfrm>
    </dsp:sp>
    <dsp:sp modelId="{2882D2AF-D256-467F-855F-38E4D56802F3}">
      <dsp:nvSpPr>
        <dsp:cNvPr id="0" name=""/>
        <dsp:cNvSpPr/>
      </dsp:nvSpPr>
      <dsp:spPr>
        <a:xfrm>
          <a:off x="2977531" y="2626002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测试机构及人员</a:t>
          </a:r>
          <a:endParaRPr altLang="en-US" sz="700" kern="1200"/>
        </a:p>
      </dsp:txBody>
      <dsp:txXfrm>
        <a:off x="2977531" y="2626002"/>
        <a:ext cx="616241" cy="308120"/>
      </dsp:txXfrm>
    </dsp:sp>
    <dsp:sp modelId="{8777AE83-9EB1-4C15-9B65-101A562C0BE1}">
      <dsp:nvSpPr>
        <dsp:cNvPr id="0" name=""/>
        <dsp:cNvSpPr/>
      </dsp:nvSpPr>
      <dsp:spPr>
        <a:xfrm>
          <a:off x="4096009" y="875876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6</a:t>
          </a:r>
          <a:r>
            <a:rPr lang="zh-CN" altLang="en-US" sz="700" kern="1200"/>
            <a:t>维护</a:t>
          </a:r>
          <a:endParaRPr altLang="en-US" sz="700" kern="1200"/>
        </a:p>
      </dsp:txBody>
      <dsp:txXfrm>
        <a:off x="4096009" y="875876"/>
        <a:ext cx="616241" cy="308120"/>
      </dsp:txXfrm>
    </dsp:sp>
    <dsp:sp modelId="{E164CC52-D5AF-4835-B864-461B5AC4C239}">
      <dsp:nvSpPr>
        <dsp:cNvPr id="0" name=""/>
        <dsp:cNvSpPr/>
      </dsp:nvSpPr>
      <dsp:spPr>
        <a:xfrm>
          <a:off x="4096009" y="1313408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约定</a:t>
          </a:r>
          <a:endParaRPr altLang="en-US" sz="700" kern="1200"/>
        </a:p>
      </dsp:txBody>
      <dsp:txXfrm>
        <a:off x="4096009" y="1313408"/>
        <a:ext cx="616241" cy="308120"/>
      </dsp:txXfrm>
    </dsp:sp>
    <dsp:sp modelId="{7E09FC35-A1F7-459C-8394-C6A7CC973762}">
      <dsp:nvSpPr>
        <dsp:cNvPr id="0" name=""/>
        <dsp:cNvSpPr/>
      </dsp:nvSpPr>
      <dsp:spPr>
        <a:xfrm>
          <a:off x="4096009" y="1750939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验证过程</a:t>
          </a:r>
          <a:endParaRPr altLang="en-US" sz="700" kern="1200"/>
        </a:p>
      </dsp:txBody>
      <dsp:txXfrm>
        <a:off x="4096009" y="1750939"/>
        <a:ext cx="616241" cy="308120"/>
      </dsp:txXfrm>
    </dsp:sp>
    <dsp:sp modelId="{F9953884-3DD2-4C31-B455-05B91CEC23B0}">
      <dsp:nvSpPr>
        <dsp:cNvPr id="0" name=""/>
        <dsp:cNvSpPr/>
      </dsp:nvSpPr>
      <dsp:spPr>
        <a:xfrm>
          <a:off x="4096009" y="2188471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出错及纠正方法</a:t>
          </a:r>
          <a:endParaRPr altLang="en-US" sz="700" kern="1200"/>
        </a:p>
      </dsp:txBody>
      <dsp:txXfrm>
        <a:off x="4096009" y="2188471"/>
        <a:ext cx="616241" cy="308120"/>
      </dsp:txXfrm>
    </dsp:sp>
    <dsp:sp modelId="{2BDEC1B9-A335-4083-A965-A3970EED022C}">
      <dsp:nvSpPr>
        <dsp:cNvPr id="0" name=""/>
        <dsp:cNvSpPr/>
      </dsp:nvSpPr>
      <dsp:spPr>
        <a:xfrm>
          <a:off x="4096009" y="2626002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专门维护过程</a:t>
          </a:r>
          <a:endParaRPr altLang="en-US" sz="700" kern="1200"/>
        </a:p>
      </dsp:txBody>
      <dsp:txXfrm>
        <a:off x="4096009" y="2626002"/>
        <a:ext cx="616241" cy="308120"/>
      </dsp:txXfrm>
    </dsp:sp>
    <dsp:sp modelId="{BAD9767B-1DA6-4752-8CB5-8AB5CFE5DD94}">
      <dsp:nvSpPr>
        <dsp:cNvPr id="0" name=""/>
        <dsp:cNvSpPr/>
      </dsp:nvSpPr>
      <dsp:spPr>
        <a:xfrm>
          <a:off x="4096009" y="3063533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专门维护程序</a:t>
          </a:r>
          <a:endParaRPr altLang="en-US" sz="700" kern="1200"/>
        </a:p>
      </dsp:txBody>
      <dsp:txXfrm>
        <a:off x="4096009" y="3063533"/>
        <a:ext cx="616241" cy="308120"/>
      </dsp:txXfrm>
    </dsp:sp>
    <dsp:sp modelId="{B10AF238-C97F-4CBF-8806-6FFAE5462282}">
      <dsp:nvSpPr>
        <dsp:cNvPr id="0" name=""/>
        <dsp:cNvSpPr/>
      </dsp:nvSpPr>
      <dsp:spPr>
        <a:xfrm>
          <a:off x="4250070" y="3501065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程序清单和流程图</a:t>
          </a:r>
          <a:endParaRPr altLang="en-US" sz="700" kern="1200"/>
        </a:p>
      </dsp:txBody>
      <dsp:txXfrm>
        <a:off x="4250070" y="3501065"/>
        <a:ext cx="616241" cy="308120"/>
      </dsp:txXfrm>
    </dsp:sp>
    <dsp:sp modelId="{15F46F7C-8483-49B2-9069-BD47518FA3C5}">
      <dsp:nvSpPr>
        <dsp:cNvPr id="0" name=""/>
        <dsp:cNvSpPr/>
      </dsp:nvSpPr>
      <dsp:spPr>
        <a:xfrm>
          <a:off x="1782023" y="438345"/>
          <a:ext cx="616241" cy="308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根据瀑布模型分为</a:t>
          </a:r>
          <a:r>
            <a:rPr lang="en-US" altLang="zh-CN" sz="700" kern="1200"/>
            <a:t>6</a:t>
          </a:r>
          <a:r>
            <a:rPr lang="zh-CN" altLang="en-US" sz="700" kern="1200"/>
            <a:t>步</a:t>
          </a:r>
        </a:p>
      </dsp:txBody>
      <dsp:txXfrm>
        <a:off x="1782023" y="438345"/>
        <a:ext cx="616241" cy="3081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3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3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二、项目开发计划.dot</Template>
  <TotalTime>33</TotalTime>
  <Pages>14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creator>WPS_1521971531</dc:creator>
  <cp:lastModifiedBy>HOLO</cp:lastModifiedBy>
  <cp:revision>21</cp:revision>
  <dcterms:created xsi:type="dcterms:W3CDTF">2018-03-30T09:13:00Z</dcterms:created>
  <dcterms:modified xsi:type="dcterms:W3CDTF">2018-03-30T10:46:00Z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